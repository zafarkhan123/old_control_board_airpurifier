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42" w:rightFromText="142" w:vertAnchor="page" w:horzAnchor="margin" w:tblpY="5671"/>
        <w:tblW w:w="10093" w:type="dxa"/>
        <w:tblBorders>
          <w:top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0"/>
        <w:gridCol w:w="7683"/>
      </w:tblGrid>
      <w:tr w:rsidR="00B1418D" w:rsidRPr="00A521DF" w14:paraId="7C9DAF84" w14:textId="77777777" w:rsidTr="00B1418D">
        <w:trPr>
          <w:trHeight w:val="483"/>
        </w:trPr>
        <w:tc>
          <w:tcPr>
            <w:tcW w:w="10093" w:type="dxa"/>
            <w:gridSpan w:val="2"/>
            <w:tcBorders>
              <w:top w:val="nil"/>
              <w:bottom w:val="single" w:sz="12" w:space="0" w:color="FF0000"/>
            </w:tcBorders>
            <w:vAlign w:val="center"/>
          </w:tcPr>
          <w:p w14:paraId="6D33F07C" w14:textId="70F05D3C" w:rsidR="00B1418D" w:rsidRPr="00A521DF" w:rsidRDefault="002C5529" w:rsidP="00B1418D">
            <w:pPr>
              <w:pStyle w:val="RDheading"/>
              <w:framePr w:hSpace="0" w:wrap="auto" w:vAnchor="margin" w:hAnchor="text" w:yAlign="inline"/>
              <w:rPr>
                <w:i/>
              </w:rPr>
            </w:pPr>
            <w:proofErr w:type="spellStart"/>
            <w:r>
              <w:rPr>
                <w:i/>
              </w:rPr>
              <w:t>I</w:t>
            </w:r>
            <w:r w:rsidRPr="002C5529">
              <w:rPr>
                <w:i/>
              </w:rPr>
              <w:t>nstalacja</w:t>
            </w:r>
            <w:proofErr w:type="spellEnd"/>
            <w:r w:rsidRPr="002C5529">
              <w:rPr>
                <w:i/>
              </w:rPr>
              <w:t xml:space="preserve"> </w:t>
            </w:r>
            <w:proofErr w:type="spellStart"/>
            <w:r w:rsidRPr="002C5529">
              <w:rPr>
                <w:i/>
              </w:rPr>
              <w:t>VSCode</w:t>
            </w:r>
            <w:proofErr w:type="spellEnd"/>
            <w:r w:rsidRPr="002C5529">
              <w:rPr>
                <w:i/>
              </w:rPr>
              <w:t xml:space="preserve"> z ESP IDF</w:t>
            </w:r>
          </w:p>
        </w:tc>
      </w:tr>
      <w:tr w:rsidR="00B1418D" w:rsidRPr="00A521DF" w14:paraId="4CF284CF" w14:textId="77777777" w:rsidTr="00B1418D">
        <w:tblPrEx>
          <w:tblBorders>
            <w:top w:val="single" w:sz="12" w:space="0" w:color="FF0000"/>
          </w:tblBorders>
        </w:tblPrEx>
        <w:trPr>
          <w:trHeight w:val="289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48635F80" w14:textId="77777777" w:rsidR="00B1418D" w:rsidRPr="00A521DF" w:rsidRDefault="00B1418D" w:rsidP="00B1418D">
            <w:pPr>
              <w:pStyle w:val="RDtableheading"/>
              <w:framePr w:hSpace="0" w:wrap="auto" w:vAnchor="margin" w:hAnchor="text" w:yAlign="inline"/>
            </w:pPr>
            <w:r>
              <w:t>Prepared by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275397C7" w14:textId="7CB894BC" w:rsidR="00B1418D" w:rsidRPr="00A521DF" w:rsidRDefault="00AA0310" w:rsidP="00B1418D">
            <w:pPr>
              <w:pStyle w:val="RDtablecontent"/>
              <w:framePr w:hSpace="0" w:wrap="auto" w:vAnchor="margin" w:hAnchor="text" w:yAlign="inline"/>
            </w:pPr>
            <w:r>
              <w:t>Izabela Świerkosz</w:t>
            </w:r>
          </w:p>
        </w:tc>
      </w:tr>
      <w:tr w:rsidR="00B1418D" w:rsidRPr="00A521DF" w14:paraId="6344B8FA" w14:textId="77777777" w:rsidTr="00B1418D">
        <w:tblPrEx>
          <w:tblBorders>
            <w:top w:val="single" w:sz="12" w:space="0" w:color="FF0000"/>
          </w:tblBorders>
        </w:tblPrEx>
        <w:trPr>
          <w:trHeight w:val="310"/>
        </w:trPr>
        <w:tc>
          <w:tcPr>
            <w:tcW w:w="2410" w:type="dxa"/>
            <w:tcBorders>
              <w:right w:val="single" w:sz="2" w:space="0" w:color="FF0000"/>
            </w:tcBorders>
            <w:vAlign w:val="center"/>
          </w:tcPr>
          <w:p w14:paraId="0EDDD909" w14:textId="77777777" w:rsidR="00B1418D" w:rsidRPr="00913233" w:rsidRDefault="00B1418D" w:rsidP="00B1418D">
            <w:pPr>
              <w:pStyle w:val="RDtableheading"/>
              <w:framePr w:hSpace="0" w:wrap="auto" w:vAnchor="margin" w:hAnchor="text" w:yAlign="inline"/>
            </w:pPr>
            <w:r w:rsidRPr="00913233">
              <w:t>Date</w:t>
            </w:r>
          </w:p>
        </w:tc>
        <w:tc>
          <w:tcPr>
            <w:tcW w:w="7683" w:type="dxa"/>
            <w:tcBorders>
              <w:left w:val="single" w:sz="2" w:space="0" w:color="FF0000"/>
            </w:tcBorders>
            <w:vAlign w:val="center"/>
          </w:tcPr>
          <w:p w14:paraId="6FDBEDF5" w14:textId="5FFCD8F6" w:rsidR="00B1418D" w:rsidRPr="00A521DF" w:rsidRDefault="00CF067D" w:rsidP="00B1418D">
            <w:pPr>
              <w:pStyle w:val="RDtablecontent"/>
              <w:framePr w:hSpace="0" w:wrap="auto" w:vAnchor="margin" w:hAnchor="text" w:yAlign="inline"/>
            </w:pPr>
            <w:r>
              <w:t>18</w:t>
            </w:r>
            <w:r w:rsidR="00AA0310">
              <w:t>.0</w:t>
            </w:r>
            <w:r>
              <w:t>5</w:t>
            </w:r>
            <w:r w:rsidR="00AA0310">
              <w:t>.2022</w:t>
            </w:r>
          </w:p>
        </w:tc>
      </w:tr>
    </w:tbl>
    <w:p w14:paraId="5E793B17" w14:textId="77777777" w:rsidR="00B1418D" w:rsidRDefault="00B1418D">
      <w:pPr>
        <w:spacing w:after="160" w:line="2" w:lineRule="auto"/>
      </w:pPr>
      <w:r>
        <w:br w:type="page"/>
      </w:r>
    </w:p>
    <w:sdt>
      <w:sdtPr>
        <w:rPr>
          <w:rFonts w:ascii="Arial" w:eastAsiaTheme="minorHAnsi" w:hAnsi="Arial" w:cs="Arial"/>
          <w:b w:val="0"/>
          <w:i/>
          <w:sz w:val="20"/>
          <w:szCs w:val="20"/>
          <w:lang w:val="pl-PL"/>
        </w:rPr>
        <w:id w:val="287790596"/>
        <w:docPartObj>
          <w:docPartGallery w:val="Table of Contents"/>
          <w:docPartUnique/>
        </w:docPartObj>
      </w:sdtPr>
      <w:sdtEndPr>
        <w:rPr>
          <w:bCs/>
          <w:lang w:val="en-US"/>
        </w:rPr>
      </w:sdtEndPr>
      <w:sdtContent>
        <w:p w14:paraId="290F9367" w14:textId="0D476FAC" w:rsidR="00133ABA" w:rsidRDefault="00133ABA">
          <w:pPr>
            <w:pStyle w:val="Nagwekspisutreci"/>
          </w:pPr>
          <w:r>
            <w:rPr>
              <w:lang w:val="pl-PL"/>
            </w:rPr>
            <w:t>Spis treści</w:t>
          </w:r>
        </w:p>
        <w:p w14:paraId="48194A54" w14:textId="79A237E5" w:rsidR="00F9114D" w:rsidRDefault="00133ABA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845528" w:history="1">
            <w:r w:rsidR="00F9114D" w:rsidRPr="00A83C74">
              <w:rPr>
                <w:rStyle w:val="Hipercze"/>
                <w:noProof/>
              </w:rPr>
              <w:t>1</w:t>
            </w:r>
            <w:r w:rsidR="00F9114D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F9114D" w:rsidRPr="00A83C74">
              <w:rPr>
                <w:rStyle w:val="Hipercze"/>
                <w:noProof/>
              </w:rPr>
              <w:t>ODINSTALOWANIE I USUWANIE KATALAGÓW</w:t>
            </w:r>
            <w:r w:rsidR="00F9114D">
              <w:rPr>
                <w:noProof/>
                <w:webHidden/>
              </w:rPr>
              <w:tab/>
            </w:r>
            <w:r w:rsidR="00F9114D">
              <w:rPr>
                <w:noProof/>
                <w:webHidden/>
              </w:rPr>
              <w:fldChar w:fldCharType="begin"/>
            </w:r>
            <w:r w:rsidR="00F9114D">
              <w:rPr>
                <w:noProof/>
                <w:webHidden/>
              </w:rPr>
              <w:instrText xml:space="preserve"> PAGEREF _Toc103845528 \h </w:instrText>
            </w:r>
            <w:r w:rsidR="00F9114D">
              <w:rPr>
                <w:noProof/>
                <w:webHidden/>
              </w:rPr>
            </w:r>
            <w:r w:rsidR="00F9114D">
              <w:rPr>
                <w:noProof/>
                <w:webHidden/>
              </w:rPr>
              <w:fldChar w:fldCharType="separate"/>
            </w:r>
            <w:r w:rsidR="00F9114D">
              <w:rPr>
                <w:noProof/>
                <w:webHidden/>
              </w:rPr>
              <w:t>3</w:t>
            </w:r>
            <w:r w:rsidR="00F9114D">
              <w:rPr>
                <w:noProof/>
                <w:webHidden/>
              </w:rPr>
              <w:fldChar w:fldCharType="end"/>
            </w:r>
          </w:hyperlink>
        </w:p>
        <w:p w14:paraId="0D454ED6" w14:textId="3E1ACBAC" w:rsidR="00F9114D" w:rsidRDefault="00E07F36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103845529" w:history="1">
            <w:r w:rsidR="00F9114D" w:rsidRPr="00A83C74">
              <w:rPr>
                <w:rStyle w:val="Hipercze"/>
                <w:noProof/>
              </w:rPr>
              <w:t>2</w:t>
            </w:r>
            <w:r w:rsidR="00F9114D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F9114D" w:rsidRPr="00A83C74">
              <w:rPr>
                <w:rStyle w:val="Hipercze"/>
                <w:noProof/>
              </w:rPr>
              <w:t>INSTALACJA VISUAL STUDIO CODE</w:t>
            </w:r>
            <w:r w:rsidR="00F9114D">
              <w:rPr>
                <w:noProof/>
                <w:webHidden/>
              </w:rPr>
              <w:tab/>
            </w:r>
            <w:r w:rsidR="00F9114D">
              <w:rPr>
                <w:noProof/>
                <w:webHidden/>
              </w:rPr>
              <w:fldChar w:fldCharType="begin"/>
            </w:r>
            <w:r w:rsidR="00F9114D">
              <w:rPr>
                <w:noProof/>
                <w:webHidden/>
              </w:rPr>
              <w:instrText xml:space="preserve"> PAGEREF _Toc103845529 \h </w:instrText>
            </w:r>
            <w:r w:rsidR="00F9114D">
              <w:rPr>
                <w:noProof/>
                <w:webHidden/>
              </w:rPr>
            </w:r>
            <w:r w:rsidR="00F9114D">
              <w:rPr>
                <w:noProof/>
                <w:webHidden/>
              </w:rPr>
              <w:fldChar w:fldCharType="separate"/>
            </w:r>
            <w:r w:rsidR="00F9114D">
              <w:rPr>
                <w:noProof/>
                <w:webHidden/>
              </w:rPr>
              <w:t>4</w:t>
            </w:r>
            <w:r w:rsidR="00F9114D">
              <w:rPr>
                <w:noProof/>
                <w:webHidden/>
              </w:rPr>
              <w:fldChar w:fldCharType="end"/>
            </w:r>
          </w:hyperlink>
        </w:p>
        <w:p w14:paraId="36EE24CF" w14:textId="728FB314" w:rsidR="00F9114D" w:rsidRDefault="00E07F36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103845530" w:history="1">
            <w:r w:rsidR="00F9114D" w:rsidRPr="00A83C74">
              <w:rPr>
                <w:rStyle w:val="Hipercze"/>
                <w:noProof/>
              </w:rPr>
              <w:t>3</w:t>
            </w:r>
            <w:r w:rsidR="00F9114D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F9114D" w:rsidRPr="00A83C74">
              <w:rPr>
                <w:rStyle w:val="Hipercze"/>
                <w:noProof/>
              </w:rPr>
              <w:t>INSTALACJA  ESPRESSIF IDF</w:t>
            </w:r>
            <w:r w:rsidR="00F9114D">
              <w:rPr>
                <w:noProof/>
                <w:webHidden/>
              </w:rPr>
              <w:tab/>
            </w:r>
            <w:r w:rsidR="00F9114D">
              <w:rPr>
                <w:noProof/>
                <w:webHidden/>
              </w:rPr>
              <w:fldChar w:fldCharType="begin"/>
            </w:r>
            <w:r w:rsidR="00F9114D">
              <w:rPr>
                <w:noProof/>
                <w:webHidden/>
              </w:rPr>
              <w:instrText xml:space="preserve"> PAGEREF _Toc103845530 \h </w:instrText>
            </w:r>
            <w:r w:rsidR="00F9114D">
              <w:rPr>
                <w:noProof/>
                <w:webHidden/>
              </w:rPr>
            </w:r>
            <w:r w:rsidR="00F9114D">
              <w:rPr>
                <w:noProof/>
                <w:webHidden/>
              </w:rPr>
              <w:fldChar w:fldCharType="separate"/>
            </w:r>
            <w:r w:rsidR="00F9114D">
              <w:rPr>
                <w:noProof/>
                <w:webHidden/>
              </w:rPr>
              <w:t>5</w:t>
            </w:r>
            <w:r w:rsidR="00F9114D">
              <w:rPr>
                <w:noProof/>
                <w:webHidden/>
              </w:rPr>
              <w:fldChar w:fldCharType="end"/>
            </w:r>
          </w:hyperlink>
        </w:p>
        <w:p w14:paraId="6906F476" w14:textId="2517CF1A" w:rsidR="00F9114D" w:rsidRDefault="00E07F36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103845531" w:history="1">
            <w:r w:rsidR="00F9114D" w:rsidRPr="00A83C74">
              <w:rPr>
                <w:rStyle w:val="Hipercze"/>
                <w:noProof/>
              </w:rPr>
              <w:t>4</w:t>
            </w:r>
            <w:r w:rsidR="00F9114D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F9114D" w:rsidRPr="00A83C74">
              <w:rPr>
                <w:rStyle w:val="Hipercze"/>
                <w:noProof/>
              </w:rPr>
              <w:t>OTWIERANIE KODU</w:t>
            </w:r>
            <w:r w:rsidR="00F9114D">
              <w:rPr>
                <w:noProof/>
                <w:webHidden/>
              </w:rPr>
              <w:tab/>
            </w:r>
            <w:r w:rsidR="00F9114D">
              <w:rPr>
                <w:noProof/>
                <w:webHidden/>
              </w:rPr>
              <w:fldChar w:fldCharType="begin"/>
            </w:r>
            <w:r w:rsidR="00F9114D">
              <w:rPr>
                <w:noProof/>
                <w:webHidden/>
              </w:rPr>
              <w:instrText xml:space="preserve"> PAGEREF _Toc103845531 \h </w:instrText>
            </w:r>
            <w:r w:rsidR="00F9114D">
              <w:rPr>
                <w:noProof/>
                <w:webHidden/>
              </w:rPr>
            </w:r>
            <w:r w:rsidR="00F9114D">
              <w:rPr>
                <w:noProof/>
                <w:webHidden/>
              </w:rPr>
              <w:fldChar w:fldCharType="separate"/>
            </w:r>
            <w:r w:rsidR="00F9114D">
              <w:rPr>
                <w:noProof/>
                <w:webHidden/>
              </w:rPr>
              <w:t>11</w:t>
            </w:r>
            <w:r w:rsidR="00F9114D">
              <w:rPr>
                <w:noProof/>
                <w:webHidden/>
              </w:rPr>
              <w:fldChar w:fldCharType="end"/>
            </w:r>
          </w:hyperlink>
        </w:p>
        <w:p w14:paraId="4ADD35D9" w14:textId="262C562A" w:rsidR="00F9114D" w:rsidRDefault="00E07F36">
          <w:pPr>
            <w:pStyle w:val="Spistreci1"/>
            <w:tabs>
              <w:tab w:val="left" w:pos="403"/>
              <w:tab w:val="right" w:leader="dot" w:pos="10082"/>
            </w:tabs>
            <w:rPr>
              <w:rFonts w:asciiTheme="minorHAnsi" w:hAnsiTheme="minorHAnsi" w:cstheme="minorBidi"/>
              <w:b w:val="0"/>
              <w:noProof/>
              <w:sz w:val="22"/>
              <w:szCs w:val="22"/>
              <w:lang w:val="pl-PL"/>
            </w:rPr>
          </w:pPr>
          <w:hyperlink w:anchor="_Toc103845532" w:history="1">
            <w:r w:rsidR="00F9114D" w:rsidRPr="00A83C74">
              <w:rPr>
                <w:rStyle w:val="Hipercze"/>
                <w:noProof/>
              </w:rPr>
              <w:t>5</w:t>
            </w:r>
            <w:r w:rsidR="00F9114D">
              <w:rPr>
                <w:rFonts w:asciiTheme="minorHAnsi" w:hAnsiTheme="minorHAnsi" w:cstheme="minorBidi"/>
                <w:b w:val="0"/>
                <w:noProof/>
                <w:sz w:val="22"/>
                <w:szCs w:val="22"/>
                <w:lang w:val="pl-PL"/>
              </w:rPr>
              <w:tab/>
            </w:r>
            <w:r w:rsidR="00F9114D" w:rsidRPr="00A83C74">
              <w:rPr>
                <w:rStyle w:val="Hipercze"/>
                <w:noProof/>
              </w:rPr>
              <w:t>KOMPILACJA</w:t>
            </w:r>
            <w:r w:rsidR="00F9114D">
              <w:rPr>
                <w:noProof/>
                <w:webHidden/>
              </w:rPr>
              <w:tab/>
            </w:r>
            <w:r w:rsidR="00F9114D">
              <w:rPr>
                <w:noProof/>
                <w:webHidden/>
              </w:rPr>
              <w:fldChar w:fldCharType="begin"/>
            </w:r>
            <w:r w:rsidR="00F9114D">
              <w:rPr>
                <w:noProof/>
                <w:webHidden/>
              </w:rPr>
              <w:instrText xml:space="preserve"> PAGEREF _Toc103845532 \h </w:instrText>
            </w:r>
            <w:r w:rsidR="00F9114D">
              <w:rPr>
                <w:noProof/>
                <w:webHidden/>
              </w:rPr>
            </w:r>
            <w:r w:rsidR="00F9114D">
              <w:rPr>
                <w:noProof/>
                <w:webHidden/>
              </w:rPr>
              <w:fldChar w:fldCharType="separate"/>
            </w:r>
            <w:r w:rsidR="00F9114D">
              <w:rPr>
                <w:noProof/>
                <w:webHidden/>
              </w:rPr>
              <w:t>12</w:t>
            </w:r>
            <w:r w:rsidR="00F9114D">
              <w:rPr>
                <w:noProof/>
                <w:webHidden/>
              </w:rPr>
              <w:fldChar w:fldCharType="end"/>
            </w:r>
          </w:hyperlink>
        </w:p>
        <w:p w14:paraId="559690F0" w14:textId="23679DA6" w:rsidR="00133ABA" w:rsidRDefault="00133ABA">
          <w:r>
            <w:rPr>
              <w:b/>
              <w:bCs/>
            </w:rPr>
            <w:fldChar w:fldCharType="end"/>
          </w:r>
        </w:p>
      </w:sdtContent>
    </w:sdt>
    <w:p w14:paraId="6BC106B0" w14:textId="1B5F2353" w:rsidR="006F5761" w:rsidRDefault="006F5761">
      <w:pPr>
        <w:spacing w:after="160" w:line="2" w:lineRule="auto"/>
        <w:rPr>
          <w:rFonts w:ascii="Source Sans Pro Light" w:eastAsia="Times New Roman" w:hAnsi="Source Sans Pro Light"/>
          <w:i w:val="0"/>
          <w:color w:val="0D0D0D" w:themeColor="text1" w:themeTint="F2"/>
          <w:sz w:val="22"/>
          <w:lang w:val="pl-PL"/>
        </w:rPr>
      </w:pPr>
      <w:r>
        <w:rPr>
          <w:lang w:val="pl-PL"/>
        </w:rPr>
        <w:br w:type="page"/>
      </w:r>
    </w:p>
    <w:p w14:paraId="3D60BB35" w14:textId="68927F3F" w:rsidR="00544E5D" w:rsidRDefault="00CF067D" w:rsidP="00544E5D">
      <w:pPr>
        <w:pStyle w:val="Nagwek1"/>
      </w:pPr>
      <w:bookmarkStart w:id="0" w:name="_Toc103845528"/>
      <w:r w:rsidRPr="00CF067D">
        <w:lastRenderedPageBreak/>
        <w:t>ODINSTALOWANIE I USUWANIE KATALAGÓW</w:t>
      </w:r>
      <w:bookmarkEnd w:id="0"/>
    </w:p>
    <w:p w14:paraId="57287511" w14:textId="0C235018" w:rsidR="00544E5D" w:rsidRDefault="00544E5D" w:rsidP="00544E5D">
      <w:pPr>
        <w:pStyle w:val="RDbodytext"/>
      </w:pPr>
      <w:r>
        <w:t xml:space="preserve">W </w:t>
      </w:r>
      <w:proofErr w:type="spellStart"/>
      <w:r>
        <w:t>przypadku</w:t>
      </w:r>
      <w:proofErr w:type="spellEnd"/>
      <w:r>
        <w:t xml:space="preserve"> </w:t>
      </w:r>
      <w:proofErr w:type="spellStart"/>
      <w:r>
        <w:t>zainstalowania</w:t>
      </w:r>
      <w:proofErr w:type="spellEnd"/>
      <w:r>
        <w:t xml:space="preserve"> </w:t>
      </w:r>
      <w:proofErr w:type="spellStart"/>
      <w:r>
        <w:t>wcześniej</w:t>
      </w:r>
      <w:proofErr w:type="spellEnd"/>
      <w:r>
        <w:t xml:space="preserve"> </w:t>
      </w:r>
      <w:proofErr w:type="spellStart"/>
      <w:r>
        <w:t>wersji</w:t>
      </w:r>
      <w:proofErr w:type="spellEnd"/>
      <w:r>
        <w:t xml:space="preserve"> </w:t>
      </w:r>
      <w:proofErr w:type="spellStart"/>
      <w:r>
        <w:t>należy</w:t>
      </w:r>
      <w:proofErr w:type="spellEnd"/>
      <w:r>
        <w:t>:</w:t>
      </w:r>
    </w:p>
    <w:p w14:paraId="41C45779" w14:textId="70B97BE1" w:rsidR="00544E5D" w:rsidRDefault="00544E5D" w:rsidP="005B652A">
      <w:pPr>
        <w:pStyle w:val="RDbodytext"/>
        <w:numPr>
          <w:ilvl w:val="0"/>
          <w:numId w:val="5"/>
        </w:numPr>
      </w:pPr>
      <w:proofErr w:type="spellStart"/>
      <w:r>
        <w:t>Odinstalować</w:t>
      </w:r>
      <w:proofErr w:type="spellEnd"/>
      <w:r>
        <w:t xml:space="preserve"> Visu</w:t>
      </w:r>
      <w:r w:rsidR="00DE1854">
        <w:t>al</w:t>
      </w:r>
      <w:r>
        <w:t xml:space="preserve"> Studio Code </w:t>
      </w:r>
    </w:p>
    <w:p w14:paraId="79391F69" w14:textId="1363FD11" w:rsidR="00C12D6F" w:rsidRDefault="00544E5D" w:rsidP="005B652A">
      <w:pPr>
        <w:pStyle w:val="RDbodytext"/>
        <w:numPr>
          <w:ilvl w:val="0"/>
          <w:numId w:val="5"/>
        </w:numPr>
      </w:pPr>
      <w:proofErr w:type="spellStart"/>
      <w:r>
        <w:t>Odinstalować</w:t>
      </w:r>
      <w:proofErr w:type="spellEnd"/>
      <w:r>
        <w:t xml:space="preserve"> </w:t>
      </w:r>
      <w:proofErr w:type="spellStart"/>
      <w:r w:rsidR="00DB559F">
        <w:t>Espressif</w:t>
      </w:r>
      <w:proofErr w:type="spellEnd"/>
      <w:r w:rsidR="00DB559F">
        <w:t xml:space="preserve"> IDF</w:t>
      </w:r>
    </w:p>
    <w:p w14:paraId="7DF026A0" w14:textId="040B2B81" w:rsidR="00DE1854" w:rsidRDefault="00DE1854" w:rsidP="005B652A">
      <w:pPr>
        <w:pStyle w:val="RDbodytext"/>
        <w:numPr>
          <w:ilvl w:val="0"/>
          <w:numId w:val="5"/>
        </w:numPr>
      </w:pPr>
      <w:proofErr w:type="spellStart"/>
      <w:r>
        <w:t>Usunąć</w:t>
      </w:r>
      <w:proofErr w:type="spellEnd"/>
      <w:r>
        <w:t xml:space="preserve"> </w:t>
      </w:r>
      <w:proofErr w:type="spellStart"/>
      <w:r>
        <w:t>katalogi</w:t>
      </w:r>
      <w:proofErr w:type="spellEnd"/>
      <w:r>
        <w:t>:</w:t>
      </w:r>
    </w:p>
    <w:p w14:paraId="6CD62F59" w14:textId="366909CB" w:rsidR="00DE1854" w:rsidRDefault="00DE1854" w:rsidP="005B652A">
      <w:pPr>
        <w:pStyle w:val="RDbodytext"/>
        <w:numPr>
          <w:ilvl w:val="0"/>
          <w:numId w:val="6"/>
        </w:numPr>
      </w:pPr>
      <w:r>
        <w:t>c:\Users\&lt;user&gt;</w:t>
      </w:r>
      <w:r w:rsidR="000E778D">
        <w:t>*</w:t>
      </w:r>
      <w:r>
        <w:t>\.vscode</w:t>
      </w:r>
    </w:p>
    <w:p w14:paraId="3FF9A17B" w14:textId="77777777" w:rsidR="00DE1854" w:rsidRDefault="00DE1854" w:rsidP="005B652A">
      <w:pPr>
        <w:pStyle w:val="RDbodytext"/>
        <w:numPr>
          <w:ilvl w:val="0"/>
          <w:numId w:val="6"/>
        </w:numPr>
      </w:pPr>
      <w:r>
        <w:t>c:\Users\&lt;user&gt;\AppData\Local\Programs\Microsoft VS Code</w:t>
      </w:r>
    </w:p>
    <w:p w14:paraId="3B90AAA3" w14:textId="66B4B171" w:rsidR="00DE1854" w:rsidRDefault="00DE1854" w:rsidP="005B652A">
      <w:pPr>
        <w:pStyle w:val="RDbodytext"/>
        <w:numPr>
          <w:ilvl w:val="0"/>
          <w:numId w:val="6"/>
        </w:numPr>
      </w:pPr>
      <w:r>
        <w:t>c:\Users\&lt;user&gt;\AppData\Roaming\Code</w:t>
      </w:r>
    </w:p>
    <w:p w14:paraId="3D081A03" w14:textId="48C10435" w:rsidR="00DE1854" w:rsidRPr="00544E5D" w:rsidRDefault="00DE1854" w:rsidP="005B652A">
      <w:pPr>
        <w:pStyle w:val="RDbodytext"/>
        <w:numPr>
          <w:ilvl w:val="0"/>
          <w:numId w:val="6"/>
        </w:numPr>
      </w:pPr>
      <w:r w:rsidRPr="00DE1854">
        <w:t>c:\Users\&lt;user&gt;\.espressif</w:t>
      </w:r>
    </w:p>
    <w:p w14:paraId="5D599AA7" w14:textId="518ED069" w:rsidR="000E778D" w:rsidRDefault="000E778D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6EDE1A84" w14:textId="77777777" w:rsidR="000E778D" w:rsidRDefault="000E778D" w:rsidP="000E778D">
      <w:pPr>
        <w:pStyle w:val="Akapitzlist"/>
        <w:spacing w:before="480" w:line="288" w:lineRule="auto"/>
        <w:ind w:left="1080" w:firstLine="0"/>
        <w:jc w:val="left"/>
        <w:rPr>
          <w:iCs/>
          <w:lang w:val="pl-PL"/>
        </w:rPr>
      </w:pPr>
    </w:p>
    <w:p w14:paraId="23AF7089" w14:textId="77777777" w:rsidR="00DE1854" w:rsidRDefault="00DE1854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1D1381AF" w14:textId="1062D4E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3A8EF3A5" w14:textId="1925C43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58E5C341" w14:textId="01807AD2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38F47479" w14:textId="2841FD7C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6A64E73" w14:textId="351C4CEF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19C04308" w14:textId="7FD84FB3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28767AA8" w14:textId="644C3B32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5B87E7E5" w14:textId="07D82A44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ADA1FAA" w14:textId="6CFD6FA2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51B08081" w14:textId="7B3EA901" w:rsidR="00295726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2DE68AE5" w14:textId="76D59691" w:rsidR="00295726" w:rsidRDefault="000E778D" w:rsidP="000E778D">
      <w:pPr>
        <w:pStyle w:val="Akapitzlist"/>
        <w:spacing w:before="480" w:line="288" w:lineRule="auto"/>
        <w:ind w:left="1080" w:firstLine="0"/>
        <w:rPr>
          <w:iCs/>
          <w:lang w:val="pl-PL"/>
        </w:rPr>
      </w:pPr>
      <w:r>
        <w:rPr>
          <w:iCs/>
          <w:lang w:val="pl-PL"/>
        </w:rPr>
        <w:t xml:space="preserve">*login używany na systemie Windows </w:t>
      </w:r>
    </w:p>
    <w:p w14:paraId="2A9D3573" w14:textId="77777777" w:rsidR="00295726" w:rsidRPr="0082546B" w:rsidRDefault="00295726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6490A45C" w14:textId="77777777" w:rsidR="006F5761" w:rsidRDefault="006F5761" w:rsidP="006F5761">
      <w:pPr>
        <w:pStyle w:val="RDbodytext"/>
      </w:pPr>
    </w:p>
    <w:p w14:paraId="057CC04B" w14:textId="61A13A43" w:rsidR="00C12D6F" w:rsidRDefault="00CF067D" w:rsidP="00EA5352">
      <w:pPr>
        <w:pStyle w:val="Nagwek1"/>
      </w:pPr>
      <w:bookmarkStart w:id="1" w:name="_Toc103845529"/>
      <w:r w:rsidRPr="00CF067D">
        <w:t>INSTALACJA V</w:t>
      </w:r>
      <w:r w:rsidR="00DE1854">
        <w:t>ISUAL STUDIO CODE</w:t>
      </w:r>
      <w:bookmarkEnd w:id="1"/>
    </w:p>
    <w:p w14:paraId="0144F848" w14:textId="0FF3DB22" w:rsidR="00EA5352" w:rsidRDefault="00EA5352" w:rsidP="005B652A">
      <w:pPr>
        <w:pStyle w:val="RDbodytext"/>
        <w:numPr>
          <w:ilvl w:val="0"/>
          <w:numId w:val="7"/>
        </w:numPr>
      </w:pPr>
      <w:proofErr w:type="spellStart"/>
      <w:r>
        <w:t>Pobrać</w:t>
      </w:r>
      <w:proofErr w:type="spellEnd"/>
      <w:r>
        <w:t xml:space="preserve"> program </w:t>
      </w:r>
      <w:proofErr w:type="spellStart"/>
      <w:r>
        <w:t>dla</w:t>
      </w:r>
      <w:proofErr w:type="spellEnd"/>
      <w:r>
        <w:t xml:space="preserve"> </w:t>
      </w:r>
      <w:proofErr w:type="spellStart"/>
      <w:r>
        <w:t>odpowiedniego</w:t>
      </w:r>
      <w:proofErr w:type="spellEnd"/>
      <w:r>
        <w:t xml:space="preserve"> system </w:t>
      </w:r>
      <w:proofErr w:type="spellStart"/>
      <w:r>
        <w:t>operacyjnego</w:t>
      </w:r>
      <w:proofErr w:type="spellEnd"/>
      <w:r>
        <w:t xml:space="preserve"> ze </w:t>
      </w:r>
      <w:proofErr w:type="spellStart"/>
      <w:r>
        <w:t>strony</w:t>
      </w:r>
      <w:proofErr w:type="spellEnd"/>
      <w:r>
        <w:t xml:space="preserve"> www.</w:t>
      </w:r>
      <w:r w:rsidRPr="00EA5352">
        <w:t xml:space="preserve"> code.visualstudio.com</w:t>
      </w:r>
    </w:p>
    <w:p w14:paraId="192A6F36" w14:textId="013F143D" w:rsidR="00EA5352" w:rsidRDefault="00295726" w:rsidP="005B652A">
      <w:pPr>
        <w:pStyle w:val="RDbodytext"/>
        <w:numPr>
          <w:ilvl w:val="0"/>
          <w:numId w:val="7"/>
        </w:numPr>
      </w:pPr>
      <w:proofErr w:type="spellStart"/>
      <w:r>
        <w:t>Zainstalować</w:t>
      </w:r>
      <w:proofErr w:type="spellEnd"/>
    </w:p>
    <w:p w14:paraId="6BF820BB" w14:textId="1C39E0B8" w:rsidR="00295726" w:rsidRDefault="00295726" w:rsidP="005B652A">
      <w:pPr>
        <w:pStyle w:val="RDbodytext"/>
        <w:numPr>
          <w:ilvl w:val="0"/>
          <w:numId w:val="7"/>
        </w:numPr>
      </w:pPr>
      <w:r>
        <w:t xml:space="preserve">Po </w:t>
      </w:r>
      <w:proofErr w:type="spellStart"/>
      <w:r>
        <w:t>uruchomieniu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zainstalować</w:t>
      </w:r>
      <w:proofErr w:type="spellEnd"/>
      <w:r>
        <w:t xml:space="preserve"> </w:t>
      </w:r>
      <w:proofErr w:type="spellStart"/>
      <w:r>
        <w:t>polska</w:t>
      </w:r>
      <w:proofErr w:type="spellEnd"/>
      <w:r>
        <w:t xml:space="preserve"> </w:t>
      </w:r>
      <w:proofErr w:type="spellStart"/>
      <w:r>
        <w:t>wersje</w:t>
      </w:r>
      <w:proofErr w:type="spellEnd"/>
      <w:r>
        <w:t xml:space="preserve"> </w:t>
      </w:r>
      <w:proofErr w:type="spellStart"/>
      <w:r>
        <w:t>językową</w:t>
      </w:r>
      <w:proofErr w:type="spellEnd"/>
    </w:p>
    <w:p w14:paraId="10FC03D1" w14:textId="43B6D40E" w:rsidR="00295726" w:rsidRDefault="00295726" w:rsidP="00295726">
      <w:pPr>
        <w:pStyle w:val="RDbodytext"/>
        <w:ind w:left="720"/>
      </w:pPr>
      <w:r w:rsidRPr="00295726">
        <w:rPr>
          <w:noProof/>
        </w:rPr>
        <w:drawing>
          <wp:inline distT="0" distB="0" distL="0" distR="0" wp14:anchorId="57F1EEC2" wp14:editId="00DC8E0B">
            <wp:extent cx="6408420" cy="480631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620E" w14:textId="77777777" w:rsidR="00EA5352" w:rsidRPr="00EA5352" w:rsidRDefault="00EA5352" w:rsidP="00EA5352">
      <w:pPr>
        <w:pStyle w:val="RDbodytext"/>
      </w:pPr>
    </w:p>
    <w:p w14:paraId="1DE9B36C" w14:textId="152529EA" w:rsidR="00C12D6F" w:rsidRDefault="00C12D6F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DC5C0C9" w14:textId="3681C380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2B35CF3B" w14:textId="4A5BDA15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0CA34B1" w14:textId="285434B5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4176C564" w14:textId="047F6BAB" w:rsidR="00E439EB" w:rsidRDefault="00E439EB" w:rsidP="00C12D6F">
      <w:pPr>
        <w:pStyle w:val="Akapitzlist"/>
        <w:spacing w:before="480" w:line="288" w:lineRule="auto"/>
        <w:ind w:left="1080" w:firstLine="0"/>
        <w:rPr>
          <w:iCs/>
          <w:lang w:val="pl-PL"/>
        </w:rPr>
      </w:pPr>
    </w:p>
    <w:p w14:paraId="06BF874B" w14:textId="77777777" w:rsidR="006F5761" w:rsidRDefault="006F5761" w:rsidP="006F5761">
      <w:pPr>
        <w:pStyle w:val="RDbodytext"/>
      </w:pPr>
    </w:p>
    <w:p w14:paraId="037498FA" w14:textId="6148EB16" w:rsidR="00C12D6F" w:rsidRDefault="00CF067D" w:rsidP="00F135C5">
      <w:pPr>
        <w:pStyle w:val="Nagwek1"/>
      </w:pPr>
      <w:bookmarkStart w:id="2" w:name="_Toc103845530"/>
      <w:r w:rsidRPr="00CF067D">
        <w:t>INSTALACJA  ESP</w:t>
      </w:r>
      <w:r w:rsidR="00DE1854">
        <w:t>RESSIF</w:t>
      </w:r>
      <w:r w:rsidRPr="00CF067D">
        <w:t xml:space="preserve"> IDF</w:t>
      </w:r>
      <w:bookmarkEnd w:id="2"/>
    </w:p>
    <w:p w14:paraId="3E8F46BA" w14:textId="143B80B0" w:rsidR="00490701" w:rsidRPr="00993C4A" w:rsidRDefault="00490701" w:rsidP="005B652A">
      <w:pPr>
        <w:pStyle w:val="RDbodytext"/>
        <w:numPr>
          <w:ilvl w:val="0"/>
          <w:numId w:val="8"/>
        </w:numPr>
        <w:rPr>
          <w:b/>
          <w:bCs/>
        </w:rPr>
      </w:pPr>
      <w:proofErr w:type="spellStart"/>
      <w:r>
        <w:t>Pobrać</w:t>
      </w:r>
      <w:proofErr w:type="spellEnd"/>
      <w:r w:rsidR="00993C4A">
        <w:t xml:space="preserve"> </w:t>
      </w:r>
      <w:proofErr w:type="spellStart"/>
      <w:r w:rsidR="00993C4A">
        <w:t>i</w:t>
      </w:r>
      <w:proofErr w:type="spellEnd"/>
      <w:r w:rsidR="00993C4A">
        <w:t xml:space="preserve"> </w:t>
      </w:r>
      <w:proofErr w:type="spellStart"/>
      <w:r w:rsidR="00993C4A">
        <w:t>zainstalować</w:t>
      </w:r>
      <w:proofErr w:type="spellEnd"/>
      <w:r w:rsidR="00993C4A">
        <w:t xml:space="preserve"> </w:t>
      </w:r>
      <w:r>
        <w:t xml:space="preserve"> ze </w:t>
      </w:r>
      <w:proofErr w:type="spellStart"/>
      <w:r>
        <w:t>strony</w:t>
      </w:r>
      <w:proofErr w:type="spellEnd"/>
      <w:r>
        <w:t xml:space="preserve"> </w:t>
      </w:r>
      <w:r w:rsidR="00993C4A" w:rsidRPr="00993C4A">
        <w:t xml:space="preserve">www.dl.espressif.com/dl/esp-idf ESP-IDF </w:t>
      </w:r>
      <w:r w:rsidR="00993C4A" w:rsidRPr="00993C4A">
        <w:rPr>
          <w:b/>
          <w:bCs/>
        </w:rPr>
        <w:t xml:space="preserve">v.4.3.2 </w:t>
      </w:r>
      <w:r w:rsidRPr="00993C4A">
        <w:rPr>
          <w:b/>
          <w:bCs/>
        </w:rPr>
        <w:t>Offline</w:t>
      </w:r>
      <w:r w:rsidR="00993C4A" w:rsidRPr="00993C4A">
        <w:rPr>
          <w:b/>
          <w:bCs/>
        </w:rPr>
        <w:t xml:space="preserve"> Installer</w:t>
      </w:r>
    </w:p>
    <w:p w14:paraId="1E5DE5E7" w14:textId="0FD4CE8B" w:rsidR="00490701" w:rsidRDefault="00407D60" w:rsidP="00490701">
      <w:pPr>
        <w:pStyle w:val="RDbodytext"/>
        <w:ind w:left="720"/>
      </w:pPr>
      <w:r w:rsidRPr="00407D60">
        <w:rPr>
          <w:noProof/>
        </w:rPr>
        <w:drawing>
          <wp:inline distT="0" distB="0" distL="0" distR="0" wp14:anchorId="720452E1" wp14:editId="12E48728">
            <wp:extent cx="6408420" cy="3293110"/>
            <wp:effectExtent l="0" t="0" r="0" b="254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3CE" w14:textId="2FB14551" w:rsidR="001F2610" w:rsidRDefault="0050268F" w:rsidP="001F2610">
      <w:pPr>
        <w:pStyle w:val="RDbodytext"/>
        <w:numPr>
          <w:ilvl w:val="0"/>
          <w:numId w:val="8"/>
        </w:numPr>
      </w:pPr>
      <w:proofErr w:type="spellStart"/>
      <w:r>
        <w:t>Uruchomić</w:t>
      </w:r>
      <w:proofErr w:type="spellEnd"/>
      <w:r>
        <w:t xml:space="preserve"> Visual Studio Code</w:t>
      </w:r>
    </w:p>
    <w:p w14:paraId="1780AC2C" w14:textId="751B8487" w:rsidR="0050268F" w:rsidRDefault="0050268F" w:rsidP="005B652A">
      <w:pPr>
        <w:pStyle w:val="RDbodytext"/>
        <w:numPr>
          <w:ilvl w:val="0"/>
          <w:numId w:val="8"/>
        </w:numPr>
      </w:pPr>
      <w:proofErr w:type="spellStart"/>
      <w:r>
        <w:t>Wybrać</w:t>
      </w:r>
      <w:proofErr w:type="spellEnd"/>
      <w:r>
        <w:t xml:space="preserve"> </w:t>
      </w:r>
      <w:proofErr w:type="spellStart"/>
      <w:r>
        <w:t>ikone</w:t>
      </w:r>
      <w:proofErr w:type="spellEnd"/>
      <w:r>
        <w:t xml:space="preserve"> “</w:t>
      </w:r>
      <w:proofErr w:type="spellStart"/>
      <w:r>
        <w:t>Rozszerzenia</w:t>
      </w:r>
      <w:proofErr w:type="spellEnd"/>
      <w:r>
        <w:t>”</w:t>
      </w:r>
    </w:p>
    <w:p w14:paraId="3BB8323E" w14:textId="7EA14A71" w:rsidR="0050268F" w:rsidRPr="00F135C5" w:rsidRDefault="0050268F" w:rsidP="0050268F">
      <w:pPr>
        <w:pStyle w:val="RDbodytext"/>
        <w:ind w:left="720"/>
      </w:pPr>
      <w:r w:rsidRPr="0050268F">
        <w:rPr>
          <w:noProof/>
        </w:rPr>
        <w:lastRenderedPageBreak/>
        <w:drawing>
          <wp:inline distT="0" distB="0" distL="0" distR="0" wp14:anchorId="0CB1DA19" wp14:editId="7AC0E181">
            <wp:extent cx="6408420" cy="4791075"/>
            <wp:effectExtent l="0" t="0" r="0" b="952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4A8" w14:textId="3EBD0A4B" w:rsidR="00E439EB" w:rsidRDefault="00E439EB" w:rsidP="00C12D6F">
      <w:pPr>
        <w:pStyle w:val="RDbodytext"/>
      </w:pPr>
    </w:p>
    <w:p w14:paraId="7540BF3A" w14:textId="549DB9A8" w:rsidR="001F2610" w:rsidRDefault="001F2610" w:rsidP="00C12D6F">
      <w:pPr>
        <w:pStyle w:val="RDbodytext"/>
      </w:pPr>
    </w:p>
    <w:p w14:paraId="41E83FEB" w14:textId="05E8E4B4" w:rsidR="001F2610" w:rsidRDefault="001F2610" w:rsidP="00C12D6F">
      <w:pPr>
        <w:pStyle w:val="RDbodytext"/>
      </w:pPr>
    </w:p>
    <w:p w14:paraId="529A880F" w14:textId="0D6289E9" w:rsidR="001F2610" w:rsidRDefault="001F2610" w:rsidP="00C12D6F">
      <w:pPr>
        <w:pStyle w:val="RDbodytext"/>
      </w:pPr>
    </w:p>
    <w:p w14:paraId="185156AF" w14:textId="03774368" w:rsidR="001F2610" w:rsidRDefault="001F2610" w:rsidP="00C12D6F">
      <w:pPr>
        <w:pStyle w:val="RDbodytext"/>
      </w:pPr>
    </w:p>
    <w:p w14:paraId="1161995E" w14:textId="6845618B" w:rsidR="001F2610" w:rsidRDefault="001F2610" w:rsidP="00C12D6F">
      <w:pPr>
        <w:pStyle w:val="RDbodytext"/>
      </w:pPr>
    </w:p>
    <w:p w14:paraId="48BC0CC1" w14:textId="71421A3B" w:rsidR="001F2610" w:rsidRDefault="001F2610" w:rsidP="00C12D6F">
      <w:pPr>
        <w:pStyle w:val="RDbodytext"/>
      </w:pPr>
    </w:p>
    <w:p w14:paraId="0FF54CA3" w14:textId="5089BECA" w:rsidR="001F2610" w:rsidRDefault="001F2610" w:rsidP="00C12D6F">
      <w:pPr>
        <w:pStyle w:val="RDbodytext"/>
      </w:pPr>
    </w:p>
    <w:p w14:paraId="4F69205A" w14:textId="0F0AF5CA" w:rsidR="001F2610" w:rsidRDefault="001F2610" w:rsidP="00C12D6F">
      <w:pPr>
        <w:pStyle w:val="RDbodytext"/>
      </w:pPr>
    </w:p>
    <w:p w14:paraId="3283F8BC" w14:textId="0BEA2089" w:rsidR="001F2610" w:rsidRDefault="001F2610" w:rsidP="00C12D6F">
      <w:pPr>
        <w:pStyle w:val="RDbodytext"/>
      </w:pPr>
    </w:p>
    <w:p w14:paraId="2FEEF240" w14:textId="7CD049DA" w:rsidR="001F2610" w:rsidRDefault="001F2610" w:rsidP="00C12D6F">
      <w:pPr>
        <w:pStyle w:val="RDbodytext"/>
      </w:pPr>
    </w:p>
    <w:p w14:paraId="5DAE30C5" w14:textId="7E91EA14" w:rsidR="001F2610" w:rsidRDefault="001F2610" w:rsidP="00C12D6F">
      <w:pPr>
        <w:pStyle w:val="RDbodytext"/>
      </w:pPr>
    </w:p>
    <w:p w14:paraId="3ECDEC6A" w14:textId="7CF36EC1" w:rsidR="001F2610" w:rsidRDefault="001F2610" w:rsidP="00C12D6F">
      <w:pPr>
        <w:pStyle w:val="RDbodytext"/>
      </w:pPr>
    </w:p>
    <w:p w14:paraId="21ECD08F" w14:textId="1509CDE7" w:rsidR="001F2610" w:rsidRDefault="001F2610" w:rsidP="00C12D6F">
      <w:pPr>
        <w:pStyle w:val="RDbodytext"/>
      </w:pPr>
    </w:p>
    <w:p w14:paraId="342CC320" w14:textId="344682E9" w:rsidR="001F2610" w:rsidRDefault="001F2610" w:rsidP="00C12D6F">
      <w:pPr>
        <w:pStyle w:val="RDbodytext"/>
      </w:pPr>
    </w:p>
    <w:p w14:paraId="1018E7C9" w14:textId="2680B3E8" w:rsidR="001F2610" w:rsidRDefault="001F2610" w:rsidP="00C12D6F">
      <w:pPr>
        <w:pStyle w:val="RDbodytext"/>
      </w:pPr>
    </w:p>
    <w:p w14:paraId="3282935D" w14:textId="565C2695" w:rsidR="001F2610" w:rsidRDefault="001F2610" w:rsidP="00C12D6F">
      <w:pPr>
        <w:pStyle w:val="RDbodytext"/>
      </w:pPr>
    </w:p>
    <w:p w14:paraId="28410D21" w14:textId="62A16D26" w:rsidR="001F2610" w:rsidRDefault="001F2610" w:rsidP="00C12D6F">
      <w:pPr>
        <w:pStyle w:val="RDbodytext"/>
      </w:pPr>
    </w:p>
    <w:p w14:paraId="65E5338D" w14:textId="24F7A5E1" w:rsidR="001F2610" w:rsidRDefault="001F2610" w:rsidP="00C12D6F">
      <w:pPr>
        <w:pStyle w:val="RDbodytext"/>
      </w:pPr>
    </w:p>
    <w:p w14:paraId="4BA373AB" w14:textId="5899332C" w:rsidR="001F2610" w:rsidRDefault="001F2610" w:rsidP="00C12D6F">
      <w:pPr>
        <w:pStyle w:val="RDbodytext"/>
      </w:pPr>
    </w:p>
    <w:p w14:paraId="084D06D7" w14:textId="0E0C1025" w:rsidR="001F2610" w:rsidRDefault="001F2610" w:rsidP="00C12D6F">
      <w:pPr>
        <w:pStyle w:val="RDbodytext"/>
      </w:pPr>
    </w:p>
    <w:p w14:paraId="7FD40B18" w14:textId="77777777" w:rsidR="001F2610" w:rsidRDefault="001F2610" w:rsidP="00C12D6F">
      <w:pPr>
        <w:pStyle w:val="RDbodytext"/>
      </w:pPr>
    </w:p>
    <w:p w14:paraId="3914376A" w14:textId="330B8E15" w:rsidR="00E439EB" w:rsidRDefault="00E439EB" w:rsidP="00C12D6F">
      <w:pPr>
        <w:pStyle w:val="RDbodytext"/>
      </w:pPr>
    </w:p>
    <w:p w14:paraId="399C2EFE" w14:textId="64E0A11C" w:rsidR="00E439EB" w:rsidRDefault="0050268F" w:rsidP="005B652A">
      <w:pPr>
        <w:pStyle w:val="RDbodytext"/>
        <w:numPr>
          <w:ilvl w:val="0"/>
          <w:numId w:val="8"/>
        </w:numPr>
      </w:pPr>
      <w:proofErr w:type="spellStart"/>
      <w:r>
        <w:lastRenderedPageBreak/>
        <w:t>Wyszukać</w:t>
      </w:r>
      <w:proofErr w:type="spellEnd"/>
      <w:r>
        <w:t xml:space="preserve"> – </w:t>
      </w:r>
      <w:proofErr w:type="spellStart"/>
      <w:r w:rsidRPr="0050268F">
        <w:rPr>
          <w:i/>
          <w:iCs/>
        </w:rPr>
        <w:t>Espressif</w:t>
      </w:r>
      <w:proofErr w:type="spellEnd"/>
      <w:r w:rsidRPr="0050268F">
        <w:rPr>
          <w:i/>
          <w:iCs/>
        </w:rPr>
        <w:t xml:space="preserve"> </w:t>
      </w:r>
      <w:proofErr w:type="spellStart"/>
      <w:r w:rsidRPr="0050268F">
        <w:rPr>
          <w:i/>
          <w:iCs/>
        </w:rPr>
        <w:t>IDf</w:t>
      </w:r>
      <w:proofErr w:type="spellEnd"/>
      <w:r>
        <w:rPr>
          <w:i/>
          <w:iCs/>
        </w:rPr>
        <w:t xml:space="preserve"> 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zainsalować</w:t>
      </w:r>
      <w:proofErr w:type="spellEnd"/>
    </w:p>
    <w:p w14:paraId="18918D82" w14:textId="77777777" w:rsidR="001F2610" w:rsidRDefault="001F2610" w:rsidP="001F2610">
      <w:pPr>
        <w:pStyle w:val="RDbodytext"/>
        <w:ind w:left="720"/>
      </w:pPr>
    </w:p>
    <w:p w14:paraId="13F58374" w14:textId="6C914639" w:rsidR="0050268F" w:rsidRDefault="0050268F" w:rsidP="0050268F">
      <w:pPr>
        <w:pStyle w:val="RDbodytext"/>
        <w:ind w:left="720"/>
      </w:pPr>
      <w:r>
        <w:rPr>
          <w:noProof/>
        </w:rPr>
        <w:drawing>
          <wp:inline distT="0" distB="0" distL="0" distR="0" wp14:anchorId="5FFABF63" wp14:editId="5868CB0A">
            <wp:extent cx="6408420" cy="480631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8F85" w14:textId="0170B704" w:rsidR="00E439EB" w:rsidRDefault="00E439EB" w:rsidP="006A28DE">
      <w:pPr>
        <w:pStyle w:val="RDbodytext"/>
        <w:ind w:left="720"/>
      </w:pPr>
    </w:p>
    <w:p w14:paraId="03E52814" w14:textId="04BA85A4" w:rsidR="006A28DE" w:rsidRPr="001F2610" w:rsidRDefault="006A28DE" w:rsidP="005B652A">
      <w:pPr>
        <w:pStyle w:val="RDbodytext"/>
        <w:numPr>
          <w:ilvl w:val="0"/>
          <w:numId w:val="8"/>
        </w:numPr>
      </w:pPr>
      <w:proofErr w:type="spellStart"/>
      <w:r>
        <w:t>Wybrać</w:t>
      </w:r>
      <w:proofErr w:type="spellEnd"/>
      <w:r>
        <w:t xml:space="preserve">:  </w:t>
      </w:r>
      <w:proofErr w:type="spellStart"/>
      <w:r w:rsidRPr="006A28DE">
        <w:rPr>
          <w:i/>
          <w:iCs/>
        </w:rPr>
        <w:t>Wyświetl</w:t>
      </w:r>
      <w:proofErr w:type="spellEnd"/>
      <w:r w:rsidRPr="006A28DE">
        <w:rPr>
          <w:i/>
          <w:iCs/>
        </w:rPr>
        <w:t xml:space="preserve"> – Paleta </w:t>
      </w:r>
      <w:proofErr w:type="spellStart"/>
      <w:r w:rsidRPr="006A28DE">
        <w:rPr>
          <w:i/>
          <w:iCs/>
        </w:rPr>
        <w:t>poleceń</w:t>
      </w:r>
      <w:proofErr w:type="spellEnd"/>
      <w:r w:rsidRPr="006A28DE">
        <w:rPr>
          <w:i/>
          <w:iCs/>
        </w:rPr>
        <w:t xml:space="preserve"> –</w:t>
      </w:r>
      <w:r>
        <w:rPr>
          <w:i/>
          <w:iCs/>
        </w:rPr>
        <w:t xml:space="preserve"> </w:t>
      </w:r>
      <w:proofErr w:type="spellStart"/>
      <w:r w:rsidRPr="006A28DE">
        <w:rPr>
          <w:i/>
          <w:iCs/>
        </w:rPr>
        <w:t>ESP-IDF:Configure</w:t>
      </w:r>
      <w:proofErr w:type="spellEnd"/>
      <w:r w:rsidRPr="006A28DE">
        <w:rPr>
          <w:i/>
          <w:iCs/>
        </w:rPr>
        <w:t xml:space="preserve"> ESP-IDF</w:t>
      </w:r>
      <w:r>
        <w:rPr>
          <w:i/>
          <w:iCs/>
        </w:rPr>
        <w:t xml:space="preserve"> (CTRL+V)</w:t>
      </w:r>
    </w:p>
    <w:p w14:paraId="02A5AA0A" w14:textId="287903B9" w:rsidR="001F2610" w:rsidRDefault="001F2610" w:rsidP="001F2610">
      <w:pPr>
        <w:pStyle w:val="RDbodytext"/>
        <w:rPr>
          <w:i/>
          <w:iCs/>
        </w:rPr>
      </w:pPr>
    </w:p>
    <w:p w14:paraId="45908BA1" w14:textId="55496B8A" w:rsidR="001F2610" w:rsidRDefault="001F2610" w:rsidP="001F2610">
      <w:pPr>
        <w:pStyle w:val="RDbodytext"/>
        <w:rPr>
          <w:i/>
          <w:iCs/>
        </w:rPr>
      </w:pPr>
    </w:p>
    <w:p w14:paraId="7CAF74FB" w14:textId="7227B7F1" w:rsidR="001F2610" w:rsidRDefault="001F2610" w:rsidP="001F2610">
      <w:pPr>
        <w:pStyle w:val="RDbodytext"/>
        <w:rPr>
          <w:i/>
          <w:iCs/>
        </w:rPr>
      </w:pPr>
    </w:p>
    <w:p w14:paraId="78C89501" w14:textId="42093C54" w:rsidR="001F2610" w:rsidRDefault="001F2610" w:rsidP="001F2610">
      <w:pPr>
        <w:pStyle w:val="RDbodytext"/>
        <w:rPr>
          <w:i/>
          <w:iCs/>
        </w:rPr>
      </w:pPr>
    </w:p>
    <w:p w14:paraId="775C2AD2" w14:textId="25E39EFF" w:rsidR="001F2610" w:rsidRDefault="001F2610" w:rsidP="001F2610">
      <w:pPr>
        <w:pStyle w:val="RDbodytext"/>
        <w:rPr>
          <w:i/>
          <w:iCs/>
        </w:rPr>
      </w:pPr>
    </w:p>
    <w:p w14:paraId="285754E9" w14:textId="396131EE" w:rsidR="001F2610" w:rsidRDefault="001F2610" w:rsidP="001F2610">
      <w:pPr>
        <w:pStyle w:val="RDbodytext"/>
        <w:rPr>
          <w:i/>
          <w:iCs/>
        </w:rPr>
      </w:pPr>
    </w:p>
    <w:p w14:paraId="60C555A5" w14:textId="0D738126" w:rsidR="001F2610" w:rsidRDefault="001F2610" w:rsidP="001F2610">
      <w:pPr>
        <w:pStyle w:val="RDbodytext"/>
        <w:rPr>
          <w:i/>
          <w:iCs/>
        </w:rPr>
      </w:pPr>
    </w:p>
    <w:p w14:paraId="232E38FE" w14:textId="3F4D25DD" w:rsidR="001F2610" w:rsidRDefault="001F2610" w:rsidP="001F2610">
      <w:pPr>
        <w:pStyle w:val="RDbodytext"/>
        <w:rPr>
          <w:i/>
          <w:iCs/>
        </w:rPr>
      </w:pPr>
    </w:p>
    <w:p w14:paraId="0DB274F7" w14:textId="123DEDDE" w:rsidR="001F2610" w:rsidRDefault="001F2610" w:rsidP="001F2610">
      <w:pPr>
        <w:pStyle w:val="RDbodytext"/>
        <w:rPr>
          <w:i/>
          <w:iCs/>
        </w:rPr>
      </w:pPr>
    </w:p>
    <w:p w14:paraId="6CDB11B9" w14:textId="2B43C944" w:rsidR="001F2610" w:rsidRDefault="001F2610" w:rsidP="001F2610">
      <w:pPr>
        <w:pStyle w:val="RDbodytext"/>
        <w:rPr>
          <w:i/>
          <w:iCs/>
        </w:rPr>
      </w:pPr>
    </w:p>
    <w:p w14:paraId="628CEE46" w14:textId="539DD296" w:rsidR="001F2610" w:rsidRDefault="001F2610" w:rsidP="001F2610">
      <w:pPr>
        <w:pStyle w:val="RDbodytext"/>
        <w:rPr>
          <w:i/>
          <w:iCs/>
        </w:rPr>
      </w:pPr>
    </w:p>
    <w:p w14:paraId="68A4B88E" w14:textId="1249074A" w:rsidR="001F2610" w:rsidRDefault="001F2610" w:rsidP="001F2610">
      <w:pPr>
        <w:pStyle w:val="RDbodytext"/>
        <w:rPr>
          <w:i/>
          <w:iCs/>
        </w:rPr>
      </w:pPr>
    </w:p>
    <w:p w14:paraId="16A96459" w14:textId="7B7B623A" w:rsidR="001F2610" w:rsidRDefault="001F2610" w:rsidP="001F2610">
      <w:pPr>
        <w:pStyle w:val="RDbodytext"/>
        <w:rPr>
          <w:i/>
          <w:iCs/>
        </w:rPr>
      </w:pPr>
    </w:p>
    <w:p w14:paraId="4774383E" w14:textId="509E6F06" w:rsidR="001F2610" w:rsidRDefault="001F2610" w:rsidP="001F2610">
      <w:pPr>
        <w:pStyle w:val="RDbodytext"/>
        <w:rPr>
          <w:i/>
          <w:iCs/>
        </w:rPr>
      </w:pPr>
    </w:p>
    <w:p w14:paraId="6916247A" w14:textId="11823A5C" w:rsidR="001F2610" w:rsidRDefault="001F2610" w:rsidP="001F2610">
      <w:pPr>
        <w:pStyle w:val="RDbodytext"/>
        <w:rPr>
          <w:i/>
          <w:iCs/>
        </w:rPr>
      </w:pPr>
    </w:p>
    <w:p w14:paraId="4C058D53" w14:textId="0C0B81F2" w:rsidR="001F2610" w:rsidRDefault="001F2610" w:rsidP="001F2610">
      <w:pPr>
        <w:pStyle w:val="RDbodytext"/>
        <w:rPr>
          <w:i/>
          <w:iCs/>
        </w:rPr>
      </w:pPr>
    </w:p>
    <w:p w14:paraId="3084DDC2" w14:textId="743C21D5" w:rsidR="001F2610" w:rsidRDefault="001F2610" w:rsidP="001F2610">
      <w:pPr>
        <w:pStyle w:val="RDbodytext"/>
        <w:rPr>
          <w:i/>
          <w:iCs/>
        </w:rPr>
      </w:pPr>
    </w:p>
    <w:p w14:paraId="41EAD7B9" w14:textId="6962AB0C" w:rsidR="001F2610" w:rsidRDefault="001F2610" w:rsidP="001F2610">
      <w:pPr>
        <w:pStyle w:val="RDbodytext"/>
        <w:rPr>
          <w:i/>
          <w:iCs/>
        </w:rPr>
      </w:pPr>
    </w:p>
    <w:p w14:paraId="0948D935" w14:textId="4AC184AB" w:rsidR="001F2610" w:rsidRDefault="001F2610" w:rsidP="001F2610">
      <w:pPr>
        <w:pStyle w:val="RDbodytext"/>
        <w:rPr>
          <w:i/>
          <w:iCs/>
        </w:rPr>
      </w:pPr>
    </w:p>
    <w:p w14:paraId="7D0B79B8" w14:textId="77777777" w:rsidR="001F2610" w:rsidRDefault="001F2610" w:rsidP="001F2610">
      <w:pPr>
        <w:pStyle w:val="RDbodytext"/>
      </w:pPr>
    </w:p>
    <w:p w14:paraId="5C29BF76" w14:textId="3C4993BC" w:rsidR="006A28DE" w:rsidRDefault="006A28DE" w:rsidP="005B652A">
      <w:pPr>
        <w:pStyle w:val="RDbodytext"/>
        <w:numPr>
          <w:ilvl w:val="0"/>
          <w:numId w:val="8"/>
        </w:numPr>
      </w:pPr>
      <w:proofErr w:type="spellStart"/>
      <w:r>
        <w:t>Wybrać</w:t>
      </w:r>
      <w:proofErr w:type="spellEnd"/>
      <w:r>
        <w:t xml:space="preserve"> : ADVANCED</w:t>
      </w:r>
    </w:p>
    <w:p w14:paraId="6DB571EE" w14:textId="77777777" w:rsidR="001F2610" w:rsidRDefault="001F2610" w:rsidP="001F2610">
      <w:pPr>
        <w:pStyle w:val="RDbodytext"/>
        <w:ind w:left="720"/>
      </w:pPr>
    </w:p>
    <w:p w14:paraId="712841E8" w14:textId="54670891" w:rsidR="006A28DE" w:rsidRDefault="006A28DE" w:rsidP="006A28DE">
      <w:pPr>
        <w:pStyle w:val="RDbodytext"/>
        <w:ind w:left="720"/>
      </w:pPr>
      <w:r w:rsidRPr="006A28DE">
        <w:rPr>
          <w:noProof/>
        </w:rPr>
        <w:drawing>
          <wp:inline distT="0" distB="0" distL="0" distR="0" wp14:anchorId="0FC07FF7" wp14:editId="51F9C570">
            <wp:extent cx="6408420" cy="480631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167A" w14:textId="4C4EF613" w:rsidR="00E439EB" w:rsidRDefault="00E439EB" w:rsidP="00C12D6F">
      <w:pPr>
        <w:pStyle w:val="RDbodytext"/>
      </w:pPr>
    </w:p>
    <w:p w14:paraId="0C431850" w14:textId="752B73AB" w:rsidR="00E439EB" w:rsidRDefault="002F7436" w:rsidP="005B652A">
      <w:pPr>
        <w:pStyle w:val="RDbodytext"/>
        <w:numPr>
          <w:ilvl w:val="0"/>
          <w:numId w:val="8"/>
        </w:numPr>
      </w:pPr>
      <w:proofErr w:type="spellStart"/>
      <w:r>
        <w:t>Wybrać</w:t>
      </w:r>
      <w:proofErr w:type="spellEnd"/>
      <w:r>
        <w:t xml:space="preserve"> </w:t>
      </w:r>
      <w:r w:rsidRPr="002F7436">
        <w:t>ESP-IDF version: v4.3.2</w:t>
      </w:r>
    </w:p>
    <w:p w14:paraId="1F016FB8" w14:textId="2C3DF44A" w:rsidR="002F7436" w:rsidRDefault="002F7436" w:rsidP="005B652A">
      <w:pPr>
        <w:pStyle w:val="RDbodytext"/>
        <w:numPr>
          <w:ilvl w:val="0"/>
          <w:numId w:val="8"/>
        </w:numPr>
      </w:pPr>
      <w:proofErr w:type="spellStart"/>
      <w:r>
        <w:t>Sprawdzić</w:t>
      </w:r>
      <w:proofErr w:type="spellEnd"/>
      <w:r>
        <w:t xml:space="preserve"> </w:t>
      </w:r>
      <w:proofErr w:type="spellStart"/>
      <w:r>
        <w:t>czy</w:t>
      </w:r>
      <w:proofErr w:type="spellEnd"/>
      <w:r>
        <w:t xml:space="preserve"> </w:t>
      </w:r>
      <w:proofErr w:type="spellStart"/>
      <w:r>
        <w:t>zgadzaj</w:t>
      </w:r>
      <w:r w:rsidR="0093573B">
        <w:t>ą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zmienne</w:t>
      </w:r>
      <w:proofErr w:type="spellEnd"/>
      <w:r>
        <w:t xml:space="preserve"> </w:t>
      </w:r>
      <w:proofErr w:type="spellStart"/>
      <w:r>
        <w:t>środowiskowe</w:t>
      </w:r>
      <w:proofErr w:type="spellEnd"/>
      <w:r w:rsidR="0093573B">
        <w:t xml:space="preserve">. </w:t>
      </w:r>
      <w:proofErr w:type="spellStart"/>
      <w:r w:rsidR="0093573B">
        <w:t>Jeśli</w:t>
      </w:r>
      <w:proofErr w:type="spellEnd"/>
      <w:r w:rsidR="0093573B">
        <w:t xml:space="preserve"> to </w:t>
      </w:r>
      <w:proofErr w:type="spellStart"/>
      <w:r w:rsidR="0093573B">
        <w:t>należy</w:t>
      </w:r>
      <w:proofErr w:type="spellEnd"/>
      <w:r w:rsidR="0093573B">
        <w:t xml:space="preserve"> </w:t>
      </w:r>
      <w:proofErr w:type="spellStart"/>
      <w:r w:rsidR="0093573B">
        <w:t>ustawić</w:t>
      </w:r>
      <w:proofErr w:type="spellEnd"/>
      <w:r w:rsidR="0093573B">
        <w:t>.</w:t>
      </w:r>
    </w:p>
    <w:p w14:paraId="5FD18FED" w14:textId="058B5729" w:rsidR="00F9114D" w:rsidRDefault="00F9114D" w:rsidP="00F9114D">
      <w:pPr>
        <w:pStyle w:val="RDbodytext"/>
        <w:ind w:left="720"/>
      </w:pPr>
    </w:p>
    <w:p w14:paraId="4D9B6E20" w14:textId="5EDC9E3C" w:rsidR="00F9114D" w:rsidRDefault="00F9114D" w:rsidP="00F9114D">
      <w:pPr>
        <w:pStyle w:val="RDbodytext"/>
        <w:ind w:left="720"/>
      </w:pPr>
    </w:p>
    <w:p w14:paraId="50AF511E" w14:textId="70C7C642" w:rsidR="00F9114D" w:rsidRDefault="00F9114D" w:rsidP="00F9114D">
      <w:pPr>
        <w:pStyle w:val="RDbodytext"/>
        <w:ind w:left="720"/>
      </w:pPr>
    </w:p>
    <w:p w14:paraId="3B0DD46D" w14:textId="1C9B3C95" w:rsidR="00F9114D" w:rsidRDefault="00F9114D" w:rsidP="00F9114D">
      <w:pPr>
        <w:pStyle w:val="RDbodytext"/>
        <w:ind w:left="720"/>
      </w:pPr>
    </w:p>
    <w:p w14:paraId="0A6FD196" w14:textId="7EC81678" w:rsidR="00F9114D" w:rsidRDefault="00F9114D" w:rsidP="00F9114D">
      <w:pPr>
        <w:pStyle w:val="RDbodytext"/>
        <w:ind w:left="720"/>
      </w:pPr>
    </w:p>
    <w:p w14:paraId="5D12F586" w14:textId="3B62004E" w:rsidR="00F9114D" w:rsidRDefault="00F9114D" w:rsidP="00F9114D">
      <w:pPr>
        <w:pStyle w:val="RDbodytext"/>
        <w:ind w:left="720"/>
      </w:pPr>
    </w:p>
    <w:p w14:paraId="39B27605" w14:textId="0E6674D0" w:rsidR="00F9114D" w:rsidRDefault="00F9114D" w:rsidP="00F9114D">
      <w:pPr>
        <w:pStyle w:val="RDbodytext"/>
        <w:ind w:left="720"/>
      </w:pPr>
    </w:p>
    <w:p w14:paraId="0B9BFE9F" w14:textId="7A83CFEE" w:rsidR="00F9114D" w:rsidRDefault="00F9114D" w:rsidP="00F9114D">
      <w:pPr>
        <w:pStyle w:val="RDbodytext"/>
        <w:ind w:left="720"/>
      </w:pPr>
    </w:p>
    <w:p w14:paraId="2DCCEA2D" w14:textId="29409EFC" w:rsidR="00F9114D" w:rsidRDefault="00F9114D" w:rsidP="00F9114D">
      <w:pPr>
        <w:pStyle w:val="RDbodytext"/>
        <w:ind w:left="720"/>
      </w:pPr>
    </w:p>
    <w:p w14:paraId="2F1FECD5" w14:textId="76CD8590" w:rsidR="00F9114D" w:rsidRDefault="00F9114D" w:rsidP="00F9114D">
      <w:pPr>
        <w:pStyle w:val="RDbodytext"/>
        <w:ind w:left="720"/>
      </w:pPr>
    </w:p>
    <w:p w14:paraId="4589CB84" w14:textId="52515780" w:rsidR="00F9114D" w:rsidRDefault="00F9114D" w:rsidP="00F9114D">
      <w:pPr>
        <w:pStyle w:val="RDbodytext"/>
        <w:ind w:left="720"/>
      </w:pPr>
    </w:p>
    <w:p w14:paraId="1596AD75" w14:textId="508920D1" w:rsidR="00F9114D" w:rsidRDefault="00F9114D" w:rsidP="00F9114D">
      <w:pPr>
        <w:pStyle w:val="RDbodytext"/>
        <w:ind w:left="720"/>
      </w:pPr>
    </w:p>
    <w:p w14:paraId="37BCDE6C" w14:textId="63ADAFAC" w:rsidR="00F9114D" w:rsidRDefault="00F9114D" w:rsidP="00F9114D">
      <w:pPr>
        <w:pStyle w:val="RDbodytext"/>
        <w:ind w:left="720"/>
      </w:pPr>
    </w:p>
    <w:p w14:paraId="19393C8B" w14:textId="43D458EB" w:rsidR="00F9114D" w:rsidRDefault="00F9114D" w:rsidP="00F9114D">
      <w:pPr>
        <w:pStyle w:val="RDbodytext"/>
        <w:ind w:left="720"/>
      </w:pPr>
    </w:p>
    <w:p w14:paraId="44640098" w14:textId="4B779D29" w:rsidR="00F9114D" w:rsidRDefault="00F9114D" w:rsidP="00F9114D">
      <w:pPr>
        <w:pStyle w:val="RDbodytext"/>
        <w:ind w:left="720"/>
      </w:pPr>
    </w:p>
    <w:p w14:paraId="46D514D9" w14:textId="778D9255" w:rsidR="00F9114D" w:rsidRDefault="00F9114D" w:rsidP="00F9114D">
      <w:pPr>
        <w:pStyle w:val="RDbodytext"/>
        <w:ind w:left="720"/>
      </w:pPr>
    </w:p>
    <w:p w14:paraId="0D33CE5A" w14:textId="77777777" w:rsidR="00F9114D" w:rsidRDefault="00F9114D" w:rsidP="00F9114D">
      <w:pPr>
        <w:pStyle w:val="RDbodytext"/>
        <w:ind w:left="720"/>
      </w:pPr>
    </w:p>
    <w:p w14:paraId="4F0A3EA7" w14:textId="178015C2" w:rsidR="00915279" w:rsidRDefault="00915279" w:rsidP="005B652A">
      <w:pPr>
        <w:pStyle w:val="RDbodytext"/>
        <w:numPr>
          <w:ilvl w:val="0"/>
          <w:numId w:val="8"/>
        </w:numPr>
      </w:pPr>
      <w:proofErr w:type="spellStart"/>
      <w:r>
        <w:lastRenderedPageBreak/>
        <w:t>Wybrać</w:t>
      </w:r>
      <w:proofErr w:type="spellEnd"/>
      <w:r>
        <w:t xml:space="preserve"> Install</w:t>
      </w:r>
    </w:p>
    <w:p w14:paraId="27CF7CC2" w14:textId="77777777" w:rsidR="00F9114D" w:rsidRDefault="00F9114D" w:rsidP="00F9114D">
      <w:pPr>
        <w:pStyle w:val="RDbodytext"/>
        <w:ind w:left="720"/>
      </w:pPr>
    </w:p>
    <w:p w14:paraId="764FDB9D" w14:textId="52EA3F7C" w:rsidR="002F7436" w:rsidRDefault="002F7436" w:rsidP="002F7436">
      <w:pPr>
        <w:pStyle w:val="RDbodytext"/>
        <w:ind w:left="720"/>
      </w:pPr>
      <w:r>
        <w:rPr>
          <w:noProof/>
        </w:rPr>
        <w:drawing>
          <wp:inline distT="0" distB="0" distL="0" distR="0" wp14:anchorId="19C11545" wp14:editId="0D886F42">
            <wp:extent cx="6408420" cy="35242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A541" w14:textId="5DF1EAAD" w:rsidR="00915279" w:rsidRDefault="00915279" w:rsidP="00915279">
      <w:pPr>
        <w:pStyle w:val="RDbodytext"/>
        <w:ind w:left="720"/>
      </w:pPr>
    </w:p>
    <w:p w14:paraId="24C4E4A3" w14:textId="3084095F" w:rsidR="00F9114D" w:rsidRDefault="00F9114D" w:rsidP="00915279">
      <w:pPr>
        <w:pStyle w:val="RDbodytext"/>
        <w:ind w:left="720"/>
      </w:pPr>
    </w:p>
    <w:p w14:paraId="54685847" w14:textId="420F82AB" w:rsidR="00F9114D" w:rsidRDefault="00F9114D" w:rsidP="00915279">
      <w:pPr>
        <w:pStyle w:val="RDbodytext"/>
        <w:ind w:left="720"/>
      </w:pPr>
    </w:p>
    <w:p w14:paraId="6814C305" w14:textId="7F8A7C0A" w:rsidR="00F9114D" w:rsidRDefault="00F9114D" w:rsidP="00915279">
      <w:pPr>
        <w:pStyle w:val="RDbodytext"/>
        <w:ind w:left="720"/>
      </w:pPr>
    </w:p>
    <w:p w14:paraId="7EC59B0B" w14:textId="7DD9E84F" w:rsidR="00F9114D" w:rsidRDefault="00F9114D" w:rsidP="00915279">
      <w:pPr>
        <w:pStyle w:val="RDbodytext"/>
        <w:ind w:left="720"/>
      </w:pPr>
    </w:p>
    <w:p w14:paraId="2BB20D85" w14:textId="68BD73AB" w:rsidR="00F9114D" w:rsidRDefault="00F9114D" w:rsidP="00915279">
      <w:pPr>
        <w:pStyle w:val="RDbodytext"/>
        <w:ind w:left="720"/>
      </w:pPr>
    </w:p>
    <w:p w14:paraId="470B447B" w14:textId="164F08F7" w:rsidR="00F9114D" w:rsidRDefault="00F9114D" w:rsidP="00915279">
      <w:pPr>
        <w:pStyle w:val="RDbodytext"/>
        <w:ind w:left="720"/>
      </w:pPr>
    </w:p>
    <w:p w14:paraId="71179CE1" w14:textId="31EA69F0" w:rsidR="00F9114D" w:rsidRDefault="00F9114D" w:rsidP="00915279">
      <w:pPr>
        <w:pStyle w:val="RDbodytext"/>
        <w:ind w:left="720"/>
      </w:pPr>
    </w:p>
    <w:p w14:paraId="08EEDBF5" w14:textId="4E78E938" w:rsidR="00F9114D" w:rsidRDefault="00F9114D" w:rsidP="00915279">
      <w:pPr>
        <w:pStyle w:val="RDbodytext"/>
        <w:ind w:left="720"/>
      </w:pPr>
    </w:p>
    <w:p w14:paraId="0F97F16C" w14:textId="53157B2C" w:rsidR="00F9114D" w:rsidRDefault="00F9114D" w:rsidP="00915279">
      <w:pPr>
        <w:pStyle w:val="RDbodytext"/>
        <w:ind w:left="720"/>
      </w:pPr>
    </w:p>
    <w:p w14:paraId="7A233700" w14:textId="3401EA0B" w:rsidR="00F9114D" w:rsidRDefault="00F9114D" w:rsidP="00915279">
      <w:pPr>
        <w:pStyle w:val="RDbodytext"/>
        <w:ind w:left="720"/>
      </w:pPr>
    </w:p>
    <w:p w14:paraId="487C8954" w14:textId="6CAD337B" w:rsidR="00F9114D" w:rsidRDefault="00F9114D" w:rsidP="00915279">
      <w:pPr>
        <w:pStyle w:val="RDbodytext"/>
        <w:ind w:left="720"/>
      </w:pPr>
    </w:p>
    <w:p w14:paraId="4B9CD8F7" w14:textId="5B3C4921" w:rsidR="00F9114D" w:rsidRDefault="00F9114D" w:rsidP="00915279">
      <w:pPr>
        <w:pStyle w:val="RDbodytext"/>
        <w:ind w:left="720"/>
      </w:pPr>
    </w:p>
    <w:p w14:paraId="32CE692E" w14:textId="33A5DCA8" w:rsidR="00F9114D" w:rsidRDefault="00F9114D" w:rsidP="00915279">
      <w:pPr>
        <w:pStyle w:val="RDbodytext"/>
        <w:ind w:left="720"/>
      </w:pPr>
    </w:p>
    <w:p w14:paraId="7D0EF5CA" w14:textId="41F841A4" w:rsidR="00F9114D" w:rsidRDefault="00F9114D" w:rsidP="00915279">
      <w:pPr>
        <w:pStyle w:val="RDbodytext"/>
        <w:ind w:left="720"/>
      </w:pPr>
    </w:p>
    <w:p w14:paraId="6BFB02C6" w14:textId="17A649BD" w:rsidR="00F9114D" w:rsidRDefault="00F9114D" w:rsidP="00915279">
      <w:pPr>
        <w:pStyle w:val="RDbodytext"/>
        <w:ind w:left="720"/>
      </w:pPr>
    </w:p>
    <w:p w14:paraId="61678909" w14:textId="5C011302" w:rsidR="00F9114D" w:rsidRDefault="00F9114D" w:rsidP="00915279">
      <w:pPr>
        <w:pStyle w:val="RDbodytext"/>
        <w:ind w:left="720"/>
      </w:pPr>
    </w:p>
    <w:p w14:paraId="30430D6B" w14:textId="1766859C" w:rsidR="00F9114D" w:rsidRDefault="00F9114D" w:rsidP="00915279">
      <w:pPr>
        <w:pStyle w:val="RDbodytext"/>
        <w:ind w:left="720"/>
      </w:pPr>
    </w:p>
    <w:p w14:paraId="53206CF0" w14:textId="1E002707" w:rsidR="00F9114D" w:rsidRDefault="00F9114D" w:rsidP="00915279">
      <w:pPr>
        <w:pStyle w:val="RDbodytext"/>
        <w:ind w:left="720"/>
      </w:pPr>
    </w:p>
    <w:p w14:paraId="06E60A58" w14:textId="42277A6E" w:rsidR="00F9114D" w:rsidRDefault="00F9114D" w:rsidP="00915279">
      <w:pPr>
        <w:pStyle w:val="RDbodytext"/>
        <w:ind w:left="720"/>
      </w:pPr>
    </w:p>
    <w:p w14:paraId="7F90AB18" w14:textId="6C00AF74" w:rsidR="00F9114D" w:rsidRDefault="00F9114D" w:rsidP="00915279">
      <w:pPr>
        <w:pStyle w:val="RDbodytext"/>
        <w:ind w:left="720"/>
      </w:pPr>
    </w:p>
    <w:p w14:paraId="7157D92B" w14:textId="52333357" w:rsidR="00F9114D" w:rsidRDefault="00F9114D" w:rsidP="00915279">
      <w:pPr>
        <w:pStyle w:val="RDbodytext"/>
        <w:ind w:left="720"/>
      </w:pPr>
    </w:p>
    <w:p w14:paraId="11458007" w14:textId="286BC536" w:rsidR="00F9114D" w:rsidRDefault="00F9114D" w:rsidP="00915279">
      <w:pPr>
        <w:pStyle w:val="RDbodytext"/>
        <w:ind w:left="720"/>
      </w:pPr>
    </w:p>
    <w:p w14:paraId="49797172" w14:textId="07DF4D77" w:rsidR="00F9114D" w:rsidRDefault="00F9114D" w:rsidP="00915279">
      <w:pPr>
        <w:pStyle w:val="RDbodytext"/>
        <w:ind w:left="720"/>
      </w:pPr>
    </w:p>
    <w:p w14:paraId="1CAB8575" w14:textId="7B2B87F5" w:rsidR="00F9114D" w:rsidRDefault="00F9114D" w:rsidP="00915279">
      <w:pPr>
        <w:pStyle w:val="RDbodytext"/>
        <w:ind w:left="720"/>
      </w:pPr>
    </w:p>
    <w:p w14:paraId="500BB385" w14:textId="6BF2D659" w:rsidR="00F9114D" w:rsidRDefault="00F9114D" w:rsidP="00915279">
      <w:pPr>
        <w:pStyle w:val="RDbodytext"/>
        <w:ind w:left="720"/>
      </w:pPr>
    </w:p>
    <w:p w14:paraId="5E15F6C9" w14:textId="0BA970F0" w:rsidR="00F9114D" w:rsidRDefault="00F9114D" w:rsidP="00915279">
      <w:pPr>
        <w:pStyle w:val="RDbodytext"/>
        <w:ind w:left="720"/>
      </w:pPr>
    </w:p>
    <w:p w14:paraId="7E5E5A96" w14:textId="77777777" w:rsidR="00F9114D" w:rsidRDefault="00F9114D" w:rsidP="00915279">
      <w:pPr>
        <w:pStyle w:val="RDbodytext"/>
        <w:ind w:left="720"/>
      </w:pPr>
    </w:p>
    <w:p w14:paraId="03066416" w14:textId="04C61D90" w:rsidR="00E439EB" w:rsidRDefault="00915279" w:rsidP="005B652A">
      <w:pPr>
        <w:pStyle w:val="RDbodytext"/>
        <w:numPr>
          <w:ilvl w:val="0"/>
          <w:numId w:val="8"/>
        </w:numPr>
      </w:pPr>
      <w:r>
        <w:lastRenderedPageBreak/>
        <w:t xml:space="preserve">Po </w:t>
      </w:r>
      <w:proofErr w:type="spellStart"/>
      <w:r>
        <w:t>prawidłowej</w:t>
      </w:r>
      <w:proofErr w:type="spellEnd"/>
      <w:r>
        <w:t xml:space="preserve"> </w:t>
      </w:r>
      <w:proofErr w:type="spellStart"/>
      <w:r>
        <w:t>instalacji</w:t>
      </w:r>
      <w:proofErr w:type="spellEnd"/>
      <w:r>
        <w:t xml:space="preserve"> </w:t>
      </w:r>
      <w:proofErr w:type="spellStart"/>
      <w:r>
        <w:t>wybrać</w:t>
      </w:r>
      <w:proofErr w:type="spellEnd"/>
      <w:r>
        <w:t xml:space="preserve"> Download ESP-IDF Tools</w:t>
      </w:r>
    </w:p>
    <w:p w14:paraId="3F68D489" w14:textId="77777777" w:rsidR="00F9114D" w:rsidRDefault="00F9114D" w:rsidP="00F9114D">
      <w:pPr>
        <w:pStyle w:val="RDbodytext"/>
        <w:ind w:left="720"/>
      </w:pPr>
    </w:p>
    <w:p w14:paraId="2E7FBDCC" w14:textId="41AD25BF" w:rsidR="00E439EB" w:rsidRDefault="00915279" w:rsidP="00C12D6F">
      <w:pPr>
        <w:pStyle w:val="RDbodytext"/>
      </w:pPr>
      <w:r w:rsidRPr="00915279">
        <w:rPr>
          <w:noProof/>
        </w:rPr>
        <w:drawing>
          <wp:inline distT="0" distB="0" distL="0" distR="0" wp14:anchorId="2A8DF877" wp14:editId="370DB629">
            <wp:extent cx="6408420" cy="480631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385C" w14:textId="33AE6097" w:rsidR="00E439EB" w:rsidRDefault="00E439EB" w:rsidP="00C12D6F">
      <w:pPr>
        <w:pStyle w:val="RDbodytext"/>
      </w:pPr>
    </w:p>
    <w:p w14:paraId="43BC4C02" w14:textId="29BCC9AF" w:rsidR="00F9114D" w:rsidRDefault="00F9114D" w:rsidP="00C12D6F">
      <w:pPr>
        <w:pStyle w:val="RDbodytext"/>
      </w:pPr>
    </w:p>
    <w:p w14:paraId="4A921A10" w14:textId="4E076A21" w:rsidR="00F9114D" w:rsidRDefault="00F9114D" w:rsidP="00C12D6F">
      <w:pPr>
        <w:pStyle w:val="RDbodytext"/>
      </w:pPr>
    </w:p>
    <w:p w14:paraId="0D7F655C" w14:textId="6E3EBCFE" w:rsidR="00F9114D" w:rsidRDefault="00F9114D" w:rsidP="00C12D6F">
      <w:pPr>
        <w:pStyle w:val="RDbodytext"/>
      </w:pPr>
    </w:p>
    <w:p w14:paraId="77E53CA1" w14:textId="3153E776" w:rsidR="00F9114D" w:rsidRDefault="00F9114D" w:rsidP="00C12D6F">
      <w:pPr>
        <w:pStyle w:val="RDbodytext"/>
      </w:pPr>
    </w:p>
    <w:p w14:paraId="7AE362C5" w14:textId="5FD4184F" w:rsidR="00F9114D" w:rsidRDefault="00F9114D" w:rsidP="00C12D6F">
      <w:pPr>
        <w:pStyle w:val="RDbodytext"/>
      </w:pPr>
    </w:p>
    <w:p w14:paraId="66B58575" w14:textId="2C330491" w:rsidR="00F9114D" w:rsidRDefault="00F9114D" w:rsidP="00C12D6F">
      <w:pPr>
        <w:pStyle w:val="RDbodytext"/>
      </w:pPr>
    </w:p>
    <w:p w14:paraId="3C42E9CB" w14:textId="4EB7131E" w:rsidR="00F9114D" w:rsidRDefault="00F9114D" w:rsidP="00C12D6F">
      <w:pPr>
        <w:pStyle w:val="RDbodytext"/>
      </w:pPr>
    </w:p>
    <w:p w14:paraId="6065511F" w14:textId="33E2D156" w:rsidR="00F9114D" w:rsidRDefault="00F9114D" w:rsidP="00C12D6F">
      <w:pPr>
        <w:pStyle w:val="RDbodytext"/>
      </w:pPr>
    </w:p>
    <w:p w14:paraId="1F85909C" w14:textId="2A9E7112" w:rsidR="00F9114D" w:rsidRDefault="00F9114D" w:rsidP="00C12D6F">
      <w:pPr>
        <w:pStyle w:val="RDbodytext"/>
      </w:pPr>
    </w:p>
    <w:p w14:paraId="1B649363" w14:textId="6611F259" w:rsidR="00F9114D" w:rsidRDefault="00F9114D" w:rsidP="00C12D6F">
      <w:pPr>
        <w:pStyle w:val="RDbodytext"/>
      </w:pPr>
    </w:p>
    <w:p w14:paraId="598B2050" w14:textId="730CCF15" w:rsidR="00F9114D" w:rsidRDefault="00F9114D" w:rsidP="00C12D6F">
      <w:pPr>
        <w:pStyle w:val="RDbodytext"/>
      </w:pPr>
    </w:p>
    <w:p w14:paraId="4D715CE0" w14:textId="3AB8B49A" w:rsidR="00F9114D" w:rsidRDefault="00F9114D" w:rsidP="00C12D6F">
      <w:pPr>
        <w:pStyle w:val="RDbodytext"/>
      </w:pPr>
    </w:p>
    <w:p w14:paraId="5AF545B8" w14:textId="06896BE2" w:rsidR="00F9114D" w:rsidRDefault="00F9114D" w:rsidP="00C12D6F">
      <w:pPr>
        <w:pStyle w:val="RDbodytext"/>
      </w:pPr>
    </w:p>
    <w:p w14:paraId="60FC8076" w14:textId="683D797A" w:rsidR="00F9114D" w:rsidRDefault="00F9114D" w:rsidP="00C12D6F">
      <w:pPr>
        <w:pStyle w:val="RDbodytext"/>
      </w:pPr>
    </w:p>
    <w:p w14:paraId="196A1DC1" w14:textId="5C5E493E" w:rsidR="00F9114D" w:rsidRDefault="00F9114D" w:rsidP="00C12D6F">
      <w:pPr>
        <w:pStyle w:val="RDbodytext"/>
      </w:pPr>
    </w:p>
    <w:p w14:paraId="282CBEA5" w14:textId="1FAD2C01" w:rsidR="00F9114D" w:rsidRDefault="00F9114D" w:rsidP="00C12D6F">
      <w:pPr>
        <w:pStyle w:val="RDbodytext"/>
      </w:pPr>
    </w:p>
    <w:p w14:paraId="517DEB6B" w14:textId="46C19B32" w:rsidR="00F9114D" w:rsidRDefault="00F9114D" w:rsidP="00C12D6F">
      <w:pPr>
        <w:pStyle w:val="RDbodytext"/>
      </w:pPr>
    </w:p>
    <w:p w14:paraId="0C6BAE80" w14:textId="2A629AE6" w:rsidR="00F9114D" w:rsidRDefault="00F9114D" w:rsidP="00C12D6F">
      <w:pPr>
        <w:pStyle w:val="RDbodytext"/>
      </w:pPr>
    </w:p>
    <w:p w14:paraId="23DD2E6A" w14:textId="77777777" w:rsidR="00F9114D" w:rsidRDefault="00F9114D" w:rsidP="00C12D6F">
      <w:pPr>
        <w:pStyle w:val="RDbodytext"/>
      </w:pPr>
    </w:p>
    <w:p w14:paraId="17FD7E8E" w14:textId="78CE0D63" w:rsidR="00C12D6F" w:rsidRDefault="00CF067D" w:rsidP="001D5336">
      <w:pPr>
        <w:pStyle w:val="Nagwek1"/>
      </w:pPr>
      <w:bookmarkStart w:id="3" w:name="_Toc103845531"/>
      <w:r w:rsidRPr="00CF067D">
        <w:lastRenderedPageBreak/>
        <w:t>OTWIERANIE KODU</w:t>
      </w:r>
      <w:bookmarkEnd w:id="3"/>
    </w:p>
    <w:p w14:paraId="13E47DF0" w14:textId="0B9A7DD0" w:rsidR="001D5336" w:rsidRDefault="001D5336" w:rsidP="005B652A">
      <w:pPr>
        <w:pStyle w:val="RDbodytext"/>
        <w:numPr>
          <w:ilvl w:val="0"/>
          <w:numId w:val="9"/>
        </w:numPr>
      </w:pPr>
      <w:bookmarkStart w:id="4" w:name="_Hlk103844182"/>
      <w:proofErr w:type="spellStart"/>
      <w:r>
        <w:t>Wybieramy</w:t>
      </w:r>
      <w:proofErr w:type="spellEnd"/>
      <w:r>
        <w:t xml:space="preserve">: </w:t>
      </w:r>
      <w:proofErr w:type="spellStart"/>
      <w:r>
        <w:t>Otwórz</w:t>
      </w:r>
      <w:proofErr w:type="spellEnd"/>
      <w:r>
        <w:t xml:space="preserve"> folder</w:t>
      </w:r>
    </w:p>
    <w:p w14:paraId="40D952D4" w14:textId="12EDBBE0" w:rsidR="001D5336" w:rsidRDefault="001D5336" w:rsidP="005B652A">
      <w:pPr>
        <w:pStyle w:val="RDbodytext"/>
        <w:numPr>
          <w:ilvl w:val="0"/>
          <w:numId w:val="9"/>
        </w:numPr>
      </w:pPr>
      <w:proofErr w:type="spellStart"/>
      <w:r>
        <w:t>Akceptujemy</w:t>
      </w:r>
      <w:proofErr w:type="spellEnd"/>
      <w:r>
        <w:t xml:space="preserve"> </w:t>
      </w:r>
      <w:proofErr w:type="spellStart"/>
      <w:r>
        <w:t>zgody</w:t>
      </w:r>
      <w:proofErr w:type="spellEnd"/>
    </w:p>
    <w:p w14:paraId="454D47C8" w14:textId="77777777" w:rsidR="00F9114D" w:rsidRDefault="00F9114D" w:rsidP="00F9114D">
      <w:pPr>
        <w:pStyle w:val="RDbodytext"/>
        <w:ind w:left="720"/>
      </w:pPr>
    </w:p>
    <w:bookmarkEnd w:id="4"/>
    <w:p w14:paraId="7E1F940E" w14:textId="121589CB" w:rsidR="001D5336" w:rsidRDefault="001D5336" w:rsidP="001D5336">
      <w:pPr>
        <w:pStyle w:val="RDbodytext"/>
        <w:ind w:left="720"/>
      </w:pPr>
      <w:r w:rsidRPr="001D5336">
        <w:rPr>
          <w:noProof/>
        </w:rPr>
        <w:drawing>
          <wp:inline distT="0" distB="0" distL="0" distR="0" wp14:anchorId="50855B9D" wp14:editId="7248CAB7">
            <wp:extent cx="6408420" cy="480631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FC1F" w14:textId="33FC2720" w:rsidR="006635C8" w:rsidRDefault="006635C8" w:rsidP="001D5336">
      <w:pPr>
        <w:pStyle w:val="RDbodytext"/>
        <w:ind w:left="720"/>
      </w:pPr>
    </w:p>
    <w:p w14:paraId="6B75C5BF" w14:textId="20302966" w:rsidR="006635C8" w:rsidRDefault="006635C8" w:rsidP="001D5336">
      <w:pPr>
        <w:pStyle w:val="RDbodytext"/>
        <w:ind w:left="720"/>
      </w:pPr>
    </w:p>
    <w:p w14:paraId="72B0EF04" w14:textId="41F8EE0B" w:rsidR="006635C8" w:rsidRDefault="006635C8" w:rsidP="001D5336">
      <w:pPr>
        <w:pStyle w:val="RDbodytext"/>
        <w:ind w:left="720"/>
      </w:pPr>
    </w:p>
    <w:p w14:paraId="05D0FD2F" w14:textId="3D8D97BE" w:rsidR="00BF73E3" w:rsidRDefault="00BF73E3" w:rsidP="001D5336">
      <w:pPr>
        <w:pStyle w:val="RDbodytext"/>
        <w:ind w:left="720"/>
      </w:pPr>
    </w:p>
    <w:p w14:paraId="7C03192E" w14:textId="1DE9ECA7" w:rsidR="00BF73E3" w:rsidRDefault="00BF73E3" w:rsidP="001D5336">
      <w:pPr>
        <w:pStyle w:val="RDbodytext"/>
        <w:ind w:left="720"/>
      </w:pPr>
    </w:p>
    <w:p w14:paraId="32288EB9" w14:textId="58F810B1" w:rsidR="00BF73E3" w:rsidRDefault="00BF73E3" w:rsidP="001D5336">
      <w:pPr>
        <w:pStyle w:val="RDbodytext"/>
        <w:ind w:left="720"/>
      </w:pPr>
    </w:p>
    <w:p w14:paraId="3FA54D10" w14:textId="438A34D5" w:rsidR="00BF73E3" w:rsidRDefault="00BF73E3" w:rsidP="001D5336">
      <w:pPr>
        <w:pStyle w:val="RDbodytext"/>
        <w:ind w:left="720"/>
      </w:pPr>
    </w:p>
    <w:p w14:paraId="281996F0" w14:textId="78C03A91" w:rsidR="00BF73E3" w:rsidRDefault="00BF73E3" w:rsidP="001D5336">
      <w:pPr>
        <w:pStyle w:val="RDbodytext"/>
        <w:ind w:left="720"/>
      </w:pPr>
    </w:p>
    <w:p w14:paraId="0193D486" w14:textId="1F4CD84C" w:rsidR="00BF73E3" w:rsidRDefault="00BF73E3" w:rsidP="001D5336">
      <w:pPr>
        <w:pStyle w:val="RDbodytext"/>
        <w:ind w:left="720"/>
      </w:pPr>
    </w:p>
    <w:p w14:paraId="62129740" w14:textId="7E416E11" w:rsidR="00BF73E3" w:rsidRDefault="00BF73E3" w:rsidP="001D5336">
      <w:pPr>
        <w:pStyle w:val="RDbodytext"/>
        <w:ind w:left="720"/>
      </w:pPr>
    </w:p>
    <w:p w14:paraId="2F28756B" w14:textId="3E2D4B6F" w:rsidR="00BF73E3" w:rsidRDefault="00BF73E3" w:rsidP="001D5336">
      <w:pPr>
        <w:pStyle w:val="RDbodytext"/>
        <w:ind w:left="720"/>
      </w:pPr>
    </w:p>
    <w:p w14:paraId="6AB3B8B0" w14:textId="0BC13033" w:rsidR="00BF73E3" w:rsidRDefault="00BF73E3" w:rsidP="001D5336">
      <w:pPr>
        <w:pStyle w:val="RDbodytext"/>
        <w:ind w:left="720"/>
      </w:pPr>
    </w:p>
    <w:p w14:paraId="0D62DC76" w14:textId="24B05CBB" w:rsidR="00BF73E3" w:rsidRDefault="00BF73E3" w:rsidP="001D5336">
      <w:pPr>
        <w:pStyle w:val="RDbodytext"/>
        <w:ind w:left="720"/>
      </w:pPr>
    </w:p>
    <w:p w14:paraId="1CE23ED0" w14:textId="2E9072FA" w:rsidR="00BF73E3" w:rsidRDefault="00BF73E3" w:rsidP="001D5336">
      <w:pPr>
        <w:pStyle w:val="RDbodytext"/>
        <w:ind w:left="720"/>
      </w:pPr>
    </w:p>
    <w:p w14:paraId="7697AA3F" w14:textId="336B3364" w:rsidR="00BF73E3" w:rsidRDefault="00BF73E3" w:rsidP="001D5336">
      <w:pPr>
        <w:pStyle w:val="RDbodytext"/>
        <w:ind w:left="720"/>
      </w:pPr>
    </w:p>
    <w:p w14:paraId="329F4A96" w14:textId="23FD2C5E" w:rsidR="00BF73E3" w:rsidRDefault="00BF73E3" w:rsidP="001D5336">
      <w:pPr>
        <w:pStyle w:val="RDbodytext"/>
        <w:ind w:left="720"/>
      </w:pPr>
    </w:p>
    <w:p w14:paraId="429BDDC0" w14:textId="7096F327" w:rsidR="00BF73E3" w:rsidRDefault="00BF73E3" w:rsidP="001D5336">
      <w:pPr>
        <w:pStyle w:val="RDbodytext"/>
        <w:ind w:left="720"/>
      </w:pPr>
    </w:p>
    <w:p w14:paraId="69FB084A" w14:textId="77777777" w:rsidR="00BF73E3" w:rsidRPr="001D5336" w:rsidRDefault="00BF73E3" w:rsidP="001D5336">
      <w:pPr>
        <w:pStyle w:val="RDbodytext"/>
        <w:ind w:left="720"/>
      </w:pPr>
    </w:p>
    <w:p w14:paraId="1817AC0B" w14:textId="7E4D9750" w:rsidR="00E439EB" w:rsidRPr="00BF73E3" w:rsidRDefault="006635C8" w:rsidP="00BF73E3">
      <w:pPr>
        <w:pStyle w:val="Nagwek1"/>
      </w:pPr>
      <w:bookmarkStart w:id="5" w:name="_Toc103845532"/>
      <w:r>
        <w:lastRenderedPageBreak/>
        <w:t>KOMPILACJA</w:t>
      </w:r>
      <w:bookmarkEnd w:id="5"/>
    </w:p>
    <w:p w14:paraId="4E3E46C6" w14:textId="576F1FCC" w:rsidR="00BF73E3" w:rsidRDefault="00BF73E3" w:rsidP="00BF73E3">
      <w:pPr>
        <w:pStyle w:val="RDbodytext"/>
        <w:numPr>
          <w:ilvl w:val="0"/>
          <w:numId w:val="10"/>
        </w:numPr>
      </w:pPr>
      <w:proofErr w:type="spellStart"/>
      <w:r>
        <w:t>Wyb</w:t>
      </w:r>
      <w:r w:rsidR="00F9114D">
        <w:t>rać</w:t>
      </w:r>
      <w:proofErr w:type="spellEnd"/>
      <w:r>
        <w:t xml:space="preserve"> z </w:t>
      </w:r>
      <w:proofErr w:type="spellStart"/>
      <w:r>
        <w:t>paska</w:t>
      </w:r>
      <w:proofErr w:type="spellEnd"/>
      <w:r>
        <w:t xml:space="preserve"> Terminal</w:t>
      </w:r>
    </w:p>
    <w:p w14:paraId="0A5692F1" w14:textId="77777777" w:rsidR="00F9114D" w:rsidRDefault="00F9114D" w:rsidP="00F9114D">
      <w:pPr>
        <w:pStyle w:val="RDbodytext"/>
        <w:ind w:left="720"/>
      </w:pPr>
    </w:p>
    <w:p w14:paraId="4A32054E" w14:textId="5BC3DA5C" w:rsidR="00BF73E3" w:rsidRDefault="00BF73E3" w:rsidP="00BF73E3">
      <w:pPr>
        <w:pStyle w:val="RDbodytext"/>
        <w:ind w:left="720"/>
      </w:pPr>
      <w:r>
        <w:rPr>
          <w:noProof/>
        </w:rPr>
        <w:drawing>
          <wp:inline distT="0" distB="0" distL="0" distR="0" wp14:anchorId="4A2FE527" wp14:editId="19FE0B01">
            <wp:extent cx="6408420" cy="343789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F170" w14:textId="77777777" w:rsidR="00BF73E3" w:rsidRDefault="00BF73E3" w:rsidP="00BF73E3">
      <w:pPr>
        <w:pStyle w:val="RDbodytext"/>
        <w:ind w:left="720"/>
      </w:pPr>
    </w:p>
    <w:p w14:paraId="462DFC16" w14:textId="7ABF15E2" w:rsidR="00BF73E3" w:rsidRDefault="00BF73E3" w:rsidP="00BF73E3">
      <w:pPr>
        <w:pStyle w:val="RDbodytext"/>
        <w:numPr>
          <w:ilvl w:val="0"/>
          <w:numId w:val="10"/>
        </w:numPr>
      </w:pPr>
      <w:r>
        <w:t>CTRL</w:t>
      </w:r>
      <w:r w:rsidR="00BA396C">
        <w:t xml:space="preserve">+E, B – </w:t>
      </w:r>
      <w:proofErr w:type="spellStart"/>
      <w:r w:rsidR="00BA396C">
        <w:t>uruchami</w:t>
      </w:r>
      <w:r w:rsidR="00F9114D">
        <w:t>enie</w:t>
      </w:r>
      <w:proofErr w:type="spellEnd"/>
      <w:r w:rsidR="00BA396C">
        <w:t xml:space="preserve"> </w:t>
      </w:r>
      <w:proofErr w:type="spellStart"/>
      <w:r w:rsidR="00BA396C">
        <w:t>kompilacj</w:t>
      </w:r>
      <w:r w:rsidR="00F9114D">
        <w:t>i</w:t>
      </w:r>
      <w:proofErr w:type="spellEnd"/>
    </w:p>
    <w:p w14:paraId="45DA8C95" w14:textId="77777777" w:rsidR="00F9114D" w:rsidRDefault="00F9114D" w:rsidP="00F9114D">
      <w:pPr>
        <w:pStyle w:val="RDbodytext"/>
        <w:ind w:left="720"/>
      </w:pPr>
    </w:p>
    <w:p w14:paraId="7B60787A" w14:textId="1D03CF7C" w:rsidR="00BA396C" w:rsidRDefault="00BA396C" w:rsidP="00BA396C">
      <w:pPr>
        <w:pStyle w:val="RDbodytext"/>
        <w:ind w:left="720"/>
      </w:pPr>
      <w:r>
        <w:rPr>
          <w:noProof/>
        </w:rPr>
        <w:drawing>
          <wp:inline distT="0" distB="0" distL="0" distR="0" wp14:anchorId="4DBEDBC3" wp14:editId="6687B4C1">
            <wp:extent cx="6408420" cy="343789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42BA" w14:textId="7CA3BDBB" w:rsidR="006F5761" w:rsidRDefault="006F5761" w:rsidP="00BA396C">
      <w:pPr>
        <w:pStyle w:val="RDbodytext"/>
      </w:pPr>
    </w:p>
    <w:p w14:paraId="30B2BC2D" w14:textId="53E9CCF5" w:rsidR="00B838BB" w:rsidRDefault="00B838BB" w:rsidP="00BA396C">
      <w:pPr>
        <w:pStyle w:val="RDbodytext"/>
      </w:pPr>
    </w:p>
    <w:p w14:paraId="4B68BF33" w14:textId="0C7BEC76" w:rsidR="00B838BB" w:rsidRDefault="00B838BB" w:rsidP="00BA396C">
      <w:pPr>
        <w:pStyle w:val="RDbodytext"/>
      </w:pPr>
    </w:p>
    <w:p w14:paraId="092B11AF" w14:textId="54521D7F" w:rsidR="00B838BB" w:rsidRDefault="00B838BB" w:rsidP="00BA396C">
      <w:pPr>
        <w:pStyle w:val="RDbodytext"/>
      </w:pPr>
    </w:p>
    <w:p w14:paraId="6D427071" w14:textId="28E0A10E" w:rsidR="00B838BB" w:rsidRDefault="00B838BB" w:rsidP="00BA396C">
      <w:pPr>
        <w:pStyle w:val="RDbodytext"/>
      </w:pPr>
    </w:p>
    <w:p w14:paraId="4C8F4F41" w14:textId="77777777" w:rsidR="00B838BB" w:rsidRDefault="00B838BB" w:rsidP="00BA396C">
      <w:pPr>
        <w:pStyle w:val="RDbodytext"/>
      </w:pPr>
    </w:p>
    <w:p w14:paraId="7A6BD54F" w14:textId="31DB3C13" w:rsidR="00BA396C" w:rsidRDefault="00B838BB" w:rsidP="00BA396C">
      <w:pPr>
        <w:pStyle w:val="RDbodytext"/>
        <w:numPr>
          <w:ilvl w:val="0"/>
          <w:numId w:val="10"/>
        </w:numPr>
      </w:pPr>
      <w:r>
        <w:t xml:space="preserve">Po </w:t>
      </w:r>
      <w:proofErr w:type="spellStart"/>
      <w:r>
        <w:t>poprawnym</w:t>
      </w:r>
      <w:proofErr w:type="spellEnd"/>
      <w:r>
        <w:t xml:space="preserve"> </w:t>
      </w:r>
      <w:proofErr w:type="spellStart"/>
      <w:r>
        <w:t>wykonaniu</w:t>
      </w:r>
      <w:proofErr w:type="spellEnd"/>
      <w:r>
        <w:t xml:space="preserve"> </w:t>
      </w:r>
      <w:proofErr w:type="spellStart"/>
      <w:r>
        <w:t>otrzymujemy</w:t>
      </w:r>
      <w:proofErr w:type="spellEnd"/>
      <w:r>
        <w:t xml:space="preserve"> </w:t>
      </w:r>
      <w:proofErr w:type="spellStart"/>
      <w:r>
        <w:t>informację</w:t>
      </w:r>
      <w:proofErr w:type="spellEnd"/>
    </w:p>
    <w:p w14:paraId="2AFC0EA1" w14:textId="77777777" w:rsidR="00B838BB" w:rsidRDefault="00B838BB" w:rsidP="00B838BB">
      <w:pPr>
        <w:pStyle w:val="RDbodytext"/>
        <w:ind w:left="720"/>
      </w:pPr>
    </w:p>
    <w:p w14:paraId="50E079D5" w14:textId="22C9FAD3" w:rsidR="00B838BB" w:rsidRDefault="00B838BB" w:rsidP="00B838BB">
      <w:pPr>
        <w:pStyle w:val="RDbodytext"/>
        <w:ind w:left="720"/>
      </w:pPr>
      <w:r>
        <w:rPr>
          <w:noProof/>
        </w:rPr>
        <w:drawing>
          <wp:inline distT="0" distB="0" distL="0" distR="0" wp14:anchorId="1450D01E" wp14:editId="12C72359">
            <wp:extent cx="6408420" cy="343789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C09F" w14:textId="2E337432" w:rsidR="00B838BB" w:rsidRDefault="00B838BB" w:rsidP="00B838BB">
      <w:pPr>
        <w:pStyle w:val="RDbodytext"/>
        <w:ind w:left="720"/>
      </w:pPr>
    </w:p>
    <w:p w14:paraId="06FD733E" w14:textId="7CBA2859" w:rsidR="00B838BB" w:rsidRDefault="00B838BB" w:rsidP="00B838BB">
      <w:pPr>
        <w:pStyle w:val="RDbodytext"/>
        <w:ind w:left="720"/>
      </w:pPr>
    </w:p>
    <w:p w14:paraId="0CAAD88B" w14:textId="114209DE" w:rsidR="00B838BB" w:rsidRDefault="00B838BB" w:rsidP="00B838BB">
      <w:pPr>
        <w:pStyle w:val="RDbodytext"/>
        <w:ind w:left="720"/>
      </w:pPr>
    </w:p>
    <w:p w14:paraId="2D81340F" w14:textId="50B6F5F2" w:rsidR="00B838BB" w:rsidRDefault="00B838BB" w:rsidP="00B838BB">
      <w:pPr>
        <w:pStyle w:val="RDbodytext"/>
        <w:ind w:left="720"/>
      </w:pPr>
    </w:p>
    <w:p w14:paraId="16061E3B" w14:textId="03C284B2" w:rsidR="00B838BB" w:rsidRDefault="00B838BB" w:rsidP="00B838BB">
      <w:pPr>
        <w:pStyle w:val="RDbodytext"/>
        <w:ind w:left="720"/>
      </w:pPr>
    </w:p>
    <w:p w14:paraId="58694A2C" w14:textId="429C6B09" w:rsidR="00B838BB" w:rsidRDefault="00B838BB" w:rsidP="00B838BB">
      <w:pPr>
        <w:pStyle w:val="RDbodytext"/>
        <w:ind w:left="720"/>
      </w:pPr>
      <w:r>
        <w:t xml:space="preserve">*Lista </w:t>
      </w:r>
      <w:proofErr w:type="spellStart"/>
      <w:r>
        <w:t>przydatnych</w:t>
      </w:r>
      <w:proofErr w:type="spellEnd"/>
      <w:r>
        <w:t xml:space="preserve"> </w:t>
      </w:r>
      <w:proofErr w:type="spellStart"/>
      <w:r>
        <w:t>skrótów</w:t>
      </w:r>
      <w:proofErr w:type="spellEnd"/>
      <w:r>
        <w:t xml:space="preserve"> do </w:t>
      </w:r>
      <w:proofErr w:type="spellStart"/>
      <w:r>
        <w:t>wykonywania</w:t>
      </w:r>
      <w:proofErr w:type="spellEnd"/>
      <w:r>
        <w:t xml:space="preserve"> </w:t>
      </w:r>
      <w:proofErr w:type="spellStart"/>
      <w:r>
        <w:t>zadań</w:t>
      </w:r>
      <w:proofErr w:type="spellEnd"/>
      <w:r>
        <w:t xml:space="preserve">  w </w:t>
      </w:r>
      <w:proofErr w:type="spellStart"/>
      <w:r>
        <w:t>VSCode</w:t>
      </w:r>
      <w:proofErr w:type="spellEnd"/>
    </w:p>
    <w:p w14:paraId="337DEFEA" w14:textId="77777777" w:rsidR="00B838BB" w:rsidRDefault="00B838BB" w:rsidP="00B838BB">
      <w:pPr>
        <w:pStyle w:val="RDbodytext"/>
        <w:ind w:left="720"/>
      </w:pPr>
    </w:p>
    <w:p w14:paraId="33ED2DAF" w14:textId="0E9447B4" w:rsidR="00B838BB" w:rsidRPr="006F5761" w:rsidRDefault="00B838BB" w:rsidP="00B838BB">
      <w:pPr>
        <w:pStyle w:val="RDbodytext"/>
        <w:ind w:left="720"/>
      </w:pPr>
      <w:r>
        <w:rPr>
          <w:noProof/>
        </w:rPr>
        <w:drawing>
          <wp:inline distT="0" distB="0" distL="0" distR="0" wp14:anchorId="5765AB38" wp14:editId="6804789F">
            <wp:extent cx="4747260" cy="33223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38BB" w:rsidRPr="006F5761" w:rsidSect="00F838E8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701" w:right="907" w:bottom="851" w:left="907" w:header="851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AE7EC" w14:textId="77777777" w:rsidR="00E07F36" w:rsidRDefault="00E07F36" w:rsidP="005C6071">
      <w:r>
        <w:separator/>
      </w:r>
    </w:p>
  </w:endnote>
  <w:endnote w:type="continuationSeparator" w:id="0">
    <w:p w14:paraId="70EE80AB" w14:textId="77777777" w:rsidR="00E07F36" w:rsidRDefault="00E07F36" w:rsidP="005C6071">
      <w:r>
        <w:continuationSeparator/>
      </w:r>
    </w:p>
  </w:endnote>
  <w:endnote w:type="continuationNotice" w:id="1">
    <w:p w14:paraId="706DC6E2" w14:textId="77777777" w:rsidR="00E07F36" w:rsidRDefault="00E07F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Sans Pro Light">
    <w:altName w:val="Source Sans Pro Light"/>
    <w:charset w:val="00"/>
    <w:family w:val="swiss"/>
    <w:pitch w:val="variable"/>
    <w:sig w:usb0="600002F7" w:usb1="02000001" w:usb2="00000000" w:usb3="00000000" w:csb0="0000019F" w:csb1="00000000"/>
    <w:embedRegular r:id="rId1" w:fontKey="{C8B980D3-3446-4DC6-8D35-0C50BCEBF9AD}"/>
    <w:embedBold r:id="rId2" w:fontKey="{A7CD0692-03E6-41D4-B5F6-C512F535B84D}"/>
    <w:embedItalic r:id="rId3" w:fontKey="{E79B765E-1357-4C82-B8B0-DBD619D925D7}"/>
    <w:embedBoldItalic r:id="rId4" w:fontKey="{D484D1A3-F75E-40F1-B546-9958ADD77742}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  <w:embedRegular r:id="rId5" w:fontKey="{4FA7206E-FFA8-4F97-9835-1553DB4BFCEF}"/>
    <w:embedItalic r:id="rId6" w:fontKey="{8FA4ECD3-F764-482C-B362-DD2815B96C79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7" w:fontKey="{B1D8C497-3343-4438-B1BD-4792D645B40C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68CA6024-4220-4796-BC05-60849D70AC24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9" w:fontKey="{5DAAB3BA-C1BB-4220-8A26-4D28DCAD2CF6}"/>
    <w:embedBoldItalic r:id="rId10" w:fontKey="{F2FE47ED-85A8-4E20-8DA1-DEC0F95AE0AA}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altName w:val="Cambria Math"/>
    <w:charset w:val="00"/>
    <w:family w:val="swiss"/>
    <w:pitch w:val="variable"/>
    <w:sig w:usb0="600002F7" w:usb1="02000001" w:usb2="00000000" w:usb3="00000000" w:csb0="0000019F" w:csb1="00000000"/>
    <w:embedRegular r:id="rId11" w:fontKey="{76E8DFAE-794F-41B0-B152-3B9E4EA0FC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67B27" w14:textId="77777777" w:rsidR="006F164F" w:rsidRDefault="00B35DFD" w:rsidP="00B1418D">
    <w:pPr>
      <w:pStyle w:val="Stopka"/>
      <w:pBdr>
        <w:top w:val="single" w:sz="4" w:space="1" w:color="auto"/>
      </w:pBdr>
      <w:tabs>
        <w:tab w:val="clear" w:pos="9072"/>
        <w:tab w:val="right" w:pos="10080"/>
      </w:tabs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013883640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B272B1E8-9CEC-440b-AE3D-956DC7471BCB' xmlns:ns4='26f12538-60e2-4128-8466-5a2f513fd584' xmlns:ns5='http://schemas.microsoft.com/sharepoint/v3' " w:xpath="/ns0:properties[1]/documentManagement[1]/ns4:_dlc_DocId[1]" w:storeItemID="{7D78906C-5C87-4813-A7A4-C2F97CC8BDC3}"/>
        <w:text/>
      </w:sdtPr>
      <w:sdtEndPr/>
      <w:sdtContent>
        <w:r w:rsidR="002950D4">
          <w:rPr>
            <w:sz w:val="12"/>
            <w:szCs w:val="12"/>
            <w:lang w:val="pl-PL"/>
          </w:rPr>
          <w:t>FDMS-35-52</w:t>
        </w:r>
      </w:sdtContent>
    </w:sdt>
    <w:r w:rsidR="006F164F">
      <w:rPr>
        <w:sz w:val="12"/>
        <w:szCs w:val="12"/>
      </w:rPr>
      <w:t xml:space="preserve">  </w:t>
    </w:r>
    <w:r w:rsidR="006F164F" w:rsidRPr="00867472">
      <w:rPr>
        <w:sz w:val="12"/>
        <w:szCs w:val="12"/>
      </w:rPr>
      <w:t xml:space="preserve">Ver. </w:t>
    </w:r>
    <w:sdt>
      <w:sdtPr>
        <w:rPr>
          <w:sz w:val="12"/>
          <w:szCs w:val="12"/>
        </w:rPr>
        <w:alias w:val="SP Document Version"/>
        <w:tag w:val="SPDocumentVersion"/>
        <w:id w:val="694047134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<w:text/>
      </w:sdtPr>
      <w:sdtEndPr/>
      <w:sdtContent>
        <w:r w:rsidR="00D064A1">
          <w:rPr>
            <w:sz w:val="12"/>
            <w:szCs w:val="12"/>
          </w:rPr>
          <w:t>5.0</w:t>
        </w:r>
      </w:sdtContent>
    </w:sdt>
  </w:p>
  <w:p w14:paraId="0BBF65E1" w14:textId="77777777" w:rsidR="006F164F" w:rsidRPr="00315B97" w:rsidRDefault="00F218CB" w:rsidP="00B1418D">
    <w:pPr>
      <w:pStyle w:val="Stopka"/>
      <w:tabs>
        <w:tab w:val="clear" w:pos="9072"/>
        <w:tab w:val="left" w:pos="709"/>
        <w:tab w:val="right" w:pos="10080"/>
      </w:tabs>
      <w:rPr>
        <w:sz w:val="12"/>
        <w:szCs w:val="12"/>
      </w:rPr>
    </w:pPr>
    <w:r>
      <w:rPr>
        <w:sz w:val="12"/>
        <w:szCs w:val="12"/>
      </w:rPr>
      <w:t>Te</w:t>
    </w:r>
    <w:r w:rsidR="009C4729">
      <w:rPr>
        <w:sz w:val="12"/>
        <w:szCs w:val="12"/>
      </w:rPr>
      <w:t>m</w:t>
    </w:r>
    <w:r w:rsidR="00413C12">
      <w:rPr>
        <w:sz w:val="12"/>
        <w:szCs w:val="12"/>
      </w:rPr>
      <w:t xml:space="preserve">plate ID: FDMS-35-52; Version: </w:t>
    </w:r>
    <w:r w:rsidR="00992ADD">
      <w:rPr>
        <w:sz w:val="12"/>
        <w:szCs w:val="12"/>
      </w:rPr>
      <w:t>5</w:t>
    </w:r>
    <w:r>
      <w:rPr>
        <w:sz w:val="12"/>
        <w:szCs w:val="12"/>
      </w:rPr>
      <w:t>.0</w:t>
    </w:r>
    <w:r w:rsidR="006F164F">
      <w:rPr>
        <w:sz w:val="12"/>
        <w:szCs w:val="12"/>
      </w:rPr>
      <w:tab/>
    </w:r>
    <w:r w:rsidR="006F164F">
      <w:rPr>
        <w:sz w:val="12"/>
        <w:szCs w:val="12"/>
      </w:rPr>
      <w:tab/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2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EEDF8" w14:textId="77777777" w:rsidR="006F164F" w:rsidRPr="00867472" w:rsidRDefault="00B35DFD" w:rsidP="00F838E8">
    <w:pPr>
      <w:pStyle w:val="Stopka"/>
      <w:pBdr>
        <w:top w:val="single" w:sz="4" w:space="1" w:color="auto"/>
      </w:pBdr>
      <w:tabs>
        <w:tab w:val="clear" w:pos="9072"/>
        <w:tab w:val="right" w:pos="10080"/>
      </w:tabs>
      <w:ind w:right="12"/>
      <w:rPr>
        <w:sz w:val="12"/>
        <w:szCs w:val="12"/>
      </w:rPr>
    </w:pPr>
    <w:r>
      <w:rPr>
        <w:sz w:val="12"/>
        <w:szCs w:val="12"/>
      </w:rPr>
      <w:t>This document is a controlled version, if viewed direct in Fideltronik SharePoint</w:t>
    </w:r>
    <w:r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sdt>
      <w:sdtPr>
        <w:rPr>
          <w:sz w:val="12"/>
          <w:szCs w:val="12"/>
        </w:rPr>
        <w:alias w:val="Document ID Value"/>
        <w:tag w:val="_dlc_DocId"/>
        <w:id w:val="1452900621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3:_dlc_DocId[1]" w:storeItemID="{7D78906C-5C87-4813-A7A4-C2F97CC8BDC3}"/>
        <w:text/>
      </w:sdtPr>
      <w:sdtEndPr/>
      <w:sdtContent>
        <w:r w:rsidR="002950D4">
          <w:rPr>
            <w:sz w:val="12"/>
            <w:szCs w:val="12"/>
            <w:lang w:val="pl-PL"/>
          </w:rPr>
          <w:t>FDMS-35-52</w:t>
        </w:r>
      </w:sdtContent>
    </w:sdt>
    <w:r w:rsidR="006F164F">
      <w:rPr>
        <w:sz w:val="12"/>
        <w:szCs w:val="12"/>
      </w:rPr>
      <w:t xml:space="preserve">  V</w:t>
    </w:r>
    <w:r w:rsidR="006F164F" w:rsidRPr="00867472">
      <w:rPr>
        <w:sz w:val="12"/>
        <w:szCs w:val="12"/>
      </w:rPr>
      <w:t xml:space="preserve">er. </w:t>
    </w:r>
    <w:sdt>
      <w:sdtPr>
        <w:rPr>
          <w:sz w:val="12"/>
          <w:szCs w:val="12"/>
        </w:rPr>
        <w:alias w:val="SP Document Version"/>
        <w:tag w:val="SPDocumentVersion"/>
        <w:id w:val="1065689056"/>
        <w:lock w:val="contentLocked"/>
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DocumentVersion[1]" w:storeItemID="{7D78906C-5C87-4813-A7A4-C2F97CC8BDC3}"/>
        <w:text/>
      </w:sdtPr>
      <w:sdtEndPr/>
      <w:sdtContent>
        <w:r w:rsidR="00D064A1">
          <w:rPr>
            <w:sz w:val="12"/>
            <w:szCs w:val="12"/>
          </w:rPr>
          <w:t>5.0</w:t>
        </w:r>
      </w:sdtContent>
    </w:sdt>
  </w:p>
  <w:p w14:paraId="22BC3357" w14:textId="77777777" w:rsidR="006F164F" w:rsidRPr="00867472" w:rsidRDefault="00E07A02" w:rsidP="00F838E8">
    <w:pPr>
      <w:pStyle w:val="Stopka"/>
      <w:tabs>
        <w:tab w:val="clear" w:pos="9072"/>
        <w:tab w:val="right" w:pos="10080"/>
      </w:tabs>
      <w:ind w:right="-567"/>
    </w:pPr>
    <w:r>
      <w:rPr>
        <w:sz w:val="12"/>
        <w:szCs w:val="12"/>
      </w:rPr>
      <w:t>Template ID:</w:t>
    </w:r>
    <w:r w:rsidR="00C351B5">
      <w:rPr>
        <w:sz w:val="12"/>
        <w:szCs w:val="12"/>
      </w:rPr>
      <w:t xml:space="preserve"> FDMS-</w:t>
    </w:r>
    <w:r w:rsidR="00F449C6">
      <w:rPr>
        <w:sz w:val="12"/>
        <w:szCs w:val="12"/>
      </w:rPr>
      <w:t>35</w:t>
    </w:r>
    <w:r w:rsidR="00C351B5">
      <w:rPr>
        <w:sz w:val="12"/>
        <w:szCs w:val="12"/>
      </w:rPr>
      <w:t>-</w:t>
    </w:r>
    <w:r w:rsidR="009C4729">
      <w:rPr>
        <w:sz w:val="12"/>
        <w:szCs w:val="12"/>
      </w:rPr>
      <w:t>52</w:t>
    </w:r>
    <w:r w:rsidR="00691993">
      <w:rPr>
        <w:sz w:val="12"/>
        <w:szCs w:val="12"/>
      </w:rPr>
      <w:t>;</w:t>
    </w:r>
    <w:r w:rsidR="007415AD">
      <w:rPr>
        <w:sz w:val="12"/>
        <w:szCs w:val="12"/>
      </w:rPr>
      <w:t xml:space="preserve"> Version:</w:t>
    </w:r>
    <w:r w:rsidR="00B35DFD">
      <w:rPr>
        <w:sz w:val="12"/>
        <w:szCs w:val="12"/>
      </w:rPr>
      <w:t xml:space="preserve"> </w:t>
    </w:r>
    <w:r w:rsidR="00992ADD">
      <w:rPr>
        <w:sz w:val="12"/>
        <w:szCs w:val="12"/>
      </w:rPr>
      <w:t>5</w:t>
    </w:r>
    <w:r w:rsidR="00B35DFD">
      <w:rPr>
        <w:sz w:val="12"/>
        <w:szCs w:val="12"/>
      </w:rPr>
      <w:t>.0</w:t>
    </w:r>
    <w:r w:rsidR="006F164F" w:rsidRPr="00867472">
      <w:rPr>
        <w:sz w:val="12"/>
        <w:szCs w:val="12"/>
      </w:rPr>
      <w:tab/>
    </w:r>
    <w:r w:rsidR="006F164F" w:rsidRPr="00867472">
      <w:rPr>
        <w:sz w:val="12"/>
        <w:szCs w:val="12"/>
      </w:rPr>
      <w:tab/>
    </w:r>
    <w:r w:rsidR="006F164F">
      <w:rPr>
        <w:sz w:val="12"/>
        <w:szCs w:val="12"/>
      </w:rPr>
      <w:t xml:space="preserve">Page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PAGE 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1</w:t>
    </w:r>
    <w:r w:rsidR="006F164F">
      <w:rPr>
        <w:sz w:val="12"/>
        <w:szCs w:val="12"/>
      </w:rPr>
      <w:fldChar w:fldCharType="end"/>
    </w:r>
    <w:r w:rsidR="006F164F">
      <w:rPr>
        <w:sz w:val="12"/>
        <w:szCs w:val="12"/>
      </w:rPr>
      <w:t xml:space="preserve"> of </w:t>
    </w:r>
    <w:r w:rsidR="006F164F">
      <w:rPr>
        <w:sz w:val="12"/>
        <w:szCs w:val="12"/>
      </w:rPr>
      <w:fldChar w:fldCharType="begin"/>
    </w:r>
    <w:r w:rsidR="006F164F">
      <w:rPr>
        <w:sz w:val="12"/>
        <w:szCs w:val="12"/>
      </w:rPr>
      <w:instrText xml:space="preserve"> NUMPAGES  \* Arabic  \* MERGEFORMAT </w:instrText>
    </w:r>
    <w:r w:rsidR="006F164F">
      <w:rPr>
        <w:sz w:val="12"/>
        <w:szCs w:val="12"/>
      </w:rPr>
      <w:fldChar w:fldCharType="separate"/>
    </w:r>
    <w:r w:rsidR="009739AE">
      <w:rPr>
        <w:noProof/>
        <w:sz w:val="12"/>
        <w:szCs w:val="12"/>
      </w:rPr>
      <w:t>3</w:t>
    </w:r>
    <w:r w:rsidR="006F164F">
      <w:rPr>
        <w:sz w:val="12"/>
        <w:szCs w:val="1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D28F2" w14:textId="77777777" w:rsidR="00E07F36" w:rsidRDefault="00E07F36" w:rsidP="005C6071">
      <w:r>
        <w:separator/>
      </w:r>
    </w:p>
  </w:footnote>
  <w:footnote w:type="continuationSeparator" w:id="0">
    <w:p w14:paraId="2B862949" w14:textId="77777777" w:rsidR="00E07F36" w:rsidRDefault="00E07F36" w:rsidP="005C6071">
      <w:r>
        <w:continuationSeparator/>
      </w:r>
    </w:p>
  </w:footnote>
  <w:footnote w:type="continuationNotice" w:id="1">
    <w:p w14:paraId="46C41738" w14:textId="77777777" w:rsidR="00E07F36" w:rsidRDefault="00E07F3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6521"/>
      <w:gridCol w:w="3559"/>
    </w:tblGrid>
    <w:tr w:rsidR="006F164F" w:rsidRPr="00200D2C" w14:paraId="25D357A9" w14:textId="77777777" w:rsidTr="00F838E8">
      <w:sdt>
        <w:sdtPr>
          <w:alias w:val="Title"/>
          <w:tag w:val=""/>
          <w:id w:val="1632431643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521" w:type="dxa"/>
              <w:tcBorders>
                <w:top w:val="nil"/>
                <w:left w:val="nil"/>
                <w:bottom w:val="single" w:sz="4" w:space="0" w:color="auto"/>
                <w:right w:val="nil"/>
              </w:tcBorders>
            </w:tcPr>
            <w:p w14:paraId="38112F71" w14:textId="0BE1F0B1" w:rsidR="006F164F" w:rsidRDefault="00852C6F" w:rsidP="00B1418D">
              <w:pPr>
                <w:pStyle w:val="RDtitledocument"/>
                <w:rPr>
                  <w:lang w:val="sv-SE"/>
                </w:rPr>
              </w:pPr>
              <w:r>
                <w:t>Instruction/Report</w:t>
              </w:r>
            </w:p>
          </w:tc>
        </w:sdtContent>
      </w:sdt>
      <w:tc>
        <w:tcPr>
          <w:tcW w:w="3559" w:type="dxa"/>
          <w:tcBorders>
            <w:top w:val="nil"/>
            <w:left w:val="nil"/>
            <w:bottom w:val="single" w:sz="4" w:space="0" w:color="auto"/>
            <w:right w:val="nil"/>
          </w:tcBorders>
        </w:tcPr>
        <w:p w14:paraId="0655D4DA" w14:textId="77777777" w:rsidR="006F164F" w:rsidRDefault="00B1418D" w:rsidP="00162DDB">
          <w:r>
            <w:rPr>
              <w:noProof/>
              <w:lang w:val="pl-PL"/>
            </w:rPr>
            <w:drawing>
              <wp:anchor distT="0" distB="0" distL="114300" distR="114300" simplePos="0" relativeHeight="251665408" behindDoc="0" locked="0" layoutInCell="1" allowOverlap="1" wp14:anchorId="619330E5" wp14:editId="66C7A226">
                <wp:simplePos x="0" y="0"/>
                <wp:positionH relativeFrom="margin">
                  <wp:posOffset>-33655</wp:posOffset>
                </wp:positionH>
                <wp:positionV relativeFrom="paragraph">
                  <wp:posOffset>150261</wp:posOffset>
                </wp:positionV>
                <wp:extent cx="2226519" cy="292963"/>
                <wp:effectExtent l="0" t="0" r="2540" b="0"/>
                <wp:wrapNone/>
                <wp:docPr id="2" name="Obraz 2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14:paraId="37D6A52B" w14:textId="77777777" w:rsidR="006F164F" w:rsidRPr="00490B65" w:rsidRDefault="006F164F" w:rsidP="004C666B">
    <w:pPr>
      <w:pStyle w:val="Bezodstpw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10080" w:type="dxa"/>
      <w:tblLook w:val="04A0" w:firstRow="1" w:lastRow="0" w:firstColumn="1" w:lastColumn="0" w:noHBand="0" w:noVBand="1"/>
    </w:tblPr>
    <w:tblGrid>
      <w:gridCol w:w="2437"/>
      <w:gridCol w:w="2568"/>
      <w:gridCol w:w="1291"/>
      <w:gridCol w:w="1217"/>
      <w:gridCol w:w="2567"/>
    </w:tblGrid>
    <w:tr w:rsidR="002315AB" w:rsidRPr="00200D2C" w14:paraId="37B0FE51" w14:textId="77777777" w:rsidTr="00B1418D">
      <w:sdt>
        <w:sdtPr>
          <w:alias w:val="Title"/>
          <w:tag w:val=""/>
          <w:id w:val="-420957300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6296" w:type="dxa"/>
              <w:gridSpan w:val="3"/>
              <w:tcBorders>
                <w:top w:val="nil"/>
                <w:left w:val="nil"/>
                <w:bottom w:val="nil"/>
                <w:right w:val="nil"/>
              </w:tcBorders>
            </w:tcPr>
            <w:p w14:paraId="44151456" w14:textId="7DB5061E" w:rsidR="002315AB" w:rsidRPr="00304AA8" w:rsidRDefault="00852C6F" w:rsidP="00485D6F">
              <w:pPr>
                <w:pStyle w:val="RDtitledocument"/>
              </w:pPr>
              <w:r>
                <w:t>Instruction/Report</w:t>
              </w:r>
            </w:p>
          </w:tc>
        </w:sdtContent>
      </w:sdt>
      <w:tc>
        <w:tcPr>
          <w:tcW w:w="3784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77BA0DD1" w14:textId="77777777" w:rsidR="002315AB" w:rsidRPr="00753FC3" w:rsidRDefault="00B1418D" w:rsidP="00406071">
          <w:pPr>
            <w:ind w:left="34"/>
            <w:rPr>
              <w:lang w:val="en-GB"/>
            </w:rPr>
          </w:pPr>
          <w:r>
            <w:rPr>
              <w:noProof/>
              <w:lang w:val="pl-PL"/>
            </w:rPr>
            <w:drawing>
              <wp:anchor distT="0" distB="0" distL="114300" distR="114300" simplePos="0" relativeHeight="251663360" behindDoc="0" locked="0" layoutInCell="1" allowOverlap="1" wp14:anchorId="13A4674C" wp14:editId="251B79C5">
                <wp:simplePos x="0" y="0"/>
                <wp:positionH relativeFrom="margin">
                  <wp:posOffset>109220</wp:posOffset>
                </wp:positionH>
                <wp:positionV relativeFrom="paragraph">
                  <wp:posOffset>181610</wp:posOffset>
                </wp:positionV>
                <wp:extent cx="2226519" cy="292963"/>
                <wp:effectExtent l="0" t="0" r="2540" b="0"/>
                <wp:wrapNone/>
                <wp:docPr id="1" name="Obraz 1" descr="C:\Users\darkon\Documents\fideltronik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darkon\Documents\fideltronik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6519" cy="2929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2315AB" w14:paraId="058ECD8F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1C1938C7" w14:textId="77777777" w:rsidR="002315AB" w:rsidRDefault="002315AB" w:rsidP="00AF3ACE">
          <w:pPr>
            <w:pStyle w:val="Headerfootertext"/>
          </w:pPr>
          <w:r>
            <w:t xml:space="preserve">Document ID: </w:t>
          </w:r>
          <w:sdt>
            <w:sdtPr>
              <w:alias w:val="Document ID Value"/>
              <w:tag w:val="_dlc_DocId"/>
              <w:id w:val="1637226494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3:_dlc_DocId[1]" w:storeItemID="{7D78906C-5C87-4813-A7A4-C2F97CC8BDC3}"/>
              <w:text/>
            </w:sdtPr>
            <w:sdtEndPr/>
            <w:sdtContent>
              <w:r w:rsidR="002950D4">
                <w:rPr>
                  <w:lang w:val="pl-PL"/>
                </w:rPr>
                <w:t>FDMS-35-52</w:t>
              </w:r>
            </w:sdtContent>
          </w:sdt>
        </w:p>
      </w:tc>
      <w:tc>
        <w:tcPr>
          <w:tcW w:w="2568" w:type="dxa"/>
        </w:tcPr>
        <w:p w14:paraId="0EA3EB7C" w14:textId="77777777" w:rsidR="002315AB" w:rsidRDefault="002315AB" w:rsidP="00AF3ACE">
          <w:pPr>
            <w:pStyle w:val="Headerfootertext"/>
          </w:pPr>
          <w:r>
            <w:t xml:space="preserve">Version: </w:t>
          </w:r>
          <w:sdt>
            <w:sdtPr>
              <w:alias w:val="SP Document Version"/>
              <w:tag w:val="SPDocumentVersion"/>
              <w:id w:val="-151544612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SPDocumentVersion[1]" w:storeItemID="{7D78906C-5C87-4813-A7A4-C2F97CC8BDC3}"/>
              <w:text/>
            </w:sdtPr>
            <w:sdtEndPr/>
            <w:sdtContent>
              <w:r w:rsidR="00D064A1">
                <w:t>5.0</w:t>
              </w:r>
            </w:sdtContent>
          </w:sdt>
        </w:p>
      </w:tc>
      <w:tc>
        <w:tcPr>
          <w:tcW w:w="2508" w:type="dxa"/>
          <w:gridSpan w:val="2"/>
        </w:tcPr>
        <w:p w14:paraId="418DA892" w14:textId="77777777" w:rsidR="002315AB" w:rsidRDefault="002315AB" w:rsidP="00AF3ACE">
          <w:pPr>
            <w:pStyle w:val="Headerfootertext"/>
          </w:pPr>
          <w:r>
            <w:t xml:space="preserve">Life cycle: </w:t>
          </w:r>
          <w:sdt>
            <w:sdtPr>
              <w:alias w:val="Lifecycle Status"/>
              <w:tag w:val="LifecycleStatus"/>
              <w:id w:val="896401483"/>
              <w:lock w:val="contentLocked"/>
              <w:placeholder>
                <w:docPart w:val="0CEA2A069C0C427B840FC5E8FB58699D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LifecycleStatus[1]" w:storeItemID="{7D78906C-5C87-4813-A7A4-C2F97CC8BDC3}"/>
              <w:dropDownList w:lastValue="Approved">
                <w:listItem w:value="[Lifecycle Status]"/>
              </w:dropDownList>
            </w:sdtPr>
            <w:sdtEndPr/>
            <w:sdtContent>
              <w:r w:rsidR="00D064A1">
                <w:t>Approved</w:t>
              </w:r>
            </w:sdtContent>
          </w:sdt>
        </w:p>
      </w:tc>
      <w:tc>
        <w:tcPr>
          <w:tcW w:w="2567" w:type="dxa"/>
        </w:tcPr>
        <w:p w14:paraId="7288CF8A" w14:textId="77777777" w:rsidR="002315AB" w:rsidRDefault="002315AB" w:rsidP="00AF3ACE">
          <w:pPr>
            <w:pStyle w:val="Headerfootertext"/>
          </w:pPr>
          <w:r>
            <w:t xml:space="preserve">Document Type: </w:t>
          </w:r>
          <w:sdt>
            <w:sdtPr>
              <w:alias w:val="Document Type"/>
              <w:tag w:val="OperationalDocumentType_Hidden"/>
              <w:id w:val="-96331741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OperationalDocumentType_Hidden[1]/ns2:Terms[1]" w:storeItemID="{7D78906C-5C87-4813-A7A4-C2F97CC8BDC3}"/>
              <w:text w:multiLine="1"/>
            </w:sdtPr>
            <w:sdtEndPr/>
            <w:sdtContent>
              <w:r w:rsidR="00F449C6">
                <w:rPr>
                  <w:lang w:val="pl-PL"/>
                </w:rPr>
                <w:t>Test instruction</w:t>
              </w:r>
            </w:sdtContent>
          </w:sdt>
        </w:p>
      </w:tc>
    </w:tr>
    <w:tr w:rsidR="002315AB" w14:paraId="4BBD91B1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c>
        <w:tcPr>
          <w:tcW w:w="2437" w:type="dxa"/>
        </w:tcPr>
        <w:p w14:paraId="52709421" w14:textId="77777777" w:rsidR="002315AB" w:rsidRDefault="002315AB" w:rsidP="00AE2D59">
          <w:pPr>
            <w:pStyle w:val="Headerfootertext"/>
          </w:pPr>
          <w:r>
            <w:t xml:space="preserve">Approver: </w:t>
          </w:r>
          <w:sdt>
            <w:sdtPr>
              <w:alias w:val="SP Approver"/>
              <w:tag w:val="SPApprover"/>
              <w:id w:val="9165863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Approver[1]" w:storeItemID="{7D78906C-5C87-4813-A7A4-C2F97CC8BDC3}"/>
              <w:text/>
            </w:sdtPr>
            <w:sdtEndPr/>
            <w:sdtContent>
              <w:r w:rsidR="00D064A1">
                <w:t xml:space="preserve">Mariusz Osowski; </w:t>
              </w:r>
            </w:sdtContent>
          </w:sdt>
        </w:p>
      </w:tc>
      <w:tc>
        <w:tcPr>
          <w:tcW w:w="2568" w:type="dxa"/>
        </w:tcPr>
        <w:p w14:paraId="43EFA422" w14:textId="77777777" w:rsidR="002315AB" w:rsidRDefault="002315AB" w:rsidP="0051640B">
          <w:pPr>
            <w:pStyle w:val="Headerfootertext"/>
          </w:pPr>
          <w:r>
            <w:t xml:space="preserve">Approved: </w:t>
          </w:r>
          <w:sdt>
            <w:sdtPr>
              <w:alias w:val="SP Approved"/>
              <w:tag w:val="SPApproved"/>
              <w:id w:val="-1881237384"/>
              <w:lock w:val="contentLocked"/>
              <w:placeholder>
                <w:docPart w:val="6F06CD98FA934EBD95AF4DCECD147592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SPApproved[1]" w:storeItemID="{7D78906C-5C87-4813-A7A4-C2F97CC8BDC3}"/>
              <w:text/>
            </w:sdtPr>
            <w:sdtEndPr/>
            <w:sdtContent>
              <w:r w:rsidR="00D064A1">
                <w:t>24 sep 2021 06:47</w:t>
              </w:r>
            </w:sdtContent>
          </w:sdt>
        </w:p>
      </w:tc>
      <w:tc>
        <w:tcPr>
          <w:tcW w:w="2508" w:type="dxa"/>
          <w:gridSpan w:val="2"/>
        </w:tcPr>
        <w:p w14:paraId="5B7886A4" w14:textId="77777777" w:rsidR="002315AB" w:rsidRDefault="002315AB" w:rsidP="00AF3ACE">
          <w:pPr>
            <w:pStyle w:val="Headerfootertext"/>
          </w:pPr>
          <w:r>
            <w:t xml:space="preserve">Process: </w:t>
          </w:r>
          <w:sdt>
            <w:sdtPr>
              <w:alias w:val="Process"/>
              <w:tag w:val="ProcessTaxHTField0"/>
              <w:id w:val="-93867196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3177f1c5-3cd9-4eae-a784-06992b5ac07c' " w:xpath="/ns0:properties[1]/documentManagement[1]/ns4:ProcessTaxHTField0[1]/ns2:Terms[1]" w:storeItemID="{7D78906C-5C87-4813-A7A4-C2F97CC8BDC3}"/>
              <w:text w:multiLine="1"/>
            </w:sdtPr>
            <w:sdtEndPr/>
            <w:sdtContent>
              <w:r w:rsidR="00F218CB">
                <w:rPr>
                  <w:lang w:val="pl-PL"/>
                </w:rPr>
                <w:t>Research and Development</w:t>
              </w:r>
            </w:sdtContent>
          </w:sdt>
        </w:p>
      </w:tc>
      <w:tc>
        <w:tcPr>
          <w:tcW w:w="2567" w:type="dxa"/>
        </w:tcPr>
        <w:p w14:paraId="39D216B3" w14:textId="77777777" w:rsidR="002315AB" w:rsidRDefault="002315AB" w:rsidP="00662A1F">
          <w:pPr>
            <w:pStyle w:val="Headerfootertext"/>
          </w:pPr>
          <w:r>
            <w:t xml:space="preserve">Page: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9739AE">
            <w:rPr>
              <w:noProof/>
            </w:rPr>
            <w:t>1</w:t>
          </w:r>
          <w:r>
            <w:fldChar w:fldCharType="end"/>
          </w:r>
          <w:r>
            <w:t xml:space="preserve"> of </w:t>
          </w:r>
          <w:r w:rsidR="00AE7D95">
            <w:rPr>
              <w:noProof/>
            </w:rPr>
            <w:fldChar w:fldCharType="begin"/>
          </w:r>
          <w:r w:rsidR="00AE7D95">
            <w:rPr>
              <w:noProof/>
            </w:rPr>
            <w:instrText xml:space="preserve"> NUMPAGES  \* Arabic  \* MERGEFORMAT </w:instrText>
          </w:r>
          <w:r w:rsidR="00AE7D95">
            <w:rPr>
              <w:noProof/>
            </w:rPr>
            <w:fldChar w:fldCharType="separate"/>
          </w:r>
          <w:r w:rsidR="009739AE">
            <w:rPr>
              <w:noProof/>
            </w:rPr>
            <w:t>3</w:t>
          </w:r>
          <w:r w:rsidR="00AE7D95">
            <w:rPr>
              <w:noProof/>
            </w:rPr>
            <w:fldChar w:fldCharType="end"/>
          </w:r>
        </w:p>
      </w:tc>
    </w:tr>
    <w:tr w:rsidR="002315AB" w14:paraId="401A5BF7" w14:textId="77777777" w:rsidTr="00B1418D">
      <w:tblPrEx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</w:tblPrEx>
      <w:trPr>
        <w:trHeight w:val="170"/>
      </w:trPr>
      <w:tc>
        <w:tcPr>
          <w:tcW w:w="2437" w:type="dxa"/>
          <w:tcBorders>
            <w:bottom w:val="single" w:sz="4" w:space="0" w:color="auto"/>
          </w:tcBorders>
        </w:tcPr>
        <w:p w14:paraId="428B03C6" w14:textId="77777777" w:rsidR="002315AB" w:rsidRDefault="002315AB" w:rsidP="00AE2D59">
          <w:pPr>
            <w:pStyle w:val="Headerfootertext"/>
          </w:pPr>
          <w:r>
            <w:t xml:space="preserve">Reviewer: </w:t>
          </w:r>
          <w:sdt>
            <w:sdtPr>
              <w:alias w:val="SP Reviewers"/>
              <w:tag w:val="SPReviewers"/>
              <w:id w:val="2143918500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Reviewers[1]" w:storeItemID="{7D78906C-5C87-4813-A7A4-C2F97CC8BDC3}"/>
              <w:text/>
            </w:sdtPr>
            <w:sdtEndPr/>
            <w:sdtContent>
              <w:r w:rsidR="00D064A1">
                <w:t xml:space="preserve">Monika Mieszkowska; </w:t>
              </w:r>
            </w:sdtContent>
          </w:sdt>
        </w:p>
      </w:tc>
      <w:tc>
        <w:tcPr>
          <w:tcW w:w="2568" w:type="dxa"/>
          <w:tcBorders>
            <w:bottom w:val="single" w:sz="4" w:space="0" w:color="auto"/>
          </w:tcBorders>
        </w:tcPr>
        <w:p w14:paraId="6A1C9FEA" w14:textId="77777777" w:rsidR="002315AB" w:rsidRDefault="002315AB" w:rsidP="00AE2D59">
          <w:pPr>
            <w:pStyle w:val="Headerfootertext"/>
          </w:pPr>
          <w:r>
            <w:t xml:space="preserve">Reviewed: </w:t>
          </w:r>
          <w:sdt>
            <w:sdtPr>
              <w:alias w:val="SP Reviewed"/>
              <w:tag w:val="SPReviewed"/>
              <w:id w:val="1489357008"/>
              <w:lock w:val="contentLocked"/>
              <w:placeholder>
                <w:docPart w:val="C024722FC387477C96BE78C70840E163"/>
              </w:placeholder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abad0d0-3ddd-4aef-9048-a1f8a0780b60' " w:xpath="/ns0:properties[1]/documentManagement[1]/ns4:SPReviewed[1]" w:storeItemID="{7D78906C-5C87-4813-A7A4-C2F97CC8BDC3}"/>
              <w:text/>
            </w:sdtPr>
            <w:sdtEndPr/>
            <w:sdtContent>
              <w:r w:rsidR="00D064A1">
                <w:t>10 sep 2021 11:14</w:t>
              </w:r>
            </w:sdtContent>
          </w:sdt>
        </w:p>
      </w:tc>
      <w:tc>
        <w:tcPr>
          <w:tcW w:w="2508" w:type="dxa"/>
          <w:gridSpan w:val="2"/>
          <w:tcBorders>
            <w:bottom w:val="single" w:sz="4" w:space="0" w:color="auto"/>
          </w:tcBorders>
        </w:tcPr>
        <w:p w14:paraId="672FBDCE" w14:textId="77777777" w:rsidR="002315AB" w:rsidRDefault="002315AB" w:rsidP="00AE2D59">
          <w:pPr>
            <w:pStyle w:val="Headerfootertext"/>
          </w:pPr>
          <w:r>
            <w:t>Modified by</w:t>
          </w:r>
          <w:r w:rsidR="00C351B5">
            <w:t xml:space="preserve">: </w:t>
          </w:r>
          <w:sdt>
            <w:sdtPr>
              <w:alias w:val="SP Last Modified By"/>
              <w:tag w:val="SPLastModifiedBy"/>
              <w:id w:val="1315843586"/>
              <w:lock w:val="contentLocked"/>
              <w:dataBinding w:prefixMappings="xmlns:ns0='http://schemas.microsoft.com/office/2006/metadata/properties' xmlns:ns1='http://www.w3.org/2001/XMLSchema-instance' xmlns:ns2='http://schemas.microsoft.com/office/infopath/2007/PartnerControls' xmlns:ns3='26f12538-60e2-4128-8466-5a2f513fd584' xmlns:ns4='http://schemas.microsoft.com/sharepoint/v3' xmlns:ns5='032eedf4-3dbe-4f86-9c66-1d976fd34926' " w:xpath="/ns0:properties[1]/documentManagement[1]/ns4:SPLastModifiedBy[1]" w:storeItemID="{7D78906C-5C87-4813-A7A4-C2F97CC8BDC3}"/>
              <w:text/>
            </w:sdtPr>
            <w:sdtEndPr/>
            <w:sdtContent>
              <w:r w:rsidR="00D52671">
                <w:t>Paweł Iciek</w:t>
              </w:r>
            </w:sdtContent>
          </w:sdt>
        </w:p>
      </w:tc>
      <w:tc>
        <w:tcPr>
          <w:tcW w:w="2567" w:type="dxa"/>
          <w:tcBorders>
            <w:bottom w:val="single" w:sz="4" w:space="0" w:color="auto"/>
          </w:tcBorders>
        </w:tcPr>
        <w:p w14:paraId="2D9173F5" w14:textId="77777777" w:rsidR="002315AB" w:rsidRDefault="002315AB" w:rsidP="00662A1F">
          <w:pPr>
            <w:pStyle w:val="Headerfootertext"/>
          </w:pPr>
        </w:p>
      </w:tc>
    </w:tr>
  </w:tbl>
  <w:p w14:paraId="4E46E407" w14:textId="77777777" w:rsidR="002315AB" w:rsidRPr="001B7486" w:rsidRDefault="002315AB" w:rsidP="001B7486">
    <w:pPr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19A37BC"/>
    <w:lvl w:ilvl="0">
      <w:start w:val="1"/>
      <w:numFmt w:val="decimal"/>
      <w:pStyle w:val="Nagwek9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289428A4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BE13605"/>
    <w:multiLevelType w:val="hybridMultilevel"/>
    <w:tmpl w:val="3F38959C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EA48D4"/>
    <w:multiLevelType w:val="hybridMultilevel"/>
    <w:tmpl w:val="7026F74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6463A66"/>
    <w:multiLevelType w:val="hybridMultilevel"/>
    <w:tmpl w:val="C2301F34"/>
    <w:lvl w:ilvl="0" w:tplc="43104E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28086A"/>
    <w:multiLevelType w:val="multilevel"/>
    <w:tmpl w:val="3BB2AE6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90A2E99"/>
    <w:multiLevelType w:val="hybridMultilevel"/>
    <w:tmpl w:val="446E870A"/>
    <w:lvl w:ilvl="0" w:tplc="7EDAF0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645AF3"/>
    <w:multiLevelType w:val="hybridMultilevel"/>
    <w:tmpl w:val="55B20D8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DF596E"/>
    <w:multiLevelType w:val="hybridMultilevel"/>
    <w:tmpl w:val="D146059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F25BBE"/>
    <w:multiLevelType w:val="multilevel"/>
    <w:tmpl w:val="41BE7340"/>
    <w:lvl w:ilvl="0">
      <w:start w:val="1"/>
      <w:numFmt w:val="decimal"/>
      <w:pStyle w:val="Nagwek1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  <w:sz w:val="24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  <w:sz w:val="20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745C3C48"/>
    <w:multiLevelType w:val="hybridMultilevel"/>
    <w:tmpl w:val="996EA6E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028920">
    <w:abstractNumId w:val="1"/>
  </w:num>
  <w:num w:numId="2" w16cid:durableId="1850365056">
    <w:abstractNumId w:val="0"/>
  </w:num>
  <w:num w:numId="3" w16cid:durableId="1080104312">
    <w:abstractNumId w:val="5"/>
  </w:num>
  <w:num w:numId="4" w16cid:durableId="1658529848">
    <w:abstractNumId w:val="9"/>
  </w:num>
  <w:num w:numId="5" w16cid:durableId="1627855260">
    <w:abstractNumId w:val="2"/>
  </w:num>
  <w:num w:numId="6" w16cid:durableId="1760832753">
    <w:abstractNumId w:val="3"/>
  </w:num>
  <w:num w:numId="7" w16cid:durableId="838932670">
    <w:abstractNumId w:val="10"/>
  </w:num>
  <w:num w:numId="8" w16cid:durableId="893663958">
    <w:abstractNumId w:val="7"/>
  </w:num>
  <w:num w:numId="9" w16cid:durableId="1799958372">
    <w:abstractNumId w:val="6"/>
  </w:num>
  <w:num w:numId="10" w16cid:durableId="1425951405">
    <w:abstractNumId w:val="4"/>
  </w:num>
  <w:num w:numId="11" w16cid:durableId="747461544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DateAndTime/>
  <w:embedTrueType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1304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F8E"/>
    <w:rsid w:val="0001000E"/>
    <w:rsid w:val="00027616"/>
    <w:rsid w:val="0004481B"/>
    <w:rsid w:val="0008537A"/>
    <w:rsid w:val="000856CA"/>
    <w:rsid w:val="000D77F2"/>
    <w:rsid w:val="000D7986"/>
    <w:rsid w:val="000E778D"/>
    <w:rsid w:val="00106BF6"/>
    <w:rsid w:val="00131872"/>
    <w:rsid w:val="001332D1"/>
    <w:rsid w:val="00133ABA"/>
    <w:rsid w:val="001371C2"/>
    <w:rsid w:val="001513A3"/>
    <w:rsid w:val="00162DDB"/>
    <w:rsid w:val="00185D73"/>
    <w:rsid w:val="00192FEB"/>
    <w:rsid w:val="001A27C9"/>
    <w:rsid w:val="001B7486"/>
    <w:rsid w:val="001B7F7F"/>
    <w:rsid w:val="001D5336"/>
    <w:rsid w:val="001F2610"/>
    <w:rsid w:val="00200D2C"/>
    <w:rsid w:val="002119F2"/>
    <w:rsid w:val="00217FF7"/>
    <w:rsid w:val="002315AB"/>
    <w:rsid w:val="00236564"/>
    <w:rsid w:val="002450E3"/>
    <w:rsid w:val="0027211D"/>
    <w:rsid w:val="00280408"/>
    <w:rsid w:val="00294D2E"/>
    <w:rsid w:val="002950D4"/>
    <w:rsid w:val="00295726"/>
    <w:rsid w:val="00296DB0"/>
    <w:rsid w:val="002C5529"/>
    <w:rsid w:val="002F1131"/>
    <w:rsid w:val="002F5212"/>
    <w:rsid w:val="002F7436"/>
    <w:rsid w:val="00304AA8"/>
    <w:rsid w:val="00331CC2"/>
    <w:rsid w:val="003368BF"/>
    <w:rsid w:val="003376CD"/>
    <w:rsid w:val="00371024"/>
    <w:rsid w:val="00381449"/>
    <w:rsid w:val="003916CC"/>
    <w:rsid w:val="003A351F"/>
    <w:rsid w:val="003C48A7"/>
    <w:rsid w:val="003C78DD"/>
    <w:rsid w:val="00406071"/>
    <w:rsid w:val="00407D60"/>
    <w:rsid w:val="00413C12"/>
    <w:rsid w:val="00436234"/>
    <w:rsid w:val="00462B60"/>
    <w:rsid w:val="00476802"/>
    <w:rsid w:val="0047735A"/>
    <w:rsid w:val="00481144"/>
    <w:rsid w:val="00485D6F"/>
    <w:rsid w:val="00487D6A"/>
    <w:rsid w:val="00490701"/>
    <w:rsid w:val="00490B65"/>
    <w:rsid w:val="00490DFC"/>
    <w:rsid w:val="0049155E"/>
    <w:rsid w:val="004C666B"/>
    <w:rsid w:val="0050268F"/>
    <w:rsid w:val="0051640B"/>
    <w:rsid w:val="00521960"/>
    <w:rsid w:val="0053067B"/>
    <w:rsid w:val="00541A5E"/>
    <w:rsid w:val="00544E5D"/>
    <w:rsid w:val="0057120D"/>
    <w:rsid w:val="005970C6"/>
    <w:rsid w:val="00597525"/>
    <w:rsid w:val="005A0E87"/>
    <w:rsid w:val="005A4A5F"/>
    <w:rsid w:val="005B4A80"/>
    <w:rsid w:val="005B652A"/>
    <w:rsid w:val="005C6071"/>
    <w:rsid w:val="005D07BF"/>
    <w:rsid w:val="005F4B28"/>
    <w:rsid w:val="0061001B"/>
    <w:rsid w:val="00625715"/>
    <w:rsid w:val="00647416"/>
    <w:rsid w:val="006635C8"/>
    <w:rsid w:val="0066574B"/>
    <w:rsid w:val="00671A01"/>
    <w:rsid w:val="00673B4F"/>
    <w:rsid w:val="006762C3"/>
    <w:rsid w:val="00682269"/>
    <w:rsid w:val="0068524C"/>
    <w:rsid w:val="00691993"/>
    <w:rsid w:val="006A28DE"/>
    <w:rsid w:val="006B6BE4"/>
    <w:rsid w:val="006B6CF7"/>
    <w:rsid w:val="006C08C8"/>
    <w:rsid w:val="006C50AC"/>
    <w:rsid w:val="006D1DE5"/>
    <w:rsid w:val="006E56B5"/>
    <w:rsid w:val="006F081C"/>
    <w:rsid w:val="006F164F"/>
    <w:rsid w:val="006F5761"/>
    <w:rsid w:val="007100D4"/>
    <w:rsid w:val="00717FF5"/>
    <w:rsid w:val="00725D3D"/>
    <w:rsid w:val="007415AD"/>
    <w:rsid w:val="007521D6"/>
    <w:rsid w:val="00761732"/>
    <w:rsid w:val="00770476"/>
    <w:rsid w:val="00774082"/>
    <w:rsid w:val="00777BDB"/>
    <w:rsid w:val="0078099E"/>
    <w:rsid w:val="007901DD"/>
    <w:rsid w:val="007A467A"/>
    <w:rsid w:val="007B5B07"/>
    <w:rsid w:val="007D3A91"/>
    <w:rsid w:val="007D3BD7"/>
    <w:rsid w:val="008060EE"/>
    <w:rsid w:val="00815D43"/>
    <w:rsid w:val="00825B80"/>
    <w:rsid w:val="0082738E"/>
    <w:rsid w:val="008274F6"/>
    <w:rsid w:val="008345B4"/>
    <w:rsid w:val="008453C3"/>
    <w:rsid w:val="008473F5"/>
    <w:rsid w:val="008517AC"/>
    <w:rsid w:val="00851905"/>
    <w:rsid w:val="00852C6F"/>
    <w:rsid w:val="00867472"/>
    <w:rsid w:val="0087360F"/>
    <w:rsid w:val="00887B68"/>
    <w:rsid w:val="008915AA"/>
    <w:rsid w:val="008C629A"/>
    <w:rsid w:val="008C684F"/>
    <w:rsid w:val="008D46A2"/>
    <w:rsid w:val="0090411A"/>
    <w:rsid w:val="00915279"/>
    <w:rsid w:val="00932CFA"/>
    <w:rsid w:val="00933D68"/>
    <w:rsid w:val="0093573B"/>
    <w:rsid w:val="009537E2"/>
    <w:rsid w:val="009739AE"/>
    <w:rsid w:val="00992ADD"/>
    <w:rsid w:val="00993C4A"/>
    <w:rsid w:val="009A7CEF"/>
    <w:rsid w:val="009C02D7"/>
    <w:rsid w:val="009C4729"/>
    <w:rsid w:val="00A1290E"/>
    <w:rsid w:val="00A146EF"/>
    <w:rsid w:val="00A2564E"/>
    <w:rsid w:val="00A3112B"/>
    <w:rsid w:val="00A3302D"/>
    <w:rsid w:val="00A411F5"/>
    <w:rsid w:val="00A43CE8"/>
    <w:rsid w:val="00A461DF"/>
    <w:rsid w:val="00AA0310"/>
    <w:rsid w:val="00AA3206"/>
    <w:rsid w:val="00AB07B3"/>
    <w:rsid w:val="00AB3964"/>
    <w:rsid w:val="00AC0291"/>
    <w:rsid w:val="00AD2777"/>
    <w:rsid w:val="00AE2D59"/>
    <w:rsid w:val="00AE5603"/>
    <w:rsid w:val="00AE7D95"/>
    <w:rsid w:val="00AF3ACE"/>
    <w:rsid w:val="00AF71DF"/>
    <w:rsid w:val="00B01659"/>
    <w:rsid w:val="00B06ECD"/>
    <w:rsid w:val="00B10C9D"/>
    <w:rsid w:val="00B1418D"/>
    <w:rsid w:val="00B30250"/>
    <w:rsid w:val="00B314BE"/>
    <w:rsid w:val="00B31A87"/>
    <w:rsid w:val="00B35DFD"/>
    <w:rsid w:val="00B36D8E"/>
    <w:rsid w:val="00B42F6E"/>
    <w:rsid w:val="00B61DD2"/>
    <w:rsid w:val="00B63D46"/>
    <w:rsid w:val="00B7043A"/>
    <w:rsid w:val="00B71DC5"/>
    <w:rsid w:val="00B838BB"/>
    <w:rsid w:val="00BA396C"/>
    <w:rsid w:val="00BA6BAD"/>
    <w:rsid w:val="00BA767A"/>
    <w:rsid w:val="00BA7AD1"/>
    <w:rsid w:val="00BC53C3"/>
    <w:rsid w:val="00BD4D2C"/>
    <w:rsid w:val="00BF73E3"/>
    <w:rsid w:val="00C02E7B"/>
    <w:rsid w:val="00C12D6F"/>
    <w:rsid w:val="00C351B5"/>
    <w:rsid w:val="00C4130B"/>
    <w:rsid w:val="00C44063"/>
    <w:rsid w:val="00C453CE"/>
    <w:rsid w:val="00C70FD2"/>
    <w:rsid w:val="00CC0E17"/>
    <w:rsid w:val="00CF067D"/>
    <w:rsid w:val="00CF3775"/>
    <w:rsid w:val="00CF4D05"/>
    <w:rsid w:val="00D02821"/>
    <w:rsid w:val="00D064A1"/>
    <w:rsid w:val="00D06BA3"/>
    <w:rsid w:val="00D27DB1"/>
    <w:rsid w:val="00D3525D"/>
    <w:rsid w:val="00D52671"/>
    <w:rsid w:val="00D73F96"/>
    <w:rsid w:val="00D9171D"/>
    <w:rsid w:val="00DA1009"/>
    <w:rsid w:val="00DA310F"/>
    <w:rsid w:val="00DA429A"/>
    <w:rsid w:val="00DA4F36"/>
    <w:rsid w:val="00DA7899"/>
    <w:rsid w:val="00DB559F"/>
    <w:rsid w:val="00DC4FA9"/>
    <w:rsid w:val="00DE1854"/>
    <w:rsid w:val="00E019F7"/>
    <w:rsid w:val="00E07A02"/>
    <w:rsid w:val="00E07F36"/>
    <w:rsid w:val="00E369C4"/>
    <w:rsid w:val="00E41139"/>
    <w:rsid w:val="00E439EB"/>
    <w:rsid w:val="00E62DA6"/>
    <w:rsid w:val="00E803CB"/>
    <w:rsid w:val="00E843C0"/>
    <w:rsid w:val="00EA4C75"/>
    <w:rsid w:val="00EA5352"/>
    <w:rsid w:val="00ED1DF4"/>
    <w:rsid w:val="00EE6599"/>
    <w:rsid w:val="00EF6286"/>
    <w:rsid w:val="00F04FCD"/>
    <w:rsid w:val="00F05B18"/>
    <w:rsid w:val="00F135C5"/>
    <w:rsid w:val="00F218CB"/>
    <w:rsid w:val="00F37C79"/>
    <w:rsid w:val="00F37DBA"/>
    <w:rsid w:val="00F449C6"/>
    <w:rsid w:val="00F451CF"/>
    <w:rsid w:val="00F73A09"/>
    <w:rsid w:val="00F838E8"/>
    <w:rsid w:val="00F9114D"/>
    <w:rsid w:val="00FA5185"/>
    <w:rsid w:val="00FA54A1"/>
    <w:rsid w:val="00FB6A9E"/>
    <w:rsid w:val="00FC0F7F"/>
    <w:rsid w:val="00FC1F8E"/>
    <w:rsid w:val="00FC6A55"/>
    <w:rsid w:val="00FD38EC"/>
    <w:rsid w:val="00FF28E9"/>
    <w:rsid w:val="00FF4A13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5A0448"/>
  <w15:docId w15:val="{5569F937-9DBA-4AEE-A84B-10790682A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71A01"/>
    <w:pPr>
      <w:spacing w:after="0" w:line="240" w:lineRule="auto"/>
    </w:pPr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Nagwek1">
    <w:name w:val="heading 1"/>
    <w:next w:val="RDbodytext"/>
    <w:link w:val="Nagwek1Znak"/>
    <w:qFormat/>
    <w:rsid w:val="00671A01"/>
    <w:pPr>
      <w:numPr>
        <w:numId w:val="4"/>
      </w:numPr>
      <w:pBdr>
        <w:bottom w:val="single" w:sz="12" w:space="1" w:color="FF0000"/>
      </w:pBdr>
      <w:spacing w:after="240" w:line="240" w:lineRule="auto"/>
      <w:contextualSpacing/>
      <w:outlineLvl w:val="0"/>
    </w:pPr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paragraph" w:styleId="Nagwek2">
    <w:name w:val="heading 2"/>
    <w:basedOn w:val="Nagwek1"/>
    <w:next w:val="RDbodytext"/>
    <w:link w:val="Nagwek2Znak"/>
    <w:qFormat/>
    <w:rsid w:val="00671A01"/>
    <w:pPr>
      <w:numPr>
        <w:ilvl w:val="1"/>
      </w:numPr>
      <w:pBdr>
        <w:bottom w:val="none" w:sz="0" w:space="0" w:color="auto"/>
      </w:pBdr>
      <w:outlineLvl w:val="1"/>
    </w:pPr>
    <w:rPr>
      <w:b w:val="0"/>
      <w:color w:val="auto"/>
      <w:sz w:val="24"/>
    </w:rPr>
  </w:style>
  <w:style w:type="paragraph" w:styleId="Nagwek3">
    <w:name w:val="heading 3"/>
    <w:basedOn w:val="Nagwek1"/>
    <w:next w:val="RDbodytext"/>
    <w:link w:val="Nagwek3Znak"/>
    <w:qFormat/>
    <w:rsid w:val="00671A01"/>
    <w:pPr>
      <w:numPr>
        <w:ilvl w:val="2"/>
      </w:numPr>
      <w:pBdr>
        <w:bottom w:val="none" w:sz="0" w:space="0" w:color="auto"/>
      </w:pBdr>
      <w:outlineLvl w:val="2"/>
    </w:pPr>
    <w:rPr>
      <w:b w:val="0"/>
      <w:color w:val="auto"/>
      <w:sz w:val="22"/>
    </w:rPr>
  </w:style>
  <w:style w:type="paragraph" w:styleId="Nagwek4">
    <w:name w:val="heading 4"/>
    <w:basedOn w:val="Nagwek1"/>
    <w:next w:val="RDbodytext"/>
    <w:link w:val="Nagwek4Znak"/>
    <w:qFormat/>
    <w:rsid w:val="00671A01"/>
    <w:pPr>
      <w:numPr>
        <w:ilvl w:val="3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3"/>
    </w:pPr>
    <w:rPr>
      <w:b w:val="0"/>
      <w:iCs/>
      <w:color w:val="auto"/>
      <w:sz w:val="22"/>
    </w:rPr>
  </w:style>
  <w:style w:type="paragraph" w:styleId="Nagwek5">
    <w:name w:val="heading 5"/>
    <w:basedOn w:val="Nagwek1"/>
    <w:next w:val="RDbodytext"/>
    <w:link w:val="Nagwek5Znak"/>
    <w:qFormat/>
    <w:rsid w:val="00671A01"/>
    <w:pPr>
      <w:numPr>
        <w:ilvl w:val="4"/>
      </w:numPr>
      <w:pBdr>
        <w:bottom w:val="none" w:sz="0" w:space="0" w:color="auto"/>
      </w:pBdr>
      <w:tabs>
        <w:tab w:val="left" w:pos="425"/>
        <w:tab w:val="left" w:pos="992"/>
        <w:tab w:val="left" w:pos="1701"/>
      </w:tabs>
      <w:outlineLvl w:val="4"/>
    </w:pPr>
    <w:rPr>
      <w:b w:val="0"/>
      <w:color w:val="auto"/>
      <w:sz w:val="22"/>
    </w:rPr>
  </w:style>
  <w:style w:type="paragraph" w:styleId="Nagwek6">
    <w:name w:val="heading 6"/>
    <w:basedOn w:val="Nagwek1"/>
    <w:next w:val="Normalny"/>
    <w:link w:val="Nagwek6Znak"/>
    <w:rsid w:val="00B1418D"/>
    <w:pPr>
      <w:keepNext/>
      <w:numPr>
        <w:ilvl w:val="5"/>
      </w:numPr>
      <w:pBdr>
        <w:bottom w:val="none" w:sz="0" w:space="0" w:color="auto"/>
      </w:pBdr>
      <w:tabs>
        <w:tab w:val="left" w:pos="4500"/>
      </w:tabs>
      <w:spacing w:line="360" w:lineRule="auto"/>
      <w:outlineLvl w:val="5"/>
    </w:pPr>
    <w:rPr>
      <w:rFonts w:cs="Times New Roman"/>
      <w:b w:val="0"/>
      <w:bCs w:val="0"/>
      <w:color w:val="auto"/>
      <w:sz w:val="22"/>
      <w:szCs w:val="24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rsid w:val="003916CC"/>
    <w:pPr>
      <w:numPr>
        <w:ilvl w:val="6"/>
        <w:numId w:val="3"/>
      </w:numPr>
      <w:spacing w:line="276" w:lineRule="auto"/>
      <w:outlineLvl w:val="6"/>
    </w:pPr>
    <w:rPr>
      <w:rFonts w:asciiTheme="majorHAnsi" w:eastAsiaTheme="majorEastAsia" w:hAnsiTheme="majorHAnsi" w:cstheme="majorBidi"/>
      <w:i w:val="0"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rsid w:val="003916CC"/>
    <w:pPr>
      <w:numPr>
        <w:ilvl w:val="7"/>
        <w:numId w:val="3"/>
      </w:numPr>
      <w:spacing w:line="276" w:lineRule="auto"/>
      <w:outlineLvl w:val="7"/>
    </w:pPr>
    <w:rPr>
      <w:rFonts w:asciiTheme="majorHAnsi" w:eastAsiaTheme="majorEastAsia" w:hAnsiTheme="majorHAnsi" w:cstheme="majorBidi"/>
    </w:rPr>
  </w:style>
  <w:style w:type="paragraph" w:styleId="Nagwek9">
    <w:name w:val="heading 9"/>
    <w:basedOn w:val="Nagwek1"/>
    <w:next w:val="RDbodytext"/>
    <w:link w:val="Nagwek9Znak"/>
    <w:qFormat/>
    <w:rsid w:val="00671A01"/>
    <w:pPr>
      <w:keepNext/>
      <w:numPr>
        <w:ilvl w:val="8"/>
        <w:numId w:val="2"/>
      </w:numPr>
      <w:pBdr>
        <w:bottom w:val="none" w:sz="0" w:space="0" w:color="auto"/>
      </w:pBdr>
      <w:tabs>
        <w:tab w:val="clear" w:pos="360"/>
      </w:tabs>
      <w:ind w:left="1584" w:hanging="1584"/>
      <w:jc w:val="both"/>
      <w:outlineLvl w:val="8"/>
    </w:pPr>
    <w:rPr>
      <w:rFonts w:cstheme="majorBidi"/>
      <w:b w:val="0"/>
      <w:bCs w:val="0"/>
      <w:color w:val="auto"/>
      <w:sz w:val="22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rsid w:val="00671A01"/>
    <w:rPr>
      <w:rFonts w:ascii="Source Sans Pro Light" w:eastAsia="Microsoft YaHei UI Light" w:hAnsi="Source Sans Pro Light" w:cs="Arial"/>
      <w:b/>
      <w:bCs/>
      <w:color w:val="000000" w:themeColor="text1"/>
      <w:sz w:val="26"/>
      <w:szCs w:val="28"/>
      <w:lang w:val="en-US" w:eastAsia="pl-PL"/>
    </w:rPr>
  </w:style>
  <w:style w:type="character" w:customStyle="1" w:styleId="Nagwek2Znak">
    <w:name w:val="Nagłówek 2 Znak"/>
    <w:basedOn w:val="Domylnaczcionkaakapitu"/>
    <w:link w:val="Nagwek2"/>
    <w:rsid w:val="00671A01"/>
    <w:rPr>
      <w:rFonts w:ascii="Source Sans Pro Light" w:eastAsia="Microsoft YaHei UI Light" w:hAnsi="Source Sans Pro Light" w:cs="Arial"/>
      <w:bCs/>
      <w:sz w:val="24"/>
      <w:szCs w:val="28"/>
      <w:lang w:val="en-US" w:eastAsia="pl-PL"/>
    </w:rPr>
  </w:style>
  <w:style w:type="character" w:customStyle="1" w:styleId="Nagwek3Znak">
    <w:name w:val="Nagłówek 3 Znak"/>
    <w:basedOn w:val="Domylnaczcionkaakapitu"/>
    <w:link w:val="Nagwek3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4Znak">
    <w:name w:val="Nagłówek 4 Znak"/>
    <w:basedOn w:val="Domylnaczcionkaakapitu"/>
    <w:link w:val="Nagwek4"/>
    <w:rsid w:val="00671A01"/>
    <w:rPr>
      <w:rFonts w:ascii="Source Sans Pro Light" w:eastAsia="Microsoft YaHei UI Light" w:hAnsi="Source Sans Pro Light" w:cs="Arial"/>
      <w:bCs/>
      <w:iCs/>
      <w:szCs w:val="28"/>
      <w:lang w:val="en-US" w:eastAsia="pl-PL"/>
    </w:rPr>
  </w:style>
  <w:style w:type="character" w:customStyle="1" w:styleId="Nagwek5Znak">
    <w:name w:val="Nagłówek 5 Znak"/>
    <w:basedOn w:val="Domylnaczcionkaakapitu"/>
    <w:link w:val="Nagwek5"/>
    <w:rsid w:val="00671A01"/>
    <w:rPr>
      <w:rFonts w:ascii="Source Sans Pro Light" w:eastAsia="Microsoft YaHei UI Light" w:hAnsi="Source Sans Pro Light" w:cs="Arial"/>
      <w:bCs/>
      <w:szCs w:val="28"/>
      <w:lang w:val="en-US" w:eastAsia="pl-PL"/>
    </w:rPr>
  </w:style>
  <w:style w:type="character" w:customStyle="1" w:styleId="Nagwek6Znak">
    <w:name w:val="Nagłówek 6 Znak"/>
    <w:basedOn w:val="Domylnaczcionkaakapitu"/>
    <w:link w:val="Nagwek6"/>
    <w:rsid w:val="00B1418D"/>
    <w:rPr>
      <w:rFonts w:ascii="Source Sans Pro Light" w:eastAsia="Microsoft YaHei UI Light" w:hAnsi="Source Sans Pro Light" w:cs="Times New Roman"/>
      <w:szCs w:val="24"/>
      <w:lang w:val="en-US" w:eastAsia="pl-PL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916CC"/>
    <w:rPr>
      <w:rFonts w:asciiTheme="majorHAnsi" w:eastAsiaTheme="majorEastAsia" w:hAnsiTheme="majorHAnsi" w:cstheme="majorBidi"/>
      <w:iCs/>
      <w:sz w:val="20"/>
      <w:szCs w:val="20"/>
      <w:lang w:val="en-US" w:eastAsia="pl-PL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916CC"/>
    <w:rPr>
      <w:rFonts w:asciiTheme="majorHAnsi" w:eastAsiaTheme="majorEastAsia" w:hAnsiTheme="majorHAnsi" w:cstheme="majorBidi"/>
      <w:i/>
      <w:sz w:val="20"/>
      <w:szCs w:val="20"/>
      <w:lang w:val="en-US" w:eastAsia="pl-PL"/>
    </w:rPr>
  </w:style>
  <w:style w:type="character" w:customStyle="1" w:styleId="Nagwek9Znak">
    <w:name w:val="Nagłówek 9 Znak"/>
    <w:basedOn w:val="Domylnaczcionkaakapitu"/>
    <w:link w:val="Nagwek9"/>
    <w:rsid w:val="00671A01"/>
    <w:rPr>
      <w:rFonts w:ascii="Source Sans Pro Light" w:eastAsia="Microsoft YaHei UI Light" w:hAnsi="Source Sans Pro Light" w:cstheme="majorBidi"/>
      <w:szCs w:val="24"/>
      <w:lang w:val="en-US" w:eastAsia="pl-PL"/>
    </w:rPr>
  </w:style>
  <w:style w:type="paragraph" w:styleId="Tytu">
    <w:name w:val="Title"/>
    <w:basedOn w:val="Normalny"/>
    <w:link w:val="TytuZnak"/>
    <w:qFormat/>
    <w:rsid w:val="00671A01"/>
    <w:pPr>
      <w:jc w:val="center"/>
    </w:pPr>
    <w:rPr>
      <w:rFonts w:ascii="Times New Roman" w:eastAsiaTheme="majorEastAsia" w:hAnsi="Times New Roman"/>
      <w:b/>
      <w:bCs/>
      <w:i w:val="0"/>
      <w:noProof/>
      <w:sz w:val="24"/>
      <w:szCs w:val="24"/>
      <w:lang w:val="sv-SE"/>
    </w:rPr>
  </w:style>
  <w:style w:type="character" w:customStyle="1" w:styleId="TytuZnak">
    <w:name w:val="Tytuł Znak"/>
    <w:basedOn w:val="Domylnaczcionkaakapitu"/>
    <w:link w:val="Tytu"/>
    <w:rsid w:val="00671A01"/>
    <w:rPr>
      <w:rFonts w:ascii="Times New Roman" w:eastAsiaTheme="majorEastAsia" w:hAnsi="Times New Roman" w:cs="Arial"/>
      <w:b/>
      <w:bCs/>
      <w:noProof/>
      <w:sz w:val="24"/>
      <w:szCs w:val="24"/>
      <w:lang w:eastAsia="pl-PL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671A01"/>
    <w:pPr>
      <w:spacing w:after="600"/>
    </w:pPr>
    <w:rPr>
      <w:rFonts w:asciiTheme="majorHAnsi" w:eastAsiaTheme="majorEastAsia" w:hAnsiTheme="majorHAnsi" w:cstheme="majorBidi"/>
      <w:i w:val="0"/>
      <w:iCs/>
      <w:noProof/>
      <w:spacing w:val="13"/>
      <w:sz w:val="24"/>
      <w:szCs w:val="24"/>
      <w:lang w:val="sv-SE"/>
    </w:rPr>
  </w:style>
  <w:style w:type="character" w:customStyle="1" w:styleId="PodtytuZnak">
    <w:name w:val="Podtytuł Znak"/>
    <w:basedOn w:val="Domylnaczcionkaakapitu"/>
    <w:link w:val="Podtytu"/>
    <w:uiPriority w:val="11"/>
    <w:rsid w:val="00671A01"/>
    <w:rPr>
      <w:rFonts w:asciiTheme="majorHAnsi" w:eastAsiaTheme="majorEastAsia" w:hAnsiTheme="majorHAnsi" w:cstheme="majorBidi"/>
      <w:iCs/>
      <w:noProof/>
      <w:spacing w:val="13"/>
      <w:sz w:val="24"/>
      <w:szCs w:val="24"/>
      <w:lang w:eastAsia="pl-PL"/>
    </w:rPr>
  </w:style>
  <w:style w:type="character" w:styleId="Pogrubienie">
    <w:name w:val="Strong"/>
    <w:uiPriority w:val="22"/>
    <w:qFormat/>
    <w:rsid w:val="00671A01"/>
    <w:rPr>
      <w:b/>
      <w:bCs/>
    </w:rPr>
  </w:style>
  <w:style w:type="character" w:styleId="Uwydatnienie">
    <w:name w:val="Emphasis"/>
    <w:uiPriority w:val="20"/>
    <w:semiHidden/>
    <w:rsid w:val="003916CC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Bezodstpw">
    <w:name w:val="No Spacing"/>
    <w:basedOn w:val="Normalny"/>
    <w:uiPriority w:val="1"/>
    <w:qFormat/>
    <w:rsid w:val="00671A01"/>
    <w:rPr>
      <w:rFonts w:eastAsiaTheme="minorEastAsia"/>
    </w:rPr>
  </w:style>
  <w:style w:type="paragraph" w:styleId="Akapitzlist">
    <w:name w:val="List Paragraph"/>
    <w:basedOn w:val="Normalny"/>
    <w:uiPriority w:val="34"/>
    <w:qFormat/>
    <w:rsid w:val="00671A01"/>
    <w:pPr>
      <w:widowControl w:val="0"/>
      <w:ind w:left="830" w:hanging="340"/>
      <w:jc w:val="both"/>
    </w:pPr>
    <w:rPr>
      <w:rFonts w:eastAsia="Arial"/>
      <w:i w:val="0"/>
      <w:sz w:val="22"/>
      <w:szCs w:val="22"/>
      <w:lang w:eastAsia="en-US"/>
    </w:rPr>
  </w:style>
  <w:style w:type="paragraph" w:styleId="Cytat">
    <w:name w:val="Quote"/>
    <w:basedOn w:val="Normalny"/>
    <w:next w:val="Normalny"/>
    <w:link w:val="CytatZnak"/>
    <w:uiPriority w:val="29"/>
    <w:qFormat/>
    <w:rsid w:val="00671A01"/>
    <w:pPr>
      <w:spacing w:before="200"/>
      <w:ind w:left="360" w:right="360"/>
    </w:pPr>
    <w:rPr>
      <w:rFonts w:eastAsiaTheme="minorEastAsia"/>
      <w:i w:val="0"/>
      <w:iCs/>
      <w:noProof/>
      <w:lang w:val="sv-SE"/>
    </w:rPr>
  </w:style>
  <w:style w:type="character" w:customStyle="1" w:styleId="CytatZnak">
    <w:name w:val="Cytat Znak"/>
    <w:basedOn w:val="Domylnaczcionkaakapitu"/>
    <w:link w:val="Cytat"/>
    <w:uiPriority w:val="29"/>
    <w:rsid w:val="00671A01"/>
    <w:rPr>
      <w:rFonts w:ascii="Arial" w:eastAsiaTheme="minorEastAsia" w:hAnsi="Arial" w:cs="Arial"/>
      <w:iCs/>
      <w:noProof/>
      <w:sz w:val="20"/>
      <w:szCs w:val="20"/>
      <w:lang w:eastAsia="pl-PL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671A01"/>
    <w:pPr>
      <w:pBdr>
        <w:bottom w:val="single" w:sz="4" w:space="1" w:color="auto"/>
      </w:pBdr>
      <w:spacing w:before="200" w:after="280"/>
      <w:ind w:left="1008" w:right="1152"/>
      <w:jc w:val="both"/>
    </w:pPr>
    <w:rPr>
      <w:rFonts w:eastAsiaTheme="minorEastAsia"/>
      <w:b/>
      <w:bCs/>
      <w:i w:val="0"/>
      <w:iCs/>
      <w:noProof/>
      <w:lang w:val="sv-SE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671A01"/>
    <w:rPr>
      <w:rFonts w:ascii="Arial" w:eastAsiaTheme="minorEastAsia" w:hAnsi="Arial" w:cs="Arial"/>
      <w:b/>
      <w:bCs/>
      <w:iCs/>
      <w:noProof/>
      <w:sz w:val="20"/>
      <w:szCs w:val="20"/>
      <w:lang w:eastAsia="pl-PL"/>
    </w:rPr>
  </w:style>
  <w:style w:type="character" w:styleId="Wyrnieniedelikatne">
    <w:name w:val="Subtle Emphasis"/>
    <w:uiPriority w:val="19"/>
    <w:semiHidden/>
    <w:rsid w:val="003916CC"/>
    <w:rPr>
      <w:i/>
      <w:iCs/>
    </w:rPr>
  </w:style>
  <w:style w:type="character" w:styleId="Wyrnienieintensywne">
    <w:name w:val="Intense Emphasis"/>
    <w:uiPriority w:val="21"/>
    <w:qFormat/>
    <w:rsid w:val="00671A01"/>
    <w:rPr>
      <w:b/>
      <w:bCs/>
    </w:rPr>
  </w:style>
  <w:style w:type="character" w:styleId="Odwoaniedelikatne">
    <w:name w:val="Subtle Reference"/>
    <w:uiPriority w:val="31"/>
    <w:qFormat/>
    <w:rsid w:val="00671A01"/>
    <w:rPr>
      <w:smallCaps/>
    </w:rPr>
  </w:style>
  <w:style w:type="character" w:styleId="Odwoanieintensywne">
    <w:name w:val="Intense Reference"/>
    <w:uiPriority w:val="32"/>
    <w:qFormat/>
    <w:rsid w:val="00671A01"/>
    <w:rPr>
      <w:smallCaps/>
      <w:spacing w:val="5"/>
      <w:u w:val="single"/>
    </w:rPr>
  </w:style>
  <w:style w:type="character" w:styleId="Tytuksiki">
    <w:name w:val="Book Title"/>
    <w:uiPriority w:val="33"/>
    <w:qFormat/>
    <w:rsid w:val="00671A01"/>
    <w:rPr>
      <w:i/>
      <w:iCs/>
      <w:smallCaps/>
      <w:spacing w:val="5"/>
    </w:rPr>
  </w:style>
  <w:style w:type="paragraph" w:styleId="Nagwekspisutreci">
    <w:name w:val="TOC Heading"/>
    <w:next w:val="RDbodytext"/>
    <w:uiPriority w:val="39"/>
    <w:unhideWhenUsed/>
    <w:qFormat/>
    <w:rsid w:val="00671A01"/>
    <w:pPr>
      <w:keepLines/>
      <w:pBdr>
        <w:bottom w:val="single" w:sz="12" w:space="1" w:color="FF0000"/>
      </w:pBdr>
      <w:spacing w:before="240" w:line="259" w:lineRule="auto"/>
    </w:pPr>
    <w:rPr>
      <w:rFonts w:ascii="Source Sans Pro Light" w:eastAsiaTheme="majorEastAsia" w:hAnsi="Source Sans Pro Light" w:cstheme="majorBidi"/>
      <w:b/>
      <w:sz w:val="32"/>
      <w:szCs w:val="32"/>
      <w:lang w:val="en-US" w:eastAsia="pl-PL"/>
    </w:rPr>
  </w:style>
  <w:style w:type="paragraph" w:styleId="Nagwek">
    <w:name w:val="header"/>
    <w:basedOn w:val="Normalny"/>
    <w:link w:val="NagwekZnak"/>
    <w:uiPriority w:val="99"/>
    <w:rsid w:val="00815D43"/>
    <w:pPr>
      <w:tabs>
        <w:tab w:val="center" w:pos="4536"/>
        <w:tab w:val="right" w:pos="9072"/>
      </w:tabs>
    </w:pPr>
    <w:rPr>
      <w:rFonts w:eastAsiaTheme="minorEastAsia"/>
      <w:sz w:val="16"/>
    </w:rPr>
  </w:style>
  <w:style w:type="character" w:customStyle="1" w:styleId="NagwekZnak">
    <w:name w:val="Nagłówek Znak"/>
    <w:basedOn w:val="Domylnaczcionkaakapitu"/>
    <w:link w:val="Nagwek"/>
    <w:uiPriority w:val="99"/>
    <w:rsid w:val="00815D43"/>
    <w:rPr>
      <w:rFonts w:asciiTheme="minorHAnsi" w:hAnsiTheme="minorHAnsi"/>
      <w:sz w:val="16"/>
    </w:rPr>
  </w:style>
  <w:style w:type="paragraph" w:styleId="Stopka">
    <w:name w:val="footer"/>
    <w:basedOn w:val="Normalny"/>
    <w:link w:val="StopkaZnak"/>
    <w:rsid w:val="00B1418D"/>
    <w:pPr>
      <w:tabs>
        <w:tab w:val="center" w:pos="4536"/>
        <w:tab w:val="right" w:pos="9072"/>
      </w:tabs>
    </w:pPr>
    <w:rPr>
      <w:rFonts w:eastAsiaTheme="minorEastAsia"/>
      <w:i w:val="0"/>
      <w:sz w:val="16"/>
    </w:rPr>
  </w:style>
  <w:style w:type="character" w:customStyle="1" w:styleId="StopkaZnak">
    <w:name w:val="Stopka Znak"/>
    <w:basedOn w:val="Domylnaczcionkaakapitu"/>
    <w:link w:val="Stopka"/>
    <w:rsid w:val="00B1418D"/>
    <w:rPr>
      <w:rFonts w:ascii="Arial" w:eastAsiaTheme="minorEastAsia" w:hAnsi="Arial" w:cs="Arial"/>
      <w:sz w:val="16"/>
      <w:szCs w:val="20"/>
      <w:lang w:val="en-US" w:eastAsia="pl-PL"/>
    </w:rPr>
  </w:style>
  <w:style w:type="paragraph" w:styleId="Listapunktowana">
    <w:name w:val="List Bullet"/>
    <w:basedOn w:val="Normalny"/>
    <w:uiPriority w:val="99"/>
    <w:rsid w:val="00F451CF"/>
    <w:pPr>
      <w:numPr>
        <w:numId w:val="1"/>
      </w:numPr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Listanumerowana">
    <w:name w:val="List Number"/>
    <w:basedOn w:val="Normalny"/>
    <w:uiPriority w:val="99"/>
    <w:rsid w:val="00F451CF"/>
    <w:pPr>
      <w:tabs>
        <w:tab w:val="num" w:pos="360"/>
      </w:tabs>
      <w:spacing w:after="200" w:line="276" w:lineRule="auto"/>
      <w:ind w:left="714" w:hanging="357"/>
      <w:contextualSpacing/>
    </w:pPr>
    <w:rPr>
      <w:rFonts w:eastAsiaTheme="minorEastAsia"/>
    </w:rPr>
  </w:style>
  <w:style w:type="paragraph" w:styleId="Tekstdymka">
    <w:name w:val="Balloon Text"/>
    <w:basedOn w:val="Normalny"/>
    <w:link w:val="TekstdymkaZnak"/>
    <w:uiPriority w:val="99"/>
    <w:semiHidden/>
    <w:rsid w:val="000D7986"/>
    <w:rPr>
      <w:rFonts w:ascii="Tahoma" w:eastAsiaTheme="minorEastAsi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0D7986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6F5761"/>
    <w:pPr>
      <w:spacing w:after="100" w:line="276" w:lineRule="auto"/>
    </w:pPr>
    <w:rPr>
      <w:rFonts w:eastAsiaTheme="minorEastAsia"/>
      <w:b/>
      <w:i w:val="0"/>
    </w:rPr>
  </w:style>
  <w:style w:type="paragraph" w:styleId="Spistreci2">
    <w:name w:val="toc 2"/>
    <w:basedOn w:val="Spistreci1"/>
    <w:next w:val="Normalny"/>
    <w:autoRedefine/>
    <w:uiPriority w:val="39"/>
    <w:unhideWhenUsed/>
    <w:rsid w:val="000D7986"/>
    <w:pPr>
      <w:spacing w:line="240" w:lineRule="auto"/>
      <w:ind w:left="198"/>
    </w:pPr>
    <w:rPr>
      <w:b w:val="0"/>
    </w:rPr>
  </w:style>
  <w:style w:type="paragraph" w:styleId="Spistreci3">
    <w:name w:val="toc 3"/>
    <w:basedOn w:val="Spistreci2"/>
    <w:next w:val="Normalny"/>
    <w:autoRedefine/>
    <w:uiPriority w:val="39"/>
    <w:unhideWhenUsed/>
    <w:rsid w:val="000D7986"/>
    <w:pPr>
      <w:ind w:left="403"/>
    </w:pPr>
  </w:style>
  <w:style w:type="paragraph" w:styleId="Spistreci4">
    <w:name w:val="toc 4"/>
    <w:basedOn w:val="Spistreci2"/>
    <w:next w:val="Normalny"/>
    <w:autoRedefine/>
    <w:uiPriority w:val="39"/>
    <w:unhideWhenUsed/>
    <w:rsid w:val="000D7986"/>
    <w:pPr>
      <w:ind w:left="601"/>
    </w:pPr>
  </w:style>
  <w:style w:type="character" w:styleId="Tekstzastpczy">
    <w:name w:val="Placeholder Text"/>
    <w:basedOn w:val="Domylnaczcionkaakapitu"/>
    <w:uiPriority w:val="99"/>
    <w:semiHidden/>
    <w:rsid w:val="00DA429A"/>
    <w:rPr>
      <w:color w:val="808080"/>
    </w:rPr>
  </w:style>
  <w:style w:type="table" w:styleId="Tabela-Siatka">
    <w:name w:val="Table Grid"/>
    <w:basedOn w:val="Standardowy"/>
    <w:uiPriority w:val="59"/>
    <w:rsid w:val="00DA429A"/>
    <w:pPr>
      <w:spacing w:line="240" w:lineRule="auto"/>
    </w:pPr>
    <w:rPr>
      <w:rFonts w:ascii="Calibri" w:eastAsia="Calibri" w:hAnsi="Calibri" w:cs="Times New Roman"/>
      <w:lang w:eastAsia="sv-S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ial10ptAuto">
    <w:name w:val="Arial 10 pt Auto"/>
    <w:basedOn w:val="Normalny"/>
    <w:rsid w:val="00DA429A"/>
    <w:pPr>
      <w:autoSpaceDE w:val="0"/>
      <w:autoSpaceDN w:val="0"/>
      <w:adjustRightInd w:val="0"/>
      <w:spacing w:line="288" w:lineRule="auto"/>
      <w:textAlignment w:val="center"/>
    </w:pPr>
    <w:rPr>
      <w:szCs w:val="24"/>
      <w:lang w:eastAsia="sv-SE"/>
    </w:rPr>
  </w:style>
  <w:style w:type="paragraph" w:customStyle="1" w:styleId="Headerfootertext">
    <w:name w:val="Header/footer text"/>
    <w:basedOn w:val="Normalny"/>
    <w:rsid w:val="00B1418D"/>
    <w:pPr>
      <w:spacing w:after="100" w:afterAutospacing="1"/>
    </w:pPr>
    <w:rPr>
      <w:rFonts w:eastAsia="Calibri"/>
      <w:i w:val="0"/>
      <w:sz w:val="12"/>
      <w:szCs w:val="12"/>
    </w:rPr>
  </w:style>
  <w:style w:type="paragraph" w:customStyle="1" w:styleId="Default">
    <w:name w:val="Default"/>
    <w:rsid w:val="00CF3775"/>
    <w:pPr>
      <w:autoSpaceDE w:val="0"/>
      <w:autoSpaceDN w:val="0"/>
      <w:adjustRightInd w:val="0"/>
      <w:spacing w:line="240" w:lineRule="auto"/>
    </w:pPr>
    <w:rPr>
      <w:rFonts w:ascii="Cambria" w:eastAsia="Calibri" w:hAnsi="Cambria" w:cs="Cambria"/>
      <w:color w:val="000000"/>
      <w:sz w:val="24"/>
      <w:szCs w:val="24"/>
      <w:lang w:eastAsia="sv-SE"/>
    </w:rPr>
  </w:style>
  <w:style w:type="paragraph" w:customStyle="1" w:styleId="Instructions">
    <w:name w:val="Instructions"/>
    <w:basedOn w:val="Bezodstpw"/>
    <w:rsid w:val="001B7F7F"/>
    <w:rPr>
      <w:i w:val="0"/>
      <w:color w:val="597B97" w:themeColor="accent1"/>
      <w14:textFill>
        <w14:solidFill>
          <w14:schemeClr w14:val="accent1">
            <w14:lumMod w14:val="75000"/>
            <w14:lumMod w14:val="60000"/>
            <w14:lumOff w14:val="40000"/>
          </w14:schemeClr>
        </w14:solidFill>
      </w14:textFill>
    </w:rPr>
  </w:style>
  <w:style w:type="character" w:styleId="Hipercze">
    <w:name w:val="Hyperlink"/>
    <w:basedOn w:val="Domylnaczcionkaakapitu"/>
    <w:uiPriority w:val="99"/>
    <w:qFormat/>
    <w:rsid w:val="006F5761"/>
    <w:rPr>
      <w:rFonts w:ascii="Source Sans Pro Light" w:hAnsi="Source Sans Pro Light"/>
      <w:i w:val="0"/>
      <w:color w:val="0000FF"/>
      <w:u w:val="single"/>
    </w:rPr>
  </w:style>
  <w:style w:type="paragraph" w:customStyle="1" w:styleId="FTTabelabodytext2">
    <w:name w:val="FT Tabela bodytext 2"/>
    <w:basedOn w:val="Normalny"/>
    <w:rsid w:val="00FC0F7F"/>
    <w:rPr>
      <w:rFonts w:ascii="Calibri Light" w:eastAsia="Microsoft JhengHei UI" w:hAnsi="Calibri Light" w:cs="Calibri Light"/>
      <w:b/>
      <w:sz w:val="18"/>
      <w:szCs w:val="18"/>
    </w:rPr>
  </w:style>
  <w:style w:type="paragraph" w:customStyle="1" w:styleId="RDbodytext">
    <w:name w:val="RD_bodytext"/>
    <w:basedOn w:val="Normalny"/>
    <w:link w:val="RDbodytextZnak"/>
    <w:qFormat/>
    <w:rsid w:val="00671A01"/>
    <w:pPr>
      <w:suppressAutoHyphens/>
      <w:spacing w:line="20" w:lineRule="atLeast"/>
      <w:contextualSpacing/>
      <w:jc w:val="both"/>
    </w:pPr>
    <w:rPr>
      <w:rFonts w:ascii="Source Sans Pro Light" w:eastAsia="Times New Roman" w:hAnsi="Source Sans Pro Light"/>
      <w:i w:val="0"/>
      <w:color w:val="0D0D0D" w:themeColor="text1" w:themeTint="F2"/>
      <w:sz w:val="22"/>
    </w:rPr>
  </w:style>
  <w:style w:type="character" w:customStyle="1" w:styleId="RDbodytextZnak">
    <w:name w:val="RD_bodytext Znak"/>
    <w:basedOn w:val="Domylnaczcionkaakapitu"/>
    <w:link w:val="RDbodytext"/>
    <w:locked/>
    <w:rsid w:val="00671A01"/>
    <w:rPr>
      <w:rFonts w:ascii="Source Sans Pro Light" w:hAnsi="Source Sans Pro Light" w:cs="Arial"/>
      <w:color w:val="0D0D0D" w:themeColor="text1" w:themeTint="F2"/>
      <w:szCs w:val="20"/>
      <w:lang w:val="en-US" w:eastAsia="pl-PL"/>
    </w:rPr>
  </w:style>
  <w:style w:type="paragraph" w:customStyle="1" w:styleId="Styl2">
    <w:name w:val="Styl2"/>
    <w:basedOn w:val="Normalny"/>
    <w:uiPriority w:val="1"/>
    <w:qFormat/>
    <w:rsid w:val="00671A01"/>
    <w:pPr>
      <w:keepNext/>
      <w:numPr>
        <w:ilvl w:val="1"/>
      </w:numPr>
      <w:spacing w:before="240"/>
      <w:outlineLvl w:val="1"/>
    </w:pPr>
    <w:rPr>
      <w:rFonts w:ascii="Microsoft YaHei UI Light" w:eastAsia="Times New Roman" w:hAnsi="Microsoft YaHei UI Light"/>
      <w:i w:val="0"/>
      <w:sz w:val="24"/>
      <w:szCs w:val="28"/>
    </w:rPr>
  </w:style>
  <w:style w:type="paragraph" w:customStyle="1" w:styleId="Styl3">
    <w:name w:val="Styl3"/>
    <w:basedOn w:val="RDbodytext"/>
    <w:uiPriority w:val="1"/>
    <w:qFormat/>
    <w:rsid w:val="00671A01"/>
  </w:style>
  <w:style w:type="paragraph" w:customStyle="1" w:styleId="RDother">
    <w:name w:val="RD_other"/>
    <w:basedOn w:val="Normalny"/>
    <w:qFormat/>
    <w:rsid w:val="00671A01"/>
    <w:rPr>
      <w:rFonts w:ascii="Source Sans Pro Light" w:eastAsia="Microsoft JhengHei UI" w:hAnsi="Source Sans Pro Light"/>
      <w:b/>
      <w:bCs/>
      <w:i w:val="0"/>
      <w:color w:val="000000" w:themeColor="text1"/>
      <w:kern w:val="28"/>
      <w:sz w:val="24"/>
      <w:szCs w:val="28"/>
      <w:lang w:val="pt-BR"/>
    </w:rPr>
  </w:style>
  <w:style w:type="paragraph" w:customStyle="1" w:styleId="RDtitledocument">
    <w:name w:val="RD_title_document"/>
    <w:qFormat/>
    <w:rsid w:val="009C4729"/>
    <w:pPr>
      <w:spacing w:before="240" w:after="240" w:line="240" w:lineRule="auto"/>
      <w:ind w:left="-108"/>
    </w:pPr>
    <w:rPr>
      <w:rFonts w:ascii="Source Sans Pro SemiBold" w:eastAsia="Microsoft JhengHei UI" w:hAnsi="Source Sans Pro SemiBold" w:cs="Arial"/>
      <w:color w:val="000000" w:themeColor="text1"/>
      <w:spacing w:val="5"/>
      <w:sz w:val="32"/>
      <w:szCs w:val="52"/>
      <w:lang w:val="en-US" w:eastAsia="pl-PL"/>
    </w:rPr>
  </w:style>
  <w:style w:type="paragraph" w:customStyle="1" w:styleId="RDheading">
    <w:name w:val="RD_heading"/>
    <w:qFormat/>
    <w:rsid w:val="00671A01"/>
    <w:pPr>
      <w:framePr w:hSpace="141" w:wrap="around" w:vAnchor="text" w:hAnchor="margin" w:y="190"/>
      <w:spacing w:before="120" w:after="120" w:line="240" w:lineRule="auto"/>
    </w:pPr>
    <w:rPr>
      <w:rFonts w:ascii="Source Sans Pro Light" w:eastAsia="Microsoft YaHei UI Light" w:hAnsi="Source Sans Pro Light" w:cstheme="minorHAnsi"/>
      <w:b/>
      <w:bCs/>
      <w:spacing w:val="5"/>
      <w:kern w:val="28"/>
      <w:sz w:val="32"/>
      <w:szCs w:val="28"/>
      <w:lang w:val="en-US" w:eastAsia="pl-PL"/>
    </w:rPr>
  </w:style>
  <w:style w:type="paragraph" w:customStyle="1" w:styleId="RDtableheading">
    <w:name w:val="RD_table_heading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theme="minorHAnsi"/>
      <w:b/>
      <w:bCs/>
      <w:color w:val="000000"/>
      <w:sz w:val="24"/>
      <w:szCs w:val="28"/>
      <w:lang w:val="en-US" w:eastAsia="pl-PL"/>
    </w:rPr>
  </w:style>
  <w:style w:type="paragraph" w:customStyle="1" w:styleId="RDtablecontent">
    <w:name w:val="RD_table_content"/>
    <w:qFormat/>
    <w:rsid w:val="00671A01"/>
    <w:pPr>
      <w:framePr w:hSpace="141" w:wrap="around" w:vAnchor="text" w:hAnchor="margin" w:y="190"/>
      <w:spacing w:after="120" w:line="240" w:lineRule="auto"/>
      <w:contextualSpacing/>
    </w:pPr>
    <w:rPr>
      <w:rFonts w:ascii="Source Sans Pro Light" w:eastAsia="Microsoft YaHei UI Light" w:hAnsi="Source Sans Pro Light" w:cs="Arial"/>
      <w:bCs/>
      <w:color w:val="000000" w:themeColor="text1"/>
      <w:sz w:val="24"/>
      <w:szCs w:val="28"/>
      <w:lang w:val="en-US" w:eastAsia="pl-PL"/>
    </w:rPr>
  </w:style>
  <w:style w:type="paragraph" w:styleId="Legenda">
    <w:name w:val="caption"/>
    <w:basedOn w:val="Normalny"/>
    <w:next w:val="Normalny"/>
    <w:autoRedefine/>
    <w:uiPriority w:val="35"/>
    <w:semiHidden/>
    <w:unhideWhenUsed/>
    <w:qFormat/>
    <w:rsid w:val="00671A01"/>
    <w:pPr>
      <w:keepNext/>
      <w:spacing w:after="200"/>
      <w:jc w:val="center"/>
    </w:pPr>
    <w:rPr>
      <w:rFonts w:ascii="Source Sans Pro Light" w:eastAsia="Times New Roman" w:hAnsi="Source Sans Pro Light"/>
      <w:iCs/>
      <w:color w:val="000000" w:themeColor="text1"/>
      <w:sz w:val="18"/>
      <w:szCs w:val="18"/>
    </w:rPr>
  </w:style>
  <w:style w:type="paragraph" w:customStyle="1" w:styleId="RDtableheading11">
    <w:name w:val="RD_table_heading11"/>
    <w:rsid w:val="00B1418D"/>
    <w:pPr>
      <w:spacing w:after="120" w:line="240" w:lineRule="auto"/>
      <w:contextualSpacing/>
    </w:pPr>
    <w:rPr>
      <w:rFonts w:ascii="Source Sans Pro Light" w:hAnsi="Source Sans Pro Light" w:cs="Arial"/>
      <w:szCs w:val="20"/>
      <w:lang w:val="pl-PL" w:eastAsia="pl-PL"/>
    </w:rPr>
  </w:style>
  <w:style w:type="table" w:customStyle="1" w:styleId="RDtablestyle1">
    <w:name w:val="RD_table_style1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/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bottom w:val="single" w:sz="4" w:space="0" w:color="FF0000"/>
        </w:tcBorders>
        <w:vAlign w:val="bottom"/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right w:val="single" w:sz="4" w:space="0" w:color="FF0000"/>
        </w:tcBorders>
      </w:tcPr>
    </w:tblStylePr>
    <w:tblStylePr w:type="lastCol">
      <w:pPr>
        <w:jc w:val="left"/>
      </w:pPr>
      <w:rPr>
        <w:rFonts w:ascii="Source Sans Pro Light" w:hAnsi="Source Sans Pro Light"/>
        <w:sz w:val="20"/>
      </w:rPr>
    </w:tblStylePr>
  </w:style>
  <w:style w:type="table" w:customStyle="1" w:styleId="RDtablestyle2">
    <w:name w:val="RD_table_style2"/>
    <w:basedOn w:val="Standardowy"/>
    <w:uiPriority w:val="99"/>
    <w:rsid w:val="00B1418D"/>
    <w:pPr>
      <w:spacing w:after="0" w:line="240" w:lineRule="auto"/>
    </w:pPr>
    <w:rPr>
      <w:rFonts w:ascii="Source Sans Pro Light" w:hAnsi="Source Sans Pro Light"/>
      <w:sz w:val="20"/>
      <w:lang w:val="pl-PL"/>
    </w:rPr>
    <w:tblPr>
      <w:tblBorders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single" w:sz="12" w:space="0" w:color="FF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right"/>
      </w:pPr>
      <w:rPr>
        <w:rFonts w:ascii="Source Sans Pro Light" w:hAnsi="Source Sans Pro Light"/>
        <w:b/>
        <w:sz w:val="20"/>
      </w:rPr>
      <w:tblPr/>
      <w:tcPr>
        <w:tcBorders>
          <w:top w:val="nil"/>
          <w:left w:val="nil"/>
          <w:bottom w:val="nil"/>
          <w:right w:val="nil"/>
          <w:insideH w:val="nil"/>
          <w:insideV w:val="single" w:sz="12" w:space="0" w:color="FF0000"/>
          <w:tl2br w:val="nil"/>
          <w:tr2bl w:val="nil"/>
        </w:tcBorders>
      </w:tcPr>
    </w:tblStylePr>
  </w:style>
  <w:style w:type="paragraph" w:customStyle="1" w:styleId="Normalnystopka">
    <w:name w:val="Normalny stopka"/>
    <w:basedOn w:val="RDtitledocument"/>
    <w:qFormat/>
    <w:rsid w:val="00671A01"/>
    <w:rPr>
      <w:rFonts w:asciiTheme="minorHAnsi" w:hAnsiTheme="minorHAnsi"/>
      <w:sz w:val="16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A1290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A1290E"/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A1290E"/>
    <w:rPr>
      <w:rFonts w:ascii="Arial" w:eastAsiaTheme="minorHAnsi" w:hAnsi="Arial" w:cs="Arial"/>
      <w:i/>
      <w:sz w:val="20"/>
      <w:szCs w:val="20"/>
      <w:lang w:val="en-US" w:eastAsia="pl-PL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A1290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A1290E"/>
    <w:rPr>
      <w:rFonts w:ascii="Arial" w:eastAsiaTheme="minorHAnsi" w:hAnsi="Arial" w:cs="Arial"/>
      <w:b/>
      <w:bCs/>
      <w:i/>
      <w:sz w:val="20"/>
      <w:szCs w:val="20"/>
      <w:lang w:val="en-US" w:eastAsia="pl-PL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90701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993C4A"/>
    <w:rPr>
      <w:color w:val="FF835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9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zaswi\Downloads\RD%20Instructio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EA2A069C0C427B840FC5E8FB58699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E2896BB7-6467-4457-8D1C-D729CC3069CC}"/>
      </w:docPartPr>
      <w:docPartBody>
        <w:p w:rsidR="00971077" w:rsidRDefault="00BA676E" w:rsidP="00BA676E">
          <w:pPr>
            <w:pStyle w:val="0CEA2A069C0C427B840FC5E8FB58699D"/>
          </w:pPr>
          <w:r>
            <w:t>Wpisz tytuł rozdziału (poziom 1)</w:t>
          </w:r>
        </w:p>
      </w:docPartBody>
    </w:docPart>
    <w:docPart>
      <w:docPartPr>
        <w:name w:val="6F06CD98FA934EBD95AF4DCECD147592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6B6508CF-457E-4809-99D1-233F6453E217}"/>
      </w:docPartPr>
      <w:docPartBody>
        <w:p w:rsidR="00971077" w:rsidRDefault="00BA676E" w:rsidP="00BA676E">
          <w:pPr>
            <w:pStyle w:val="6F06CD98FA934EBD95AF4DCECD147592"/>
          </w:pPr>
          <w:r>
            <w:t>Wpisz tytuł rozdziału (poziom 2)</w:t>
          </w:r>
        </w:p>
      </w:docPartBody>
    </w:docPart>
    <w:docPart>
      <w:docPartPr>
        <w:name w:val="C024722FC387477C96BE78C70840E163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9F8F41E0-BA03-4EA0-AC12-B59398AF9FD1}"/>
      </w:docPartPr>
      <w:docPartBody>
        <w:p w:rsidR="00971077" w:rsidRDefault="00BA676E" w:rsidP="00BA676E">
          <w:pPr>
            <w:pStyle w:val="C024722FC387477C96BE78C70840E163"/>
          </w:pPr>
          <w:r>
            <w:t>Wpisz tytuł rozdziału (poziom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ource Sans Pro Light">
    <w:altName w:val="Source Sans Pro Light"/>
    <w:charset w:val="00"/>
    <w:family w:val="swiss"/>
    <w:pitch w:val="variable"/>
    <w:sig w:usb0="600002F7" w:usb1="02000001" w:usb2="00000000" w:usb3="00000000" w:csb0="0000019F" w:csb1="00000000"/>
  </w:font>
  <w:font w:name="Microsoft YaHei U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ource Sans Pro SemiBold">
    <w:altName w:val="Cambria Math"/>
    <w:charset w:val="00"/>
    <w:family w:val="swiss"/>
    <w:pitch w:val="variable"/>
    <w:sig w:usb0="600002F7" w:usb1="02000001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76E"/>
    <w:rsid w:val="0003574C"/>
    <w:rsid w:val="00267A52"/>
    <w:rsid w:val="00342C7B"/>
    <w:rsid w:val="00345E34"/>
    <w:rsid w:val="003B453D"/>
    <w:rsid w:val="005D2D90"/>
    <w:rsid w:val="00737AD2"/>
    <w:rsid w:val="00971077"/>
    <w:rsid w:val="00BA6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0CEA2A069C0C427B840FC5E8FB58699D">
    <w:name w:val="0CEA2A069C0C427B840FC5E8FB58699D"/>
    <w:rsid w:val="00BA676E"/>
  </w:style>
  <w:style w:type="paragraph" w:customStyle="1" w:styleId="6F06CD98FA934EBD95AF4DCECD147592">
    <w:name w:val="6F06CD98FA934EBD95AF4DCECD147592"/>
    <w:rsid w:val="00BA676E"/>
  </w:style>
  <w:style w:type="paragraph" w:customStyle="1" w:styleId="C024722FC387477C96BE78C70840E163">
    <w:name w:val="C024722FC387477C96BE78C70840E163"/>
    <w:rsid w:val="00BA67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Ascom">
  <a:themeElements>
    <a:clrScheme name="Ascom Word">
      <a:dk1>
        <a:srgbClr val="000000"/>
      </a:dk1>
      <a:lt1>
        <a:srgbClr val="FFFFFF"/>
      </a:lt1>
      <a:dk2>
        <a:srgbClr val="FF8354"/>
      </a:dk2>
      <a:lt2>
        <a:srgbClr val="F3FF0E"/>
      </a:lt2>
      <a:accent1>
        <a:srgbClr val="597B97"/>
      </a:accent1>
      <a:accent2>
        <a:srgbClr val="87254D"/>
      </a:accent2>
      <a:accent3>
        <a:srgbClr val="57521F"/>
      </a:accent3>
      <a:accent4>
        <a:srgbClr val="FF0000"/>
      </a:accent4>
      <a:accent5>
        <a:srgbClr val="FF8354"/>
      </a:accent5>
      <a:accent6>
        <a:srgbClr val="F3FF0E"/>
      </a:accent6>
      <a:hlink>
        <a:srgbClr val="FF8354"/>
      </a:hlink>
      <a:folHlink>
        <a:srgbClr val="FF8354"/>
      </a:folHlink>
    </a:clrScheme>
    <a:fontScheme name="Ascom">
      <a:majorFont>
        <a:latin typeface="Arial"/>
        <a:ea typeface="ＭＳ Ｐゴシック"/>
        <a:cs typeface=""/>
      </a:majorFont>
      <a:minorFont>
        <a:latin typeface="Arial"/>
        <a:ea typeface="ＭＳ Ｐゴシック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Project Document Fideltronik" ma:contentTypeID="0x010100F5B004A62D3B491FBEFFEF69A46FA8F700A43D2122F767C848B3EB9697A07C0A45" ma:contentTypeVersion="4" ma:contentTypeDescription="Content type of project document" ma:contentTypeScope="" ma:versionID="cf80a12e78b02a8931399d2cd80096a0">
  <xsd:schema xmlns:xsd="http://www.w3.org/2001/XMLSchema" xmlns:xs="http://www.w3.org/2001/XMLSchema" xmlns:p="http://schemas.microsoft.com/office/2006/metadata/properties" xmlns:ns1="http://schemas.microsoft.com/sharepoint/v3" xmlns:ns3="26f12538-60e2-4128-8466-5a2f513fd584" xmlns:ns4="A2A80080-FD2A-4CAF-A166-D79E83562855" xmlns:ns5="a2a80080-fd2a-4caf-a166-d79e83562855" targetNamespace="http://schemas.microsoft.com/office/2006/metadata/properties" ma:root="true" ma:fieldsID="8d3b92e9e0f47a26cc635838f592feec" ns1:_="" ns3:_="" ns4:_="" ns5:_="">
    <xsd:import namespace="http://schemas.microsoft.com/sharepoint/v3"/>
    <xsd:import namespace="26f12538-60e2-4128-8466-5a2f513fd584"/>
    <xsd:import namespace="A2A80080-FD2A-4CAF-A166-D79E83562855"/>
    <xsd:import namespace="a2a80080-fd2a-4caf-a166-d79e83562855"/>
    <xsd:element name="properties">
      <xsd:complexType>
        <xsd:sequence>
          <xsd:element name="documentManagement">
            <xsd:complexType>
              <xsd:all>
                <xsd:element ref="ns1:Reviewers" minOccurs="0"/>
                <xsd:element ref="ns1:Reviewed" minOccurs="0"/>
                <xsd:element ref="ns1:Approvers" minOccurs="0"/>
                <xsd:element ref="ns1:Approval_x0020_Date" minOccurs="0"/>
                <xsd:element ref="ns1:ProjectLookup" minOccurs="0"/>
                <xsd:element ref="ns1:ProcessTaxHTField0" minOccurs="0"/>
                <xsd:element ref="ns1:hd5a523da6e54a298b8bcb213543c73d" minOccurs="0"/>
                <xsd:element ref="ns3:_dlc_DocId" minOccurs="0"/>
                <xsd:element ref="ns1:OperationalDocumentType_Hidden"/>
                <xsd:element ref="ns3:_dlc_DocIdUrl" minOccurs="0"/>
                <xsd:element ref="ns1:je8d2d072df34d4b9e67b9fa12dfd60f"/>
                <xsd:element ref="ns3:_dlc_DocIdPersistId" minOccurs="0"/>
                <xsd:element ref="ns1:ProductFamily_Hidden" minOccurs="0"/>
                <xsd:element ref="ns1:LifecycleStatus" minOccurs="0"/>
                <xsd:element ref="ns1:SPDocumentVersion" minOccurs="0"/>
                <xsd:element ref="ns1:SPCreatedBy" minOccurs="0"/>
                <xsd:element ref="ns1:SPLastModified" minOccurs="0"/>
                <xsd:element ref="ns1:SPLastModifiedBy" minOccurs="0"/>
                <xsd:element ref="ns1:SPReviewers" minOccurs="0"/>
                <xsd:element ref="ns1:SPReviewed" minOccurs="0"/>
                <xsd:element ref="ns1:SPApprover" minOccurs="0"/>
                <xsd:element ref="ns1:SPApproved" minOccurs="0"/>
                <xsd:element ref="ns3:TaxCatchAll" minOccurs="0"/>
                <xsd:element ref="ns3:TaxCatchAllLabel" minOccurs="0"/>
                <xsd:element ref="ns3:TaxKeywordTaxHTField" minOccurs="0"/>
                <xsd:element ref="ns4:Fideltronik_x0020_DMS_x0020_Approval" minOccurs="0"/>
                <xsd:element ref="ns4:Fideltronik_x0020_DMS_x0020_Review" minOccurs="0"/>
                <xsd:element ref="ns4:Fideltronik_x0020_DMS_x0020_Invalidate" minOccurs="0"/>
                <xsd:element ref="ns4:Send_x0020_by" minOccurs="0"/>
                <xsd:element ref="ns4:ff1cd7923a9e46d9ac4662988689dfbd" minOccurs="0"/>
                <xsd:element ref="ns5:Fideltronik_x0020_DMS_x0020_Approval_x0020__x0028_1_x0029_" minOccurs="0"/>
                <xsd:element ref="ns5:Fideltronik_x0020_DMS_x0020_Review_x0020__x0028_1_x0029_" minOccurs="0"/>
                <xsd:element ref="ns5:Fideltronik_x0020_DMS_x0020_Invalidate_x0020__x0028_1_x0029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Reviewers" ma:index="3" nillable="true" ma:displayName="Reviewers" ma:SearchPeopleOnly="false" ma:internalName="Review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Reviewed" ma:index="4" nillable="true" ma:displayName="Reviewed" ma:format="DateOnly" ma:hidden="true" ma:internalName="Reviewed">
      <xsd:simpleType>
        <xsd:restriction base="dms:DateTime"/>
      </xsd:simpleType>
    </xsd:element>
    <xsd:element name="Approvers" ma:index="5" nillable="true" ma:displayName="Approver" ma:SearchPeopleOnly="false" ma:internalName="Approvers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pproval_x0020_Date" ma:index="6" nillable="true" ma:displayName="Approved" ma:format="DateOnly" ma:hidden="true" ma:internalName="Approval_x0020_Date" ma:readOnly="false">
      <xsd:simpleType>
        <xsd:restriction base="dms:DateTime"/>
      </xsd:simpleType>
    </xsd:element>
    <xsd:element name="ProjectLookup" ma:index="12" nillable="true" ma:displayName="Project" ma:hidden="true" ma:indexed="true" ma:list="{CEC405EE-E844-4E94-A534-22FFDB3649EA}" ma:internalName="ProjectLookup" ma:showField="Title" ma:web="d75cd5b9-6027-4670-8d8e-2ab0c499c63e">
      <xsd:simpleType>
        <xsd:restriction base="dms:Lookup"/>
      </xsd:simpleType>
    </xsd:element>
    <xsd:element name="ProcessTaxHTField0" ma:index="16" nillable="true" ma:taxonomy="true" ma:internalName="ProcessTaxHTField0" ma:taxonomyFieldName="Process" ma:displayName="Process" ma:fieldId="{520b3b68-dba7-41fd-80c8-c86c329d87f3}" ma:sspId="990b9b66-498b-48aa-b1b4-4afd386282e6" ma:termSetId="d10bd7aa-6f51-4d54-9290-1f20da5b51d0" ma:anchorId="c8489619-b868-4936-b087-c95335233778" ma:open="false" ma:isKeyword="false">
      <xsd:complexType>
        <xsd:sequence>
          <xsd:element ref="pc:Terms" minOccurs="0" maxOccurs="1"/>
        </xsd:sequence>
      </xsd:complexType>
    </xsd:element>
    <xsd:element name="hd5a523da6e54a298b8bcb213543c73d" ma:index="18" ma:taxonomy="true" ma:internalName="hd5a523da6e54a298b8bcb213543c73d" ma:taxonomyFieldName="GeographicalLocation" ma:displayName="Location" ma:fieldId="{1d5a523d-a6e5-4a29-8b8b-cb213543c73d}" ma:sspId="990b9b66-498b-48aa-b1b4-4afd386282e6" ma:termSetId="b021f113-b091-486b-b04c-28a0ae5e2f7a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OperationalDocumentType_Hidden" ma:index="20" ma:taxonomy="true" ma:internalName="OperationalDocumentType_Hidden" ma:taxonomyFieldName="OperationalDocumentType" ma:displayName="Document Type" ma:default="" ma:fieldId="{b9880661-3b50-43de-a2b6-bf92141ab014}" ma:sspId="990b9b66-498b-48aa-b1b4-4afd386282e6" ma:termSetId="df320d5d-c0bc-4382-a984-b1458869bfc9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je8d2d072df34d4b9e67b9fa12dfd60f" ma:index="22" ma:taxonomy="true" ma:internalName="je8d2d072df34d4b9e67b9fa12dfd60f" ma:taxonomyFieldName="Customer" ma:displayName="Customer" ma:fieldId="{3e8d2d07-2df3-4d4b-9e67-b9fa12dfd60f}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ProductFamily_Hidden" ma:index="24" ma:taxonomy="true" ma:internalName="ProductFamily_Hidden" ma:taxonomyFieldName="ProductFamily" ma:displayName="Product Family" ma:fieldId="{b9880661-3b50-43de-a2b6-bf92141ab017}" ma:taxonomyMulti="true" ma:sspId="990b9b66-498b-48aa-b1b4-4afd386282e6" ma:termSetId="8e12c646-ab20-428b-9ecd-11279946d0a7" ma:anchorId="04ac5164-5ea1-4a4e-bf74-40cffea5c00d" ma:open="false" ma:isKeyword="false">
      <xsd:complexType>
        <xsd:sequence>
          <xsd:element ref="pc:Terms" minOccurs="0" maxOccurs="1"/>
        </xsd:sequence>
      </xsd:complexType>
    </xsd:element>
    <xsd:element name="LifecycleStatus" ma:index="25" nillable="true" ma:displayName="Lifecycle Status" ma:default="Draft" ma:internalName="LifecycleStatus" ma:readOnly="true">
      <xsd:simpleType>
        <xsd:restriction base="dms:Choice">
          <xsd:enumeration value="Draft"/>
          <xsd:enumeration value="Preliminary"/>
          <xsd:enumeration value="Reviewed"/>
          <xsd:enumeration value="Approved"/>
          <xsd:enumeration value="Invalid"/>
          <xsd:enumeration value="Terminated"/>
          <xsd:enumeration value="Archived"/>
        </xsd:restriction>
      </xsd:simpleType>
    </xsd:element>
    <xsd:element name="SPDocumentVersion" ma:index="27" nillable="true" ma:displayName="SP Document Version" ma:internalName="SPDocumentVersion" ma:readOnly="true">
      <xsd:simpleType>
        <xsd:restriction base="dms:Text"/>
      </xsd:simpleType>
    </xsd:element>
    <xsd:element name="SPCreatedBy" ma:index="28" nillable="true" ma:displayName="SP Created By" ma:internalName="SPCreatedBy" ma:readOnly="true">
      <xsd:simpleType>
        <xsd:restriction base="dms:Text"/>
      </xsd:simpleType>
    </xsd:element>
    <xsd:element name="SPLastModified" ma:index="29" nillable="true" ma:displayName="SP Last Modified" ma:internalName="SPLastModified" ma:readOnly="true">
      <xsd:simpleType>
        <xsd:restriction base="dms:Text"/>
      </xsd:simpleType>
    </xsd:element>
    <xsd:element name="SPLastModifiedBy" ma:index="30" nillable="true" ma:displayName="SP Last Modified By" ma:internalName="SPLastModifiedBy" ma:readOnly="true">
      <xsd:simpleType>
        <xsd:restriction base="dms:Text"/>
      </xsd:simpleType>
    </xsd:element>
    <xsd:element name="SPReviewers" ma:index="31" nillable="true" ma:displayName="SP Reviewers" ma:internalName="SPReviewers" ma:readOnly="true">
      <xsd:simpleType>
        <xsd:restriction base="dms:Text"/>
      </xsd:simpleType>
    </xsd:element>
    <xsd:element name="SPReviewed" ma:index="32" nillable="true" ma:displayName="SP Reviewed" ma:internalName="SPReviewed" ma:readOnly="true">
      <xsd:simpleType>
        <xsd:restriction base="dms:Text"/>
      </xsd:simpleType>
    </xsd:element>
    <xsd:element name="SPApprover" ma:index="33" nillable="true" ma:displayName="SP Approver" ma:internalName="SPApprover" ma:readOnly="true">
      <xsd:simpleType>
        <xsd:restriction base="dms:Text"/>
      </xsd:simpleType>
    </xsd:element>
    <xsd:element name="SPApproved" ma:index="34" nillable="true" ma:displayName="SP Approved" ma:internalName="SPApproved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f12538-60e2-4128-8466-5a2f513fd584" elementFormDefault="qualified">
    <xsd:import namespace="http://schemas.microsoft.com/office/2006/documentManagement/types"/>
    <xsd:import namespace="http://schemas.microsoft.com/office/infopath/2007/PartnerControls"/>
    <xsd:element name="_dlc_DocId" ma:index="19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21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3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36" nillable="true" ma:displayName="Taxonomy Catch All Column" ma:hidden="true" ma:list="{b6671459-9819-4b10-96f4-b44ebba78c04}" ma:internalName="TaxCatchAll" ma:showField="CatchAllData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37" nillable="true" ma:displayName="Taxonomy Catch All Column1" ma:hidden="true" ma:list="{b6671459-9819-4b10-96f4-b44ebba78c04}" ma:internalName="TaxCatchAllLabel" ma:readOnly="true" ma:showField="CatchAllDataLabel" ma:web="26f12538-60e2-4128-8466-5a2f513fd5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39" nillable="true" ma:taxonomy="true" ma:internalName="TaxKeywordTaxHTField" ma:taxonomyFieldName="TaxKeyword" ma:displayName="Enterprise Keywords" ma:fieldId="{23f27201-bee3-471e-b2e7-b64fd8b7ca38}" ma:taxonomyMulti="true" ma:sspId="bf4d8c2e-5737-44e0-b1b0-6f12ee8125c8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" ma:index="40" nillable="true" ma:displayName="Fideltronik DMS Approval" ma:internalName="Fideltronik_x0020_DMS_x0020_Approva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" ma:index="41" nillable="true" ma:displayName="Fideltronik DMS Review" ma:internalName="Fideltronik_x0020_DMS_x0020_Review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" ma:index="42" nillable="true" ma:displayName="Fideltronik DMS Invalidate" ma:internalName="Fideltronik_x0020_DMS_x0020_Invalidate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Send_x0020_by" ma:index="43" nillable="true" ma:displayName="Send by" ma:internalName="Send_x0020_by">
      <xsd:simpleType>
        <xsd:restriction base="dms:Text">
          <xsd:maxLength value="255"/>
        </xsd:restriction>
      </xsd:simpleType>
    </xsd:element>
    <xsd:element name="ff1cd7923a9e46d9ac4662988689dfbd" ma:index="45" ma:taxonomy="true" ma:internalName="ff1cd7923a9e46d9ac4662988689dfbd" ma:taxonomyFieldName="Mileston0" ma:displayName="Mileston" ma:default="" ma:fieldId="{ff1cd792-3a9e-46d9-ac46-62988689dfbd}" ma:sspId="990b9b66-498b-48aa-b1b4-4afd386282e6" ma:termSetId="e3bdb757-1eca-4c3e-a333-3b5a246f42f6" ma:anchorId="00000000-0000-0000-0000-000000000000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80080-fd2a-4caf-a166-d79e83562855" elementFormDefault="qualified">
    <xsd:import namespace="http://schemas.microsoft.com/office/2006/documentManagement/types"/>
    <xsd:import namespace="http://schemas.microsoft.com/office/infopath/2007/PartnerControls"/>
    <xsd:element name="Fideltronik_x0020_DMS_x0020_Approval_x0020__x0028_1_x0029_" ma:index="46" nillable="true" ma:displayName="Fideltronik DMS Approval" ma:internalName="Fideltronik_x0020_DMS_x0020_Approval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Review_x0020__x0028_1_x0029_" ma:index="47" nillable="true" ma:displayName="Fideltronik DMS Review" ma:internalName="Fideltronik_x0020_DMS_x0020_Review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Fideltronik_x0020_DMS_x0020_Invalidate_x0020__x0028_1_x0029_" ma:index="48" nillable="true" ma:displayName="Fideltronik DMS Invalidate" ma:internalName="Fideltronik_x0020_DMS_x0020_Invalidate_x0020__x0028_1_x0029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35" ma:displayName="Content Type"/>
        <xsd:element ref="dc:title" minOccurs="0" maxOccurs="1" ma:index="1" ma:displayName="Title"/>
        <xsd:element ref="dc:subject" minOccurs="0" maxOccurs="1" ma:index="2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26f12538-60e2-4128-8466-5a2f513fd584">FDMS-376237895-54</_dlc_DocId>
    <_dlc_DocIdUrl xmlns="26f12538-60e2-4128-8466-5a2f513fd584">
      <Url>https://intranet/project/Projects/10665tco21/_layouts/15/DocIdRedir.aspx?ID=FDMS-376237895-54</Url>
      <Description>FDMS-376237895-54</Description>
    </_dlc_DocIdUrl>
    <Approval_x0020_Date xmlns="http://schemas.microsoft.com/sharepoint/v3">2021-09-24T04:47:51+00:00</Approval_x0020_Date>
    <SPApprover xmlns="http://schemas.microsoft.com/sharepoint/v3">Mariusz Osowski; </SPApprover>
    <SPLastModifiedBy xmlns="http://schemas.microsoft.com/sharepoint/v3">Artur Łoziński</SPLastModifiedBy>
    <SPDocumentVersion xmlns="http://schemas.microsoft.com/sharepoint/v3">0.1</SPDocumentVersion>
    <SPApproved xmlns="http://schemas.microsoft.com/sharepoint/v3">Not approved</SPApproved>
    <SPLastModified xmlns="http://schemas.microsoft.com/sharepoint/v3">2022-05-19</SPLastModified>
    <SPCreatedBy xmlns="http://schemas.microsoft.com/sharepoint/v3">Artur Łoziński</SPCreatedBy>
    <SPReviewers xmlns="http://schemas.microsoft.com/sharepoint/v3">Monika Mieszkowska; </SPReviewers>
    <SPReviewed xmlns="http://schemas.microsoft.com/sharepoint/v3">Not reviewed</SPReviewed>
    <Reviewed xmlns="http://schemas.microsoft.com/sharepoint/v3">2021-09-10T09:14:09+00:00</Reviewed>
    <Approvers xmlns="http://schemas.microsoft.com/sharepoint/v3">
      <UserInfo>
        <DisplayName>Mariusz Osowski</DisplayName>
        <AccountId>2410</AccountId>
        <AccountType/>
      </UserInfo>
    </Approvers>
    <hd5a523da6e54a298b8bcb213543c73d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Krakow</TermName>
          <TermId xmlns="http://schemas.microsoft.com/office/infopath/2007/PartnerControls">c8c5c911-5d55-46d5-9231-c1b002ce7a0b</TermId>
        </TermInfo>
      </Terms>
    </hd5a523da6e54a298b8bcb213543c73d>
    <ProcessTaxHTField0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Research and Development</TermName>
          <TermId xmlns="http://schemas.microsoft.com/office/infopath/2007/PartnerControls">aeaba631-3065-4d17-a452-5423702e9af3</TermId>
        </TermInfo>
      </Terms>
    </ProcessTaxHTField0>
    <Reviewers xmlns="http://schemas.microsoft.com/sharepoint/v3">
      <UserInfo>
        <DisplayName>i:0#.w|fideltronik\monmie</DisplayName>
        <AccountId>3072</AccountId>
        <AccountType/>
      </UserInfo>
    </Reviewers>
    <OperationalDocumentType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Technical documentation</TermName>
          <TermId xmlns="http://schemas.microsoft.com/office/infopath/2007/PartnerControls">601e4171-4320-4d96-82dd-2b2aaebdc20a</TermId>
        </TermInfo>
      </Terms>
    </OperationalDocumentType_Hidden>
    <LifecycleStatus xmlns="http://schemas.microsoft.com/sharepoint/v3">Draft</LifecycleStatus>
    <ProductFamily_Hidden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n/a</TermName>
          <TermId xmlns="http://schemas.microsoft.com/office/infopath/2007/PartnerControls">66558a2b-9f14-44ae-b257-4bedb3a6fec1</TermId>
        </TermInfo>
      </Terms>
    </ProductFamily_Hidden>
    <je8d2d072df34d4b9e67b9fa12dfd60f xmlns="http://schemas.microsoft.com/sharepoint/v3">
      <Terms xmlns="http://schemas.microsoft.com/office/infopath/2007/PartnerControls">
        <TermInfo xmlns="http://schemas.microsoft.com/office/infopath/2007/PartnerControls">
          <TermName xmlns="http://schemas.microsoft.com/office/infopath/2007/PartnerControls">TCO</TermName>
          <TermId xmlns="http://schemas.microsoft.com/office/infopath/2007/PartnerControls">7c1faa38-3aed-4b83-9842-b3cb894c35f9</TermId>
        </TermInfo>
      </Terms>
    </je8d2d072df34d4b9e67b9fa12dfd60f>
    <Fideltronik_x0020_DMS_x0020_Approval xmlns="A2A80080-FD2A-4CAF-A166-D79E83562855">
      <Url xsi:nil="true"/>
      <Description xsi:nil="true"/>
    </Fideltronik_x0020_DMS_x0020_Approval>
    <Fideltronik_x0020_DMS_x0020_Review xmlns="A2A80080-FD2A-4CAF-A166-D79E83562855">
      <Url xsi:nil="true"/>
      <Description xsi:nil="true"/>
    </Fideltronik_x0020_DMS_x0020_Review>
    <Fideltronik_x0020_DMS_x0020_Invalidate xmlns="A2A80080-FD2A-4CAF-A166-D79E83562855">
      <Url xsi:nil="true"/>
      <Description xsi:nil="true"/>
    </Fideltronik_x0020_DMS_x0020_Invalidate>
    <Fideltronik_x0020_DMS_x0020_Invalidate_x0020__x0028_1_x0029_ xmlns="a2a80080-fd2a-4caf-a166-d79e83562855">
      <Url xsi:nil="true"/>
      <Description xsi:nil="true"/>
    </Fideltronik_x0020_DMS_x0020_Invalidate_x0020__x0028_1_x0029_>
    <Fideltronik_x0020_DMS_x0020_Review_x0020__x0028_1_x0029_ xmlns="a2a80080-fd2a-4caf-a166-d79e83562855">
      <Url xsi:nil="true"/>
      <Description xsi:nil="true"/>
    </Fideltronik_x0020_DMS_x0020_Review_x0020__x0028_1_x0029_>
    <TaxCatchAll xmlns="26f12538-60e2-4128-8466-5a2f513fd584">
      <Value>1852</Value>
      <Value>965</Value>
      <Value>1831</Value>
      <Value>317</Value>
      <Value>1757</Value>
      <Value>225</Value>
    </TaxCatchAll>
    <Send_x0020_by xmlns="A2A80080-FD2A-4CAF-A166-D79E83562855" xsi:nil="true"/>
    <Fideltronik_x0020_DMS_x0020_Approval_x0020__x0028_1_x0029_ xmlns="a2a80080-fd2a-4caf-a166-d79e83562855">
      <Url xsi:nil="true"/>
      <Description xsi:nil="true"/>
    </Fideltronik_x0020_DMS_x0020_Approval_x0020__x0028_1_x0029_>
    <ProjectLookup xmlns="http://schemas.microsoft.com/sharepoint/v3">907</ProjectLookup>
    <TaxKeywordTaxHTField xmlns="26f12538-60e2-4128-8466-5a2f513fd584">
      <Terms xmlns="http://schemas.microsoft.com/office/infopath/2007/PartnerControls"/>
    </TaxKeywordTaxHTField>
    <ff1cd7923a9e46d9ac4662988689dfbd xmlns="A2A80080-FD2A-4CAF-A166-D79E83562855">
      <Terms xmlns="http://schemas.microsoft.com/office/infopath/2007/PartnerControls">
        <TermInfo xmlns="http://schemas.microsoft.com/office/infopath/2007/PartnerControls">
          <TermName xmlns="http://schemas.microsoft.com/office/infopath/2007/PartnerControls">M1.1</TermName>
          <TermId xmlns="http://schemas.microsoft.com/office/infopath/2007/PartnerControls">37f4fdaf-b1ec-4500-a1a4-863cbd1c3fa7</TermId>
        </TermInfo>
      </Terms>
    </ff1cd7923a9e46d9ac4662988689dfbd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FFB60-8010-4B9D-A86D-35B12785B7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CB0DBC0-0B99-4BFE-9B43-6E9FC1FD89A2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4152B0DD-4C5E-42DC-8830-00F560DD016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1063DE0-4E22-4668-BD0B-EE3011E205F5}"/>
</file>

<file path=customXml/itemProps5.xml><?xml version="1.0" encoding="utf-8"?>
<ds:datastoreItem xmlns:ds="http://schemas.openxmlformats.org/officeDocument/2006/customXml" ds:itemID="{7D78906C-5C87-4813-A7A4-C2F97CC8BDC3}">
  <ds:schemaRefs>
    <ds:schemaRef ds:uri="http://schemas.microsoft.com/office/2006/metadata/properties"/>
    <ds:schemaRef ds:uri="http://schemas.microsoft.com/office/infopath/2007/PartnerControls"/>
    <ds:schemaRef ds:uri="26f12538-60e2-4128-8466-5a2f513fd584"/>
    <ds:schemaRef ds:uri="http://schemas.microsoft.com/sharepoint/v3"/>
    <ds:schemaRef ds:uri="0abad0d0-3ddd-4aef-9048-a1f8a0780b60"/>
  </ds:schemaRefs>
</ds:datastoreItem>
</file>

<file path=customXml/itemProps6.xml><?xml version="1.0" encoding="utf-8"?>
<ds:datastoreItem xmlns:ds="http://schemas.openxmlformats.org/officeDocument/2006/customXml" ds:itemID="{E1C90642-3618-45DC-BD52-9C5DD170F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 Instruction.dotx</Template>
  <TotalTime>1</TotalTime>
  <Pages>13</Pages>
  <Words>290</Words>
  <Characters>1744</Characters>
  <Application>Microsoft Office Word</Application>
  <DocSecurity>0</DocSecurity>
  <Lines>14</Lines>
  <Paragraphs>4</Paragraphs>
  <ScaleCrop>false</ScaleCrop>
  <HeadingPairs>
    <vt:vector size="6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3" baseType="lpstr">
      <vt:lpstr>Instruction/Report</vt:lpstr>
      <vt:lpstr>Work Instruction</vt:lpstr>
      <vt:lpstr/>
    </vt:vector>
  </TitlesOfParts>
  <Manager/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Instruction/Report</dc:title>
  <dc:subject/>
  <dc:creator>Izabela Świerkosz</dc:creator>
  <cp:keywords/>
  <cp:lastModifiedBy>Artur Łoziński</cp:lastModifiedBy>
  <cp:revision>2</cp:revision>
  <dcterms:created xsi:type="dcterms:W3CDTF">2022-05-19T09:31:00Z</dcterms:created>
  <dcterms:modified xsi:type="dcterms:W3CDTF">2022-05-19T09:31:00Z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0x010100F5B004A62D3B491FBEFFEF69A46FA8F700A43D2122F767C848B3EB9697A07C0A45</vt:lpwstr>
  </property>
  <property fmtid="{D5CDD505-2E9C-101B-9397-08002B2CF9AE}" pid="3" name="_dlc_DocIdItemGuid">
    <vt:lpwstr>0567a782-9bdb-43d5-84a0-b04333a0a227</vt:lpwstr>
  </property>
  <property fmtid="{D5CDD505-2E9C-101B-9397-08002B2CF9AE}" pid="4" name="TaxCatchAll">
    <vt:lpwstr>965;#Research and Development|aeaba631-3065-4d17-a452-5423702e9af3;#317;#n/a|66558a2b-9f14-44ae-b257-4bedb3a6fec1;#225;#Krakow|c8c5c911-5d55-46d5-9231-c1b002ce7a0b;#2051;#Test instruction|a4639e3e-0f5b-40ba-bf74-c50c353ac8c3</vt:lpwstr>
  </property>
  <property fmtid="{D5CDD505-2E9C-101B-9397-08002B2CF9AE}" pid="5" name="Process">
    <vt:lpwstr>965;#Research and Development|aeaba631-3065-4d17-a452-5423702e9af3</vt:lpwstr>
  </property>
  <property fmtid="{D5CDD505-2E9C-101B-9397-08002B2CF9AE}" pid="6" name="_dlc_policyId">
    <vt:lpwstr/>
  </property>
  <property fmtid="{D5CDD505-2E9C-101B-9397-08002B2CF9AE}" pid="7" name="ItemRetentionFormula">
    <vt:lpwstr/>
  </property>
  <property fmtid="{D5CDD505-2E9C-101B-9397-08002B2CF9AE}" pid="8" name="ProcessTaxHTField0">
    <vt:lpwstr>Product Creation Process|5f90a156-9305-462e-8c90-0b61078c1337</vt:lpwstr>
  </property>
  <property fmtid="{D5CDD505-2E9C-101B-9397-08002B2CF9AE}" pid="9" name="GeographicalLocation">
    <vt:lpwstr>225;#Krakow|c8c5c911-5d55-46d5-9231-c1b002ce7a0b</vt:lpwstr>
  </property>
  <property fmtid="{D5CDD505-2E9C-101B-9397-08002B2CF9AE}" pid="10" name="PrintedCopyLocationNew">
    <vt:lpwstr/>
  </property>
  <property fmtid="{D5CDD505-2E9C-101B-9397-08002B2CF9AE}" pid="11" name="OperationalDocumentType">
    <vt:lpwstr>1852;#Technical documentation|601e4171-4320-4d96-82dd-2b2aaebdc20a</vt:lpwstr>
  </property>
  <property fmtid="{D5CDD505-2E9C-101B-9397-08002B2CF9AE}" pid="12" name="Approver">
    <vt:lpwstr>1556;#Bert-Ove Johansson</vt:lpwstr>
  </property>
  <property fmtid="{D5CDD505-2E9C-101B-9397-08002B2CF9AE}" pid="13" name="FT_x0020_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4" name="Scope">
    <vt:lpwstr>554;#R＆D|fb5a1f89-b0b4-4880-9971-a3132914f5db</vt:lpwstr>
  </property>
  <property fmtid="{D5CDD505-2E9C-101B-9397-08002B2CF9AE}" pid="15" name="FT Company">
    <vt:lpwstr>510;#Fideltronik Poland|6d884b60-b1a0-42fa-864b-25c6a290fd88;#511;#Fideltronik SA|3a3f5ac8-9df3-4d38-9202-0605f9fa2130;#512;#Fideltronik Zbigniew Fidelus|4114f154-b82a-409b-8830-b8f0ea35f302;#513;#Fitech|00133428-0f48-4c36-8e75-fdb8bdfa1f1b</vt:lpwstr>
  </property>
  <property fmtid="{D5CDD505-2E9C-101B-9397-08002B2CF9AE}" pid="16" name="ProductFamily">
    <vt:lpwstr>317;#n/a|66558a2b-9f14-44ae-b257-4bedb3a6fec1</vt:lpwstr>
  </property>
  <property fmtid="{D5CDD505-2E9C-101B-9397-08002B2CF9AE}" pid="17" name="Customer">
    <vt:lpwstr>1757;#TCO|7c1faa38-3aed-4b83-9842-b3cb894c35f9</vt:lpwstr>
  </property>
  <property fmtid="{D5CDD505-2E9C-101B-9397-08002B2CF9AE}" pid="18" name="TaxKeyword">
    <vt:lpwstr/>
  </property>
  <property fmtid="{D5CDD505-2E9C-101B-9397-08002B2CF9AE}" pid="19" name="Mileston0">
    <vt:lpwstr>1831;#M1.1|37f4fdaf-b1ec-4500-a1a4-863cbd1c3fa7</vt:lpwstr>
  </property>
  <property fmtid="{D5CDD505-2E9C-101B-9397-08002B2CF9AE}" pid="20" name="SPProject">
    <vt:lpwstr>10665 iCON industrialization</vt:lpwstr>
  </property>
  <property fmtid="{D5CDD505-2E9C-101B-9397-08002B2CF9AE}" pid="21" name="SPCreated">
    <vt:lpwstr>2022-05-19</vt:lpwstr>
  </property>
</Properties>
</file>