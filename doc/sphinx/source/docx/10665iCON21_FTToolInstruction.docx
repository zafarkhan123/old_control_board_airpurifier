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5671"/>
        <w:tblW w:w="10093" w:type="dxa"/>
        <w:tblBorders>
          <w:top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0"/>
        <w:gridCol w:w="7683"/>
      </w:tblGrid>
      <w:tr w:rsidR="00B1418D" w:rsidRPr="00A521DF" w14:paraId="194B875C" w14:textId="77777777" w:rsidTr="00B1418D">
        <w:trPr>
          <w:trHeight w:val="483"/>
        </w:trPr>
        <w:tc>
          <w:tcPr>
            <w:tcW w:w="10093" w:type="dxa"/>
            <w:gridSpan w:val="2"/>
            <w:tcBorders>
              <w:top w:val="nil"/>
              <w:bottom w:val="single" w:sz="12" w:space="0" w:color="FF0000"/>
            </w:tcBorders>
            <w:vAlign w:val="center"/>
          </w:tcPr>
          <w:p w14:paraId="7FAC8A88" w14:textId="510F7ED0" w:rsidR="00B1418D" w:rsidRPr="00A521DF" w:rsidRDefault="003C5F62" w:rsidP="00B1418D">
            <w:pPr>
              <w:pStyle w:val="RDheading"/>
              <w:framePr w:hSpace="0" w:wrap="auto" w:vAnchor="margin" w:hAnchor="text" w:yAlign="inline"/>
              <w:rPr>
                <w:i/>
              </w:rPr>
            </w:pPr>
            <w:r>
              <w:rPr>
                <w:i/>
              </w:rPr>
              <w:t>FT Tool Instruction</w:t>
            </w:r>
          </w:p>
        </w:tc>
      </w:tr>
      <w:tr w:rsidR="00B1418D" w:rsidRPr="00A521DF" w14:paraId="00655439" w14:textId="77777777" w:rsidTr="00B1418D">
        <w:tblPrEx>
          <w:tblBorders>
            <w:top w:val="single" w:sz="12" w:space="0" w:color="FF0000"/>
          </w:tblBorders>
        </w:tblPrEx>
        <w:trPr>
          <w:trHeight w:val="289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019499E2" w14:textId="77777777" w:rsidR="00B1418D" w:rsidRPr="00A521DF" w:rsidRDefault="00B1418D" w:rsidP="00B1418D">
            <w:pPr>
              <w:pStyle w:val="RDtableheading"/>
              <w:framePr w:hSpace="0" w:wrap="auto" w:vAnchor="margin" w:hAnchor="text" w:yAlign="inline"/>
            </w:pPr>
            <w:r>
              <w:t>Prepared by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3CE03530" w14:textId="77777777" w:rsidR="00B1418D" w:rsidRPr="00A521DF" w:rsidRDefault="0030151F" w:rsidP="00B1418D">
            <w:pPr>
              <w:pStyle w:val="RDtablecontent"/>
              <w:framePr w:hSpace="0" w:wrap="auto" w:vAnchor="margin" w:hAnchor="text" w:yAlign="inline"/>
            </w:pPr>
            <w:r>
              <w:t>Mateusz Fiołek</w:t>
            </w:r>
          </w:p>
        </w:tc>
      </w:tr>
      <w:tr w:rsidR="00B1418D" w:rsidRPr="00A521DF" w14:paraId="73F2BE23" w14:textId="77777777" w:rsidTr="00B1418D">
        <w:tblPrEx>
          <w:tblBorders>
            <w:top w:val="single" w:sz="12" w:space="0" w:color="FF0000"/>
          </w:tblBorders>
        </w:tblPrEx>
        <w:trPr>
          <w:trHeight w:val="310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4A5CCF38" w14:textId="77777777" w:rsidR="00B1418D" w:rsidRPr="00913233" w:rsidRDefault="00B1418D" w:rsidP="00B1418D">
            <w:pPr>
              <w:pStyle w:val="RDtableheading"/>
              <w:framePr w:hSpace="0" w:wrap="auto" w:vAnchor="margin" w:hAnchor="text" w:yAlign="inline"/>
            </w:pPr>
            <w:r w:rsidRPr="00913233">
              <w:t>Date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6586803E" w14:textId="522D5A55" w:rsidR="00B1418D" w:rsidRPr="00A521DF" w:rsidRDefault="003C5F62" w:rsidP="00B1418D">
            <w:pPr>
              <w:pStyle w:val="RDtablecontent"/>
              <w:framePr w:hSpace="0" w:wrap="auto" w:vAnchor="margin" w:hAnchor="text" w:yAlign="inline"/>
            </w:pPr>
            <w:r>
              <w:t>02</w:t>
            </w:r>
            <w:r w:rsidR="0030151F">
              <w:t>.0</w:t>
            </w:r>
            <w:r>
              <w:t>2</w:t>
            </w:r>
            <w:r w:rsidR="0030151F">
              <w:t>.202</w:t>
            </w:r>
            <w:r>
              <w:t>2</w:t>
            </w:r>
          </w:p>
        </w:tc>
      </w:tr>
    </w:tbl>
    <w:p w14:paraId="427528F8" w14:textId="77777777" w:rsidR="00B1418D" w:rsidRDefault="00B1418D">
      <w:pPr>
        <w:spacing w:after="160" w:line="2" w:lineRule="auto"/>
      </w:pPr>
      <w:r>
        <w:br w:type="page"/>
      </w:r>
    </w:p>
    <w:sdt>
      <w:sdtPr>
        <w:rPr>
          <w:rFonts w:ascii="Arial" w:eastAsiaTheme="minorHAnsi" w:hAnsi="Arial" w:cs="Arial"/>
          <w:b w:val="0"/>
          <w:i/>
          <w:sz w:val="20"/>
          <w:szCs w:val="20"/>
          <w:lang w:val="pl-PL"/>
        </w:rPr>
        <w:id w:val="-191283990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3B18D6F" w14:textId="77777777" w:rsidR="006F5761" w:rsidRPr="006F5761" w:rsidRDefault="006F5761">
          <w:pPr>
            <w:pStyle w:val="Nagwekspisutreci"/>
            <w:rPr>
              <w:lang w:val="pl-PL"/>
            </w:rPr>
          </w:pPr>
          <w:r w:rsidRPr="009C4729">
            <w:t>Table</w:t>
          </w:r>
          <w:r>
            <w:rPr>
              <w:lang w:val="pl-PL"/>
            </w:rPr>
            <w:t xml:space="preserve"> of </w:t>
          </w:r>
          <w:r w:rsidRPr="009C4729">
            <w:t>contents</w:t>
          </w:r>
        </w:p>
        <w:p w14:paraId="18DAF70D" w14:textId="7B834DF7" w:rsidR="003C5F62" w:rsidRDefault="006F5761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r>
            <w:fldChar w:fldCharType="begin"/>
          </w:r>
          <w:r w:rsidRPr="006F5761">
            <w:rPr>
              <w:lang w:val="pl-PL"/>
            </w:rPr>
            <w:instrText xml:space="preserve"> TOC \o "1-3" \h \z \u </w:instrText>
          </w:r>
          <w:r>
            <w:fldChar w:fldCharType="separate"/>
          </w:r>
          <w:hyperlink w:anchor="_Toc94690881" w:history="1">
            <w:r w:rsidR="003C5F62" w:rsidRPr="002E3F62">
              <w:rPr>
                <w:rStyle w:val="Hipercze"/>
                <w:noProof/>
              </w:rPr>
              <w:t>1</w:t>
            </w:r>
            <w:r w:rsidR="003C5F62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3C5F62" w:rsidRPr="002E3F62">
              <w:rPr>
                <w:rStyle w:val="Hipercze"/>
                <w:noProof/>
              </w:rPr>
              <w:t>How to use FT Tool</w:t>
            </w:r>
            <w:r w:rsidR="003C5F62">
              <w:rPr>
                <w:noProof/>
                <w:webHidden/>
              </w:rPr>
              <w:tab/>
            </w:r>
            <w:r w:rsidR="003C5F62">
              <w:rPr>
                <w:noProof/>
                <w:webHidden/>
              </w:rPr>
              <w:fldChar w:fldCharType="begin"/>
            </w:r>
            <w:r w:rsidR="003C5F62">
              <w:rPr>
                <w:noProof/>
                <w:webHidden/>
              </w:rPr>
              <w:instrText xml:space="preserve"> PAGEREF _Toc94690881 \h </w:instrText>
            </w:r>
            <w:r w:rsidR="003C5F62">
              <w:rPr>
                <w:noProof/>
                <w:webHidden/>
              </w:rPr>
            </w:r>
            <w:r w:rsidR="003C5F62">
              <w:rPr>
                <w:noProof/>
                <w:webHidden/>
              </w:rPr>
              <w:fldChar w:fldCharType="separate"/>
            </w:r>
            <w:r w:rsidR="003C5F62">
              <w:rPr>
                <w:noProof/>
                <w:webHidden/>
              </w:rPr>
              <w:t>3</w:t>
            </w:r>
            <w:r w:rsidR="003C5F62">
              <w:rPr>
                <w:noProof/>
                <w:webHidden/>
              </w:rPr>
              <w:fldChar w:fldCharType="end"/>
            </w:r>
          </w:hyperlink>
        </w:p>
        <w:p w14:paraId="15886913" w14:textId="2344609A" w:rsidR="006F5761" w:rsidRPr="006F5761" w:rsidRDefault="006F5761">
          <w:pPr>
            <w:rPr>
              <w:lang w:val="pl-PL"/>
            </w:rPr>
          </w:pPr>
          <w:r>
            <w:rPr>
              <w:b/>
              <w:bCs/>
              <w:lang w:val="pl-PL"/>
            </w:rPr>
            <w:fldChar w:fldCharType="end"/>
          </w:r>
        </w:p>
      </w:sdtContent>
    </w:sdt>
    <w:p w14:paraId="593A6252" w14:textId="5A80E1CE" w:rsidR="00460342" w:rsidRPr="003C5F62" w:rsidRDefault="006F5761" w:rsidP="003C5F62">
      <w:pPr>
        <w:spacing w:after="160" w:line="2" w:lineRule="auto"/>
        <w:rPr>
          <w:rFonts w:ascii="Source Sans Pro Light" w:eastAsia="Times New Roman" w:hAnsi="Source Sans Pro Light"/>
          <w:i w:val="0"/>
          <w:color w:val="0D0D0D" w:themeColor="text1" w:themeTint="F2"/>
          <w:sz w:val="22"/>
          <w:lang w:val="pl-PL"/>
        </w:rPr>
      </w:pPr>
      <w:r>
        <w:rPr>
          <w:lang w:val="pl-PL"/>
        </w:rPr>
        <w:br w:type="page"/>
      </w:r>
    </w:p>
    <w:p w14:paraId="2FDABA1C" w14:textId="13685437" w:rsidR="005C260F" w:rsidRDefault="003C5F62" w:rsidP="005C260F">
      <w:pPr>
        <w:pStyle w:val="Nagwek1"/>
      </w:pPr>
      <w:bookmarkStart w:id="0" w:name="_Toc94690881"/>
      <w:r>
        <w:lastRenderedPageBreak/>
        <w:t>How to use FT Tool</w:t>
      </w:r>
      <w:bookmarkEnd w:id="0"/>
    </w:p>
    <w:p w14:paraId="7522813C" w14:textId="6A01AD16" w:rsidR="005C260F" w:rsidRDefault="00D15FD0" w:rsidP="005C260F">
      <w:pPr>
        <w:pStyle w:val="RDbodytext"/>
        <w:numPr>
          <w:ilvl w:val="0"/>
          <w:numId w:val="41"/>
        </w:numPr>
      </w:pPr>
      <w:r>
        <w:t>Connect USB to UART converter (for example ttl-232) to device.</w:t>
      </w:r>
    </w:p>
    <w:p w14:paraId="5D5A0832" w14:textId="3498121B" w:rsidR="00D15FD0" w:rsidRDefault="00D15FD0" w:rsidP="00D15FD0">
      <w:pPr>
        <w:pStyle w:val="RDbodytext"/>
        <w:ind w:left="720"/>
      </w:pPr>
      <w:r>
        <w:rPr>
          <w:noProof/>
        </w:rPr>
        <w:drawing>
          <wp:inline distT="0" distB="0" distL="0" distR="0" wp14:anchorId="48FB74F8" wp14:editId="71C31BCB">
            <wp:extent cx="4733925" cy="2019300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2AB5" w14:textId="5BCD7DF2" w:rsidR="00D15FD0" w:rsidRDefault="00C262B6" w:rsidP="00D15FD0">
      <w:pPr>
        <w:pStyle w:val="RDbodytext"/>
        <w:ind w:left="720"/>
      </w:pPr>
      <w:r>
        <w:t>Connect wires to the connector on the device:</w:t>
      </w:r>
    </w:p>
    <w:p w14:paraId="75659882" w14:textId="608AE4FA" w:rsidR="00C262B6" w:rsidRDefault="00C262B6" w:rsidP="00C262B6">
      <w:pPr>
        <w:pStyle w:val="RDbodytext"/>
        <w:numPr>
          <w:ilvl w:val="0"/>
          <w:numId w:val="44"/>
        </w:numPr>
      </w:pPr>
      <w:r>
        <w:t>GND to J201 pin 3</w:t>
      </w:r>
    </w:p>
    <w:p w14:paraId="7030ECB4" w14:textId="1F577405" w:rsidR="00C262B6" w:rsidRDefault="00C262B6" w:rsidP="00C262B6">
      <w:pPr>
        <w:pStyle w:val="RDbodytext"/>
        <w:numPr>
          <w:ilvl w:val="0"/>
          <w:numId w:val="44"/>
        </w:numPr>
      </w:pPr>
      <w:r>
        <w:t>RXT to J201 pin 2 (TMS)</w:t>
      </w:r>
    </w:p>
    <w:p w14:paraId="771B8101" w14:textId="64A0BEDE" w:rsidR="00C262B6" w:rsidRDefault="00C262B6" w:rsidP="00C262B6">
      <w:pPr>
        <w:pStyle w:val="RDbodytext"/>
        <w:numPr>
          <w:ilvl w:val="0"/>
          <w:numId w:val="44"/>
        </w:numPr>
      </w:pPr>
      <w:r>
        <w:t>TXT to J201 pin 4 (TMS)</w:t>
      </w:r>
    </w:p>
    <w:p w14:paraId="3150C80B" w14:textId="77777777" w:rsidR="00D15FD0" w:rsidRDefault="00D15FD0" w:rsidP="00D15FD0">
      <w:pPr>
        <w:pStyle w:val="RDbodytext"/>
        <w:ind w:left="720"/>
      </w:pPr>
    </w:p>
    <w:p w14:paraId="47C4DC6C" w14:textId="74DB2113" w:rsidR="005C260F" w:rsidRPr="007334AB" w:rsidRDefault="007334AB" w:rsidP="005C260F">
      <w:pPr>
        <w:pStyle w:val="RDbodytext"/>
        <w:numPr>
          <w:ilvl w:val="0"/>
          <w:numId w:val="41"/>
        </w:numPr>
      </w:pPr>
      <w:r>
        <w:t xml:space="preserve">In the provided files edit </w:t>
      </w:r>
      <w:r w:rsidRPr="007334AB">
        <w:rPr>
          <w:b/>
          <w:bCs/>
        </w:rPr>
        <w:t>FtSrvTool.ini</w:t>
      </w:r>
    </w:p>
    <w:p w14:paraId="1590D1E9" w14:textId="6EB52176" w:rsidR="007334AB" w:rsidRPr="005C260F" w:rsidRDefault="007334AB" w:rsidP="007334AB">
      <w:pPr>
        <w:pStyle w:val="RDbodytext"/>
        <w:ind w:left="720"/>
      </w:pPr>
      <w:r>
        <w:rPr>
          <w:noProof/>
        </w:rPr>
        <w:drawing>
          <wp:inline distT="0" distB="0" distL="0" distR="0" wp14:anchorId="35D19358" wp14:editId="14626FD5">
            <wp:extent cx="6408420" cy="171767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FD95" w14:textId="673E2221" w:rsidR="00043688" w:rsidRDefault="00043688" w:rsidP="00043688">
      <w:pPr>
        <w:pStyle w:val="RDbodytext"/>
        <w:ind w:left="720"/>
      </w:pPr>
    </w:p>
    <w:p w14:paraId="55B0467F" w14:textId="668D4F4D" w:rsidR="00043688" w:rsidRDefault="00043688" w:rsidP="00043688">
      <w:pPr>
        <w:pStyle w:val="RDbodytext"/>
        <w:ind w:left="720"/>
      </w:pPr>
    </w:p>
    <w:p w14:paraId="56281CA8" w14:textId="5BE03125" w:rsidR="00043688" w:rsidRDefault="00043688" w:rsidP="00043688">
      <w:pPr>
        <w:pStyle w:val="RDbodytext"/>
        <w:ind w:left="720"/>
      </w:pPr>
    </w:p>
    <w:p w14:paraId="42CA49A9" w14:textId="65789D7A" w:rsidR="00043688" w:rsidRDefault="00043688" w:rsidP="00043688">
      <w:pPr>
        <w:pStyle w:val="RDbodytext"/>
        <w:ind w:left="720"/>
      </w:pPr>
    </w:p>
    <w:p w14:paraId="5F3E3D4A" w14:textId="71C23644" w:rsidR="00043688" w:rsidRDefault="00043688" w:rsidP="00043688">
      <w:pPr>
        <w:pStyle w:val="RDbodytext"/>
        <w:ind w:left="720"/>
      </w:pPr>
    </w:p>
    <w:p w14:paraId="42A8CE9B" w14:textId="610AEC8B" w:rsidR="00043688" w:rsidRDefault="00043688" w:rsidP="00043688">
      <w:pPr>
        <w:pStyle w:val="RDbodytext"/>
        <w:ind w:left="720"/>
      </w:pPr>
    </w:p>
    <w:p w14:paraId="7B218156" w14:textId="4F6BAF36" w:rsidR="00043688" w:rsidRDefault="00043688" w:rsidP="00043688">
      <w:pPr>
        <w:pStyle w:val="RDbodytext"/>
        <w:ind w:left="720"/>
      </w:pPr>
    </w:p>
    <w:p w14:paraId="712D84E7" w14:textId="7A508D66" w:rsidR="00043688" w:rsidRDefault="00043688" w:rsidP="00043688">
      <w:pPr>
        <w:pStyle w:val="RDbodytext"/>
        <w:ind w:left="720"/>
      </w:pPr>
    </w:p>
    <w:p w14:paraId="7F4D6914" w14:textId="6EFA5C85" w:rsidR="00043688" w:rsidRDefault="00043688" w:rsidP="00043688">
      <w:pPr>
        <w:pStyle w:val="RDbodytext"/>
        <w:ind w:left="720"/>
      </w:pPr>
    </w:p>
    <w:p w14:paraId="15BC42B2" w14:textId="72575B30" w:rsidR="00043688" w:rsidRDefault="00043688" w:rsidP="00043688">
      <w:pPr>
        <w:pStyle w:val="RDbodytext"/>
        <w:ind w:left="720"/>
      </w:pPr>
    </w:p>
    <w:p w14:paraId="1C5226F1" w14:textId="16ACB19D" w:rsidR="00043688" w:rsidRDefault="00043688" w:rsidP="00043688">
      <w:pPr>
        <w:pStyle w:val="RDbodytext"/>
        <w:ind w:left="720"/>
      </w:pPr>
    </w:p>
    <w:p w14:paraId="7A268124" w14:textId="32352941" w:rsidR="00043688" w:rsidRDefault="00043688" w:rsidP="00043688">
      <w:pPr>
        <w:pStyle w:val="RDbodytext"/>
        <w:ind w:left="720"/>
      </w:pPr>
    </w:p>
    <w:p w14:paraId="3C7C8119" w14:textId="0F7177CC" w:rsidR="00043688" w:rsidRDefault="00043688" w:rsidP="00043688">
      <w:pPr>
        <w:pStyle w:val="RDbodytext"/>
        <w:ind w:left="720"/>
      </w:pPr>
    </w:p>
    <w:p w14:paraId="0F0D8D2D" w14:textId="15EDB671" w:rsidR="00043688" w:rsidRDefault="00043688" w:rsidP="00043688">
      <w:pPr>
        <w:pStyle w:val="RDbodytext"/>
        <w:ind w:left="720"/>
      </w:pPr>
    </w:p>
    <w:p w14:paraId="5B7CBE47" w14:textId="5B9C9098" w:rsidR="00043688" w:rsidRDefault="00043688" w:rsidP="00043688">
      <w:pPr>
        <w:pStyle w:val="RDbodytext"/>
        <w:ind w:left="720"/>
      </w:pPr>
    </w:p>
    <w:p w14:paraId="2063F927" w14:textId="365A1028" w:rsidR="00043688" w:rsidRDefault="00043688" w:rsidP="00043688">
      <w:pPr>
        <w:pStyle w:val="RDbodytext"/>
        <w:ind w:left="720"/>
      </w:pPr>
    </w:p>
    <w:p w14:paraId="382A90D8" w14:textId="54037ECA" w:rsidR="00043688" w:rsidRDefault="00043688" w:rsidP="00043688">
      <w:pPr>
        <w:pStyle w:val="RDbodytext"/>
        <w:ind w:left="720"/>
      </w:pPr>
    </w:p>
    <w:p w14:paraId="252400CC" w14:textId="713F5DC9" w:rsidR="00043688" w:rsidRDefault="00043688" w:rsidP="00043688">
      <w:pPr>
        <w:pStyle w:val="RDbodytext"/>
        <w:ind w:left="720"/>
      </w:pPr>
    </w:p>
    <w:p w14:paraId="26FDD365" w14:textId="77777777" w:rsidR="00043688" w:rsidRDefault="00043688" w:rsidP="00043688">
      <w:pPr>
        <w:pStyle w:val="RDbodytext"/>
        <w:ind w:left="720"/>
      </w:pPr>
    </w:p>
    <w:p w14:paraId="3FB07161" w14:textId="77777777" w:rsidR="00043688" w:rsidRDefault="00043688" w:rsidP="00043688">
      <w:pPr>
        <w:pStyle w:val="RDbodytext"/>
        <w:ind w:left="720"/>
      </w:pPr>
    </w:p>
    <w:p w14:paraId="6648FE5D" w14:textId="0DED0BAF" w:rsidR="005C260F" w:rsidRDefault="007334AB" w:rsidP="005C260F">
      <w:pPr>
        <w:pStyle w:val="RDbodytext"/>
        <w:numPr>
          <w:ilvl w:val="0"/>
          <w:numId w:val="41"/>
        </w:numPr>
      </w:pPr>
      <w:r>
        <w:lastRenderedPageBreak/>
        <w:t xml:space="preserve">In the file on line 13 change the port number to the </w:t>
      </w:r>
      <w:r w:rsidR="00043688">
        <w:t>correct one</w:t>
      </w:r>
    </w:p>
    <w:p w14:paraId="19531B8A" w14:textId="1BBF1DF5" w:rsidR="005C260F" w:rsidRDefault="00043688" w:rsidP="00043688">
      <w:pPr>
        <w:pStyle w:val="RDbodytext"/>
        <w:ind w:left="720"/>
      </w:pPr>
      <w:r>
        <w:rPr>
          <w:noProof/>
        </w:rPr>
        <w:drawing>
          <wp:inline distT="0" distB="0" distL="0" distR="0" wp14:anchorId="56FAA645" wp14:editId="68C986FF">
            <wp:extent cx="6257925" cy="34099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E57A" w14:textId="77777777" w:rsidR="00504574" w:rsidRDefault="00504574" w:rsidP="00136213">
      <w:pPr>
        <w:pStyle w:val="RDbodytext"/>
        <w:ind w:left="720"/>
      </w:pPr>
    </w:p>
    <w:p w14:paraId="7EF37B1A" w14:textId="2B111711" w:rsidR="005D40F7" w:rsidRPr="00043688" w:rsidRDefault="00043688" w:rsidP="00043688">
      <w:pPr>
        <w:pStyle w:val="RDbodytext"/>
        <w:numPr>
          <w:ilvl w:val="0"/>
          <w:numId w:val="41"/>
        </w:numPr>
      </w:pPr>
      <w:r>
        <w:t xml:space="preserve">Start the program by clicking </w:t>
      </w:r>
      <w:r w:rsidRPr="00043688">
        <w:rPr>
          <w:b/>
          <w:bCs/>
        </w:rPr>
        <w:t>FtSrvTool.exe</w:t>
      </w:r>
    </w:p>
    <w:p w14:paraId="50B0B61D" w14:textId="1F7ED4AD" w:rsidR="002E2FA5" w:rsidRDefault="00043688" w:rsidP="009C0594">
      <w:pPr>
        <w:pStyle w:val="RDbodytext"/>
        <w:numPr>
          <w:ilvl w:val="0"/>
          <w:numId w:val="41"/>
        </w:numPr>
      </w:pPr>
      <w:r>
        <w:t>Such a window should appear.</w:t>
      </w:r>
    </w:p>
    <w:p w14:paraId="40AFD067" w14:textId="6FADCC1E" w:rsidR="00136213" w:rsidRDefault="00136213" w:rsidP="00136213">
      <w:pPr>
        <w:pStyle w:val="RDbodytext"/>
      </w:pPr>
    </w:p>
    <w:p w14:paraId="797C866B" w14:textId="2B9B90E7" w:rsidR="00504574" w:rsidRDefault="009C0594" w:rsidP="00781217">
      <w:pPr>
        <w:pStyle w:val="RDbodytext"/>
        <w:jc w:val="center"/>
      </w:pPr>
      <w:r>
        <w:rPr>
          <w:noProof/>
        </w:rPr>
        <w:drawing>
          <wp:inline distT="0" distB="0" distL="0" distR="0" wp14:anchorId="3C218E4B" wp14:editId="3C67DE4A">
            <wp:extent cx="4224020" cy="1685290"/>
            <wp:effectExtent l="0" t="0" r="508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02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B9F9" w14:textId="0B7546F3" w:rsidR="00781217" w:rsidRDefault="00781217" w:rsidP="00781217">
      <w:pPr>
        <w:pStyle w:val="RDbodytext"/>
        <w:jc w:val="center"/>
      </w:pPr>
    </w:p>
    <w:p w14:paraId="2D2F8250" w14:textId="12A70D15" w:rsidR="00781217" w:rsidRDefault="00781217" w:rsidP="00781217">
      <w:pPr>
        <w:pStyle w:val="RDbodytext"/>
        <w:jc w:val="center"/>
      </w:pPr>
    </w:p>
    <w:p w14:paraId="2DADA630" w14:textId="79CD44D1" w:rsidR="00781217" w:rsidRDefault="00781217" w:rsidP="00781217">
      <w:pPr>
        <w:pStyle w:val="RDbodytext"/>
        <w:jc w:val="center"/>
      </w:pPr>
    </w:p>
    <w:p w14:paraId="52D60DC5" w14:textId="78DB248A" w:rsidR="00781217" w:rsidRDefault="00781217" w:rsidP="00781217">
      <w:pPr>
        <w:pStyle w:val="RDbodytext"/>
        <w:jc w:val="center"/>
      </w:pPr>
    </w:p>
    <w:p w14:paraId="0A15CA82" w14:textId="010680D2" w:rsidR="00781217" w:rsidRDefault="00781217" w:rsidP="00781217">
      <w:pPr>
        <w:pStyle w:val="RDbodytext"/>
        <w:jc w:val="center"/>
      </w:pPr>
    </w:p>
    <w:p w14:paraId="7188B67A" w14:textId="24CD5D62" w:rsidR="00781217" w:rsidRDefault="00781217" w:rsidP="00781217">
      <w:pPr>
        <w:pStyle w:val="RDbodytext"/>
        <w:jc w:val="center"/>
      </w:pPr>
    </w:p>
    <w:p w14:paraId="75844FBD" w14:textId="6FF40F60" w:rsidR="00781217" w:rsidRDefault="00781217" w:rsidP="00781217">
      <w:pPr>
        <w:pStyle w:val="RDbodytext"/>
        <w:jc w:val="center"/>
      </w:pPr>
    </w:p>
    <w:p w14:paraId="00FED0B0" w14:textId="4A989853" w:rsidR="00781217" w:rsidRDefault="00781217" w:rsidP="00781217">
      <w:pPr>
        <w:pStyle w:val="RDbodytext"/>
        <w:jc w:val="center"/>
      </w:pPr>
    </w:p>
    <w:p w14:paraId="5B187E52" w14:textId="55B2F0BF" w:rsidR="00781217" w:rsidRDefault="00781217" w:rsidP="00781217">
      <w:pPr>
        <w:pStyle w:val="RDbodytext"/>
        <w:jc w:val="center"/>
      </w:pPr>
    </w:p>
    <w:p w14:paraId="4CCAAAE0" w14:textId="160A24E6" w:rsidR="00781217" w:rsidRDefault="00781217" w:rsidP="00781217">
      <w:pPr>
        <w:pStyle w:val="RDbodytext"/>
        <w:jc w:val="center"/>
      </w:pPr>
    </w:p>
    <w:p w14:paraId="1E365703" w14:textId="25B4BE32" w:rsidR="00781217" w:rsidRDefault="00781217" w:rsidP="00781217">
      <w:pPr>
        <w:pStyle w:val="RDbodytext"/>
        <w:jc w:val="center"/>
      </w:pPr>
    </w:p>
    <w:p w14:paraId="21F14F2B" w14:textId="4176F7A4" w:rsidR="00781217" w:rsidRDefault="00781217" w:rsidP="00781217">
      <w:pPr>
        <w:pStyle w:val="RDbodytext"/>
        <w:jc w:val="center"/>
      </w:pPr>
    </w:p>
    <w:p w14:paraId="0C073250" w14:textId="0B21D17A" w:rsidR="00781217" w:rsidRDefault="00781217" w:rsidP="00781217">
      <w:pPr>
        <w:pStyle w:val="RDbodytext"/>
        <w:jc w:val="center"/>
      </w:pPr>
    </w:p>
    <w:p w14:paraId="2B6DE174" w14:textId="316EF875" w:rsidR="00781217" w:rsidRDefault="00781217" w:rsidP="00781217">
      <w:pPr>
        <w:pStyle w:val="RDbodytext"/>
        <w:jc w:val="center"/>
      </w:pPr>
    </w:p>
    <w:p w14:paraId="093E67C4" w14:textId="3A1F73B7" w:rsidR="00781217" w:rsidRDefault="00781217" w:rsidP="00781217">
      <w:pPr>
        <w:pStyle w:val="RDbodytext"/>
        <w:jc w:val="center"/>
      </w:pPr>
    </w:p>
    <w:p w14:paraId="63A6FF15" w14:textId="77777777" w:rsidR="00781217" w:rsidRDefault="00781217" w:rsidP="00781217">
      <w:pPr>
        <w:pStyle w:val="RDbodytext"/>
        <w:jc w:val="center"/>
      </w:pPr>
    </w:p>
    <w:p w14:paraId="7F6D69DE" w14:textId="140A2935" w:rsidR="00781217" w:rsidRDefault="00513CCA" w:rsidP="00781217">
      <w:pPr>
        <w:pStyle w:val="RDbodytext"/>
        <w:numPr>
          <w:ilvl w:val="0"/>
          <w:numId w:val="41"/>
        </w:numPr>
      </w:pPr>
      <w:r>
        <w:lastRenderedPageBreak/>
        <w:t>Choose “Debug Parameters”</w:t>
      </w:r>
    </w:p>
    <w:p w14:paraId="64DBA261" w14:textId="54646C4C" w:rsidR="00781217" w:rsidRDefault="00781217" w:rsidP="00781217">
      <w:pPr>
        <w:pStyle w:val="RDbodytext"/>
        <w:ind w:left="720"/>
      </w:pPr>
      <w:r>
        <w:t>Now a list of all parameters will be displayed.</w:t>
      </w:r>
    </w:p>
    <w:p w14:paraId="0D4501C4" w14:textId="0CB67E57" w:rsidR="00513CCA" w:rsidRDefault="00781217" w:rsidP="00781217">
      <w:pPr>
        <w:pStyle w:val="RDbodytext"/>
        <w:ind w:left="720"/>
        <w:jc w:val="center"/>
      </w:pPr>
      <w:r>
        <w:rPr>
          <w:noProof/>
        </w:rPr>
        <w:drawing>
          <wp:inline distT="0" distB="0" distL="0" distR="0" wp14:anchorId="350910CA" wp14:editId="79A010EE">
            <wp:extent cx="4988560" cy="2654300"/>
            <wp:effectExtent l="0" t="0" r="254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9F3B" w14:textId="77777777" w:rsidR="00513CCA" w:rsidRDefault="00513CCA" w:rsidP="00513CCA">
      <w:pPr>
        <w:pStyle w:val="RDbodytext"/>
        <w:ind w:left="720"/>
      </w:pPr>
    </w:p>
    <w:p w14:paraId="0DAB3C6A" w14:textId="6BBC0CB7" w:rsidR="00504574" w:rsidRDefault="00781217" w:rsidP="00781217">
      <w:pPr>
        <w:pStyle w:val="RDbodytext"/>
        <w:numPr>
          <w:ilvl w:val="0"/>
          <w:numId w:val="41"/>
        </w:numPr>
      </w:pPr>
      <w:r>
        <w:t>By clicking on the parameter marked as “RW”  you can modify it.</w:t>
      </w:r>
    </w:p>
    <w:p w14:paraId="2840A911" w14:textId="66035F80" w:rsidR="00781217" w:rsidRDefault="00781217" w:rsidP="00781217">
      <w:pPr>
        <w:pStyle w:val="RDbodytext"/>
        <w:ind w:left="720"/>
      </w:pPr>
      <w:r>
        <w:rPr>
          <w:noProof/>
        </w:rPr>
        <w:drawing>
          <wp:inline distT="0" distB="0" distL="0" distR="0" wp14:anchorId="797FD90D" wp14:editId="6E26EA9C">
            <wp:extent cx="5220335" cy="299593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0ED2D" w14:textId="37322A33" w:rsidR="00504574" w:rsidRDefault="00070D0B" w:rsidP="00136213">
      <w:pPr>
        <w:pStyle w:val="RDbodytext"/>
      </w:pPr>
      <w:r>
        <w:t>For the changes to take place, you must for fan level change the fan state with the touch button.</w:t>
      </w:r>
      <w:r w:rsidR="00844C94">
        <w:t xml:space="preserve"> While for the color of the LEDs  then must be a change on the display, e.g. by pressing power button.</w:t>
      </w:r>
    </w:p>
    <w:p w14:paraId="128FEC6D" w14:textId="366DCD51" w:rsidR="00844C94" w:rsidRDefault="00844C94" w:rsidP="00136213">
      <w:pPr>
        <w:pStyle w:val="RDbodytext"/>
      </w:pPr>
    </w:p>
    <w:p w14:paraId="2D6A6D5A" w14:textId="2D79DD79" w:rsidR="00844C94" w:rsidRPr="0041487F" w:rsidRDefault="00844C94" w:rsidP="00136213">
      <w:pPr>
        <w:pStyle w:val="RDbodytext"/>
        <w:rPr>
          <w:b/>
          <w:bCs/>
        </w:rPr>
      </w:pPr>
      <w:r w:rsidRPr="0041487F">
        <w:rPr>
          <w:b/>
          <w:bCs/>
        </w:rPr>
        <w:t xml:space="preserve">After a power </w:t>
      </w:r>
      <w:r w:rsidR="0041487F" w:rsidRPr="0041487F">
        <w:rPr>
          <w:b/>
          <w:bCs/>
        </w:rPr>
        <w:t>off your changed values will be lost.</w:t>
      </w:r>
    </w:p>
    <w:p w14:paraId="03B982D2" w14:textId="7EDC702D" w:rsidR="00504574" w:rsidRDefault="00504574" w:rsidP="00136213">
      <w:pPr>
        <w:pStyle w:val="RDbodytext"/>
      </w:pPr>
    </w:p>
    <w:p w14:paraId="69C86FE5" w14:textId="4979A6A4" w:rsidR="00504574" w:rsidRDefault="00504574" w:rsidP="00136213">
      <w:pPr>
        <w:pStyle w:val="RDbodytext"/>
      </w:pPr>
    </w:p>
    <w:p w14:paraId="4F8FB653" w14:textId="157C31A3" w:rsidR="006F5761" w:rsidRPr="004B7C71" w:rsidRDefault="006F5761" w:rsidP="00504574">
      <w:pPr>
        <w:pStyle w:val="RDbodytext"/>
      </w:pPr>
    </w:p>
    <w:sectPr w:rsidR="006F5761" w:rsidRPr="004B7C71" w:rsidSect="00F838E8">
      <w:headerReference w:type="default" r:id="rId19"/>
      <w:footerReference w:type="default" r:id="rId20"/>
      <w:headerReference w:type="first" r:id="rId21"/>
      <w:footerReference w:type="first" r:id="rId22"/>
      <w:pgSz w:w="11906" w:h="16838"/>
      <w:pgMar w:top="1701" w:right="907" w:bottom="851" w:left="907" w:header="851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66236" w14:textId="77777777" w:rsidR="0096390F" w:rsidRDefault="0096390F" w:rsidP="005C6071">
      <w:r>
        <w:separator/>
      </w:r>
    </w:p>
  </w:endnote>
  <w:endnote w:type="continuationSeparator" w:id="0">
    <w:p w14:paraId="21A8BA15" w14:textId="77777777" w:rsidR="0096390F" w:rsidRDefault="0096390F" w:rsidP="005C6071">
      <w:r>
        <w:continuationSeparator/>
      </w:r>
    </w:p>
  </w:endnote>
  <w:endnote w:type="continuationNotice" w:id="1">
    <w:p w14:paraId="13162B78" w14:textId="77777777" w:rsidR="0096390F" w:rsidRDefault="009639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ource Sans Pro Light">
    <w:charset w:val="00"/>
    <w:family w:val="swiss"/>
    <w:pitch w:val="variable"/>
    <w:sig w:usb0="600002F7" w:usb1="02000001" w:usb2="00000000" w:usb3="00000000" w:csb0="0000019F" w:csb1="00000000"/>
    <w:embedRegular r:id="rId1" w:fontKey="{857BE241-C51E-4A53-98C8-954F3294195E}"/>
    <w:embedBold r:id="rId2" w:fontKey="{6A4EA3DE-C343-4288-8959-04C2D1CEEDBB}"/>
    <w:embedItalic r:id="rId3" w:fontKey="{2B3F5A9E-BFD9-4F44-AFC8-1B87A1599C1D}"/>
    <w:embedBoldItalic r:id="rId4" w:fontKey="{ED61021F-803F-4B01-B400-868AA4851E31}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5" w:fontKey="{F4C820AF-4748-421B-BDF8-01980F178510}"/>
    <w:embedItalic r:id="rId6" w:fontKey="{1682E095-56B3-42DF-9878-C98A12F58B01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7" w:fontKey="{63E00AF9-C3CC-440B-B58E-06304401ABED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36FBE5C1-1440-4934-BA8C-F54110AF52E8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9" w:fontKey="{D7AC55CE-1610-4BB9-BE5F-74951C3D9219}"/>
    <w:embedBoldItalic r:id="rId10" w:fontKey="{F1B74B82-A88E-4DD7-9CE0-12EB04460E32}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charset w:val="00"/>
    <w:family w:val="swiss"/>
    <w:pitch w:val="variable"/>
    <w:sig w:usb0="600002F7" w:usb1="02000001" w:usb2="00000000" w:usb3="00000000" w:csb0="0000019F" w:csb1="00000000"/>
    <w:embedRegular r:id="rId11" w:fontKey="{05508419-932C-4746-8D90-71B88296C86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6CD99" w14:textId="2D1B8475" w:rsidR="006F164F" w:rsidRDefault="00B35DFD" w:rsidP="00B1418D">
    <w:pPr>
      <w:pStyle w:val="Stopka"/>
      <w:pBdr>
        <w:top w:val="single" w:sz="4" w:space="1" w:color="auto"/>
      </w:pBdr>
      <w:tabs>
        <w:tab w:val="clear" w:pos="9072"/>
        <w:tab w:val="right" w:pos="10080"/>
      </w:tabs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013883640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B272B1E8-9CEC-440b-AE3D-956DC7471BCB' xmlns:ns4='26f12538-60e2-4128-8466-5a2f513fd584' xmlns:ns5='http://schemas.microsoft.com/sharepoint/v3' " w:xpath="/ns0:properties[1]/documentManagement[1]/ns4:_dlc_DocId[1]" w:storeItemID="{7D78906C-5C87-4813-A7A4-C2F97CC8BDC3}"/>
        <w:text/>
      </w:sdtPr>
      <w:sdtEndPr/>
      <w:sdtContent>
        <w:r w:rsidR="00837B21">
          <w:rPr>
            <w:sz w:val="12"/>
            <w:szCs w:val="12"/>
          </w:rPr>
          <w:t>FDMS-376237895-25</w:t>
        </w:r>
      </w:sdtContent>
    </w:sdt>
    <w:r w:rsidR="006F164F">
      <w:rPr>
        <w:sz w:val="12"/>
        <w:szCs w:val="12"/>
      </w:rPr>
      <w:t xml:space="preserve">  </w:t>
    </w:r>
    <w:r w:rsidR="006F164F" w:rsidRPr="00867472">
      <w:rPr>
        <w:sz w:val="12"/>
        <w:szCs w:val="12"/>
      </w:rPr>
      <w:t xml:space="preserve">Ver. </w:t>
    </w:r>
    <w:sdt>
      <w:sdtPr>
        <w:rPr>
          <w:sz w:val="12"/>
          <w:szCs w:val="12"/>
        </w:rPr>
        <w:alias w:val="SP Document Version"/>
        <w:tag w:val="SPDocumentVersion"/>
        <w:id w:val="694047134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<w:text/>
      </w:sdtPr>
      <w:sdtEndPr/>
      <w:sdtContent>
        <w:r w:rsidR="00AF66CE">
          <w:rPr>
            <w:sz w:val="12"/>
            <w:szCs w:val="12"/>
          </w:rPr>
          <w:t>0.4</w:t>
        </w:r>
      </w:sdtContent>
    </w:sdt>
  </w:p>
  <w:p w14:paraId="7B3A27B1" w14:textId="77777777" w:rsidR="006F164F" w:rsidRPr="00315B97" w:rsidRDefault="00F218CB" w:rsidP="00B1418D">
    <w:pPr>
      <w:pStyle w:val="Stopka"/>
      <w:tabs>
        <w:tab w:val="clear" w:pos="9072"/>
        <w:tab w:val="left" w:pos="709"/>
        <w:tab w:val="right" w:pos="10080"/>
      </w:tabs>
      <w:rPr>
        <w:sz w:val="12"/>
        <w:szCs w:val="12"/>
      </w:rPr>
    </w:pPr>
    <w:r>
      <w:rPr>
        <w:sz w:val="12"/>
        <w:szCs w:val="12"/>
      </w:rPr>
      <w:t>Te</w:t>
    </w:r>
    <w:r w:rsidR="009C4729">
      <w:rPr>
        <w:sz w:val="12"/>
        <w:szCs w:val="12"/>
      </w:rPr>
      <w:t>m</w:t>
    </w:r>
    <w:r w:rsidR="00413C12">
      <w:rPr>
        <w:sz w:val="12"/>
        <w:szCs w:val="12"/>
      </w:rPr>
      <w:t>plate ID: FDMS-35-52; Version: 3</w:t>
    </w:r>
    <w:r>
      <w:rPr>
        <w:sz w:val="12"/>
        <w:szCs w:val="12"/>
      </w:rPr>
      <w:t>.0</w:t>
    </w:r>
    <w:r w:rsidR="006F164F">
      <w:rPr>
        <w:sz w:val="12"/>
        <w:szCs w:val="12"/>
      </w:rPr>
      <w:tab/>
    </w:r>
    <w:r w:rsidR="006F164F">
      <w:rPr>
        <w:sz w:val="12"/>
        <w:szCs w:val="12"/>
      </w:rPr>
      <w:tab/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2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5313F" w14:textId="1DC21B10" w:rsidR="006F164F" w:rsidRPr="00867472" w:rsidRDefault="00B35DFD" w:rsidP="00F838E8">
    <w:pPr>
      <w:pStyle w:val="Stopka"/>
      <w:pBdr>
        <w:top w:val="single" w:sz="4" w:space="1" w:color="auto"/>
      </w:pBdr>
      <w:tabs>
        <w:tab w:val="clear" w:pos="9072"/>
        <w:tab w:val="right" w:pos="10080"/>
      </w:tabs>
      <w:ind w:right="12"/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452900621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3:_dlc_DocId[1]" w:storeItemID="{7D78906C-5C87-4813-A7A4-C2F97CC8BDC3}"/>
        <w:text/>
      </w:sdtPr>
      <w:sdtEndPr/>
      <w:sdtContent>
        <w:r w:rsidR="00837B21">
          <w:rPr>
            <w:sz w:val="12"/>
            <w:szCs w:val="12"/>
          </w:rPr>
          <w:t>FDMS-376237895-25</w:t>
        </w:r>
      </w:sdtContent>
    </w:sdt>
    <w:r w:rsidR="006F164F">
      <w:rPr>
        <w:sz w:val="12"/>
        <w:szCs w:val="12"/>
      </w:rPr>
      <w:t xml:space="preserve">  V</w:t>
    </w:r>
    <w:r w:rsidR="006F164F" w:rsidRPr="00867472">
      <w:rPr>
        <w:sz w:val="12"/>
        <w:szCs w:val="12"/>
      </w:rPr>
      <w:t xml:space="preserve">er. </w:t>
    </w:r>
    <w:sdt>
      <w:sdtPr>
        <w:rPr>
          <w:sz w:val="12"/>
          <w:szCs w:val="12"/>
        </w:rPr>
        <w:alias w:val="SP Document Version"/>
        <w:tag w:val="SPDocumentVersion"/>
        <w:id w:val="1065689056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DocumentVersion[1]" w:storeItemID="{7D78906C-5C87-4813-A7A4-C2F97CC8BDC3}"/>
        <w:text/>
      </w:sdtPr>
      <w:sdtEndPr/>
      <w:sdtContent>
        <w:r w:rsidR="00AF66CE">
          <w:rPr>
            <w:sz w:val="12"/>
            <w:szCs w:val="12"/>
          </w:rPr>
          <w:t>0.4</w:t>
        </w:r>
      </w:sdtContent>
    </w:sdt>
  </w:p>
  <w:p w14:paraId="733F1493" w14:textId="77777777" w:rsidR="006F164F" w:rsidRPr="00867472" w:rsidRDefault="00E07A02" w:rsidP="00F838E8">
    <w:pPr>
      <w:pStyle w:val="Stopka"/>
      <w:tabs>
        <w:tab w:val="clear" w:pos="9072"/>
        <w:tab w:val="right" w:pos="10080"/>
      </w:tabs>
      <w:ind w:right="-567"/>
    </w:pPr>
    <w:r>
      <w:rPr>
        <w:sz w:val="12"/>
        <w:szCs w:val="12"/>
      </w:rPr>
      <w:t>Template ID:</w:t>
    </w:r>
    <w:r w:rsidR="00C351B5">
      <w:rPr>
        <w:sz w:val="12"/>
        <w:szCs w:val="12"/>
      </w:rPr>
      <w:t xml:space="preserve"> FDMS-</w:t>
    </w:r>
    <w:r w:rsidR="00F449C6">
      <w:rPr>
        <w:sz w:val="12"/>
        <w:szCs w:val="12"/>
      </w:rPr>
      <w:t>35</w:t>
    </w:r>
    <w:r w:rsidR="00C351B5">
      <w:rPr>
        <w:sz w:val="12"/>
        <w:szCs w:val="12"/>
      </w:rPr>
      <w:t>-</w:t>
    </w:r>
    <w:r w:rsidR="009C4729">
      <w:rPr>
        <w:sz w:val="12"/>
        <w:szCs w:val="12"/>
      </w:rPr>
      <w:t>52</w:t>
    </w:r>
    <w:r w:rsidR="00691993">
      <w:rPr>
        <w:sz w:val="12"/>
        <w:szCs w:val="12"/>
      </w:rPr>
      <w:t>;</w:t>
    </w:r>
    <w:r w:rsidR="007415AD">
      <w:rPr>
        <w:sz w:val="12"/>
        <w:szCs w:val="12"/>
      </w:rPr>
      <w:t xml:space="preserve"> Version:</w:t>
    </w:r>
    <w:r w:rsidR="00B35DFD">
      <w:rPr>
        <w:sz w:val="12"/>
        <w:szCs w:val="12"/>
      </w:rPr>
      <w:t xml:space="preserve"> </w:t>
    </w:r>
    <w:r w:rsidR="00413C12">
      <w:rPr>
        <w:sz w:val="12"/>
        <w:szCs w:val="12"/>
      </w:rPr>
      <w:t>3</w:t>
    </w:r>
    <w:r w:rsidR="00B35DFD">
      <w:rPr>
        <w:sz w:val="12"/>
        <w:szCs w:val="12"/>
      </w:rPr>
      <w:t>.0</w:t>
    </w:r>
    <w:r w:rsidR="006F164F" w:rsidRPr="00867472"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r w:rsidR="006F164F">
      <w:rPr>
        <w:sz w:val="12"/>
        <w:szCs w:val="12"/>
      </w:rPr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1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0D77F2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39E93" w14:textId="77777777" w:rsidR="0096390F" w:rsidRDefault="0096390F" w:rsidP="005C6071">
      <w:r>
        <w:separator/>
      </w:r>
    </w:p>
  </w:footnote>
  <w:footnote w:type="continuationSeparator" w:id="0">
    <w:p w14:paraId="1AB967B7" w14:textId="77777777" w:rsidR="0096390F" w:rsidRDefault="0096390F" w:rsidP="005C6071">
      <w:r>
        <w:continuationSeparator/>
      </w:r>
    </w:p>
  </w:footnote>
  <w:footnote w:type="continuationNotice" w:id="1">
    <w:p w14:paraId="2562E601" w14:textId="77777777" w:rsidR="0096390F" w:rsidRDefault="0096390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6521"/>
      <w:gridCol w:w="3559"/>
    </w:tblGrid>
    <w:tr w:rsidR="006F164F" w:rsidRPr="00200D2C" w14:paraId="54701F6B" w14:textId="77777777" w:rsidTr="00F838E8">
      <w:sdt>
        <w:sdtPr>
          <w:alias w:val="Title"/>
          <w:tag w:val=""/>
          <w:id w:val="1632431643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521" w:type="dxa"/>
              <w:tcBorders>
                <w:top w:val="nil"/>
                <w:left w:val="nil"/>
                <w:bottom w:val="single" w:sz="4" w:space="0" w:color="auto"/>
                <w:right w:val="nil"/>
              </w:tcBorders>
            </w:tcPr>
            <w:p w14:paraId="4C766AF2" w14:textId="279CBC5E" w:rsidR="006F164F" w:rsidRDefault="003C5F62" w:rsidP="00B1418D">
              <w:pPr>
                <w:pStyle w:val="RDtitledocument"/>
                <w:rPr>
                  <w:lang w:val="sv-SE"/>
                </w:rPr>
              </w:pPr>
              <w:r>
                <w:t>10665iCON21_FtToolInstruction</w:t>
              </w:r>
            </w:p>
          </w:tc>
        </w:sdtContent>
      </w:sdt>
      <w:tc>
        <w:tcPr>
          <w:tcW w:w="3559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75F1B315" w14:textId="77777777" w:rsidR="006F164F" w:rsidRDefault="00B1418D" w:rsidP="00162DDB">
          <w:r>
            <w:rPr>
              <w:noProof/>
              <w:lang w:eastAsia="en-US"/>
            </w:rPr>
            <w:drawing>
              <wp:anchor distT="0" distB="0" distL="114300" distR="114300" simplePos="0" relativeHeight="251665408" behindDoc="0" locked="0" layoutInCell="1" allowOverlap="1" wp14:anchorId="1CBAD9B8" wp14:editId="473F2E0D">
                <wp:simplePos x="0" y="0"/>
                <wp:positionH relativeFrom="margin">
                  <wp:posOffset>-33655</wp:posOffset>
                </wp:positionH>
                <wp:positionV relativeFrom="paragraph">
                  <wp:posOffset>150261</wp:posOffset>
                </wp:positionV>
                <wp:extent cx="2226519" cy="292963"/>
                <wp:effectExtent l="0" t="0" r="2540" b="0"/>
                <wp:wrapNone/>
                <wp:docPr id="2" name="Obraz 2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14:paraId="6C723033" w14:textId="77777777" w:rsidR="006F164F" w:rsidRPr="00490B65" w:rsidRDefault="006F164F" w:rsidP="004C666B">
    <w:pPr>
      <w:pStyle w:val="Bezodstpw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2437"/>
      <w:gridCol w:w="2568"/>
      <w:gridCol w:w="1291"/>
      <w:gridCol w:w="1217"/>
      <w:gridCol w:w="2567"/>
    </w:tblGrid>
    <w:tr w:rsidR="002315AB" w:rsidRPr="00200D2C" w14:paraId="02F8C69B" w14:textId="77777777" w:rsidTr="00B1418D">
      <w:sdt>
        <w:sdtPr>
          <w:alias w:val="Title"/>
          <w:tag w:val=""/>
          <w:id w:val="-42095730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296" w:type="dxa"/>
              <w:gridSpan w:val="3"/>
              <w:tcBorders>
                <w:top w:val="nil"/>
                <w:left w:val="nil"/>
                <w:bottom w:val="nil"/>
                <w:right w:val="nil"/>
              </w:tcBorders>
            </w:tcPr>
            <w:p w14:paraId="1DF05DC1" w14:textId="308EA05A" w:rsidR="002315AB" w:rsidRPr="00304AA8" w:rsidRDefault="00476928" w:rsidP="00B1418D">
              <w:pPr>
                <w:pStyle w:val="RDtitledocument"/>
              </w:pPr>
              <w:r>
                <w:t>10</w:t>
              </w:r>
              <w:r w:rsidR="00AF7527">
                <w:t>665iCON21</w:t>
              </w:r>
              <w:r>
                <w:t>_</w:t>
              </w:r>
              <w:r w:rsidR="003C5F62">
                <w:t>FtTool</w:t>
              </w:r>
              <w:r>
                <w:t>Instruction</w:t>
              </w:r>
            </w:p>
          </w:tc>
        </w:sdtContent>
      </w:sdt>
      <w:tc>
        <w:tcPr>
          <w:tcW w:w="3784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29497ACD" w14:textId="77777777" w:rsidR="002315AB" w:rsidRPr="00753FC3" w:rsidRDefault="00B1418D" w:rsidP="00406071">
          <w:pPr>
            <w:ind w:left="34"/>
            <w:rPr>
              <w:lang w:val="en-GB"/>
            </w:rPr>
          </w:pPr>
          <w:r>
            <w:rPr>
              <w:noProof/>
              <w:lang w:eastAsia="en-US"/>
            </w:rPr>
            <w:drawing>
              <wp:anchor distT="0" distB="0" distL="114300" distR="114300" simplePos="0" relativeHeight="251663360" behindDoc="0" locked="0" layoutInCell="1" allowOverlap="1" wp14:anchorId="5DD68A21" wp14:editId="0A7DF2ED">
                <wp:simplePos x="0" y="0"/>
                <wp:positionH relativeFrom="margin">
                  <wp:posOffset>109220</wp:posOffset>
                </wp:positionH>
                <wp:positionV relativeFrom="paragraph">
                  <wp:posOffset>181610</wp:posOffset>
                </wp:positionV>
                <wp:extent cx="2226519" cy="292963"/>
                <wp:effectExtent l="0" t="0" r="2540" b="0"/>
                <wp:wrapNone/>
                <wp:docPr id="1" name="Obraz 1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2315AB" w14:paraId="7FE06F0E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1CE7E604" w14:textId="25E9FB8B" w:rsidR="002315AB" w:rsidRDefault="002315AB" w:rsidP="00AF3ACE">
          <w:pPr>
            <w:pStyle w:val="Headerfootertext"/>
          </w:pPr>
          <w:r>
            <w:t xml:space="preserve">Document ID: </w:t>
          </w:r>
          <w:sdt>
            <w:sdtPr>
              <w:alias w:val="Document ID Value"/>
              <w:tag w:val="_dlc_DocId"/>
              <w:id w:val="1637226494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3:_dlc_DocId[1]" w:storeItemID="{7D78906C-5C87-4813-A7A4-C2F97CC8BDC3}"/>
              <w:text/>
            </w:sdtPr>
            <w:sdtEndPr/>
            <w:sdtContent>
              <w:r w:rsidR="00837B21">
                <w:t>FDMS-376237895-25</w:t>
              </w:r>
            </w:sdtContent>
          </w:sdt>
        </w:p>
      </w:tc>
      <w:tc>
        <w:tcPr>
          <w:tcW w:w="2568" w:type="dxa"/>
        </w:tcPr>
        <w:p w14:paraId="076FDE0B" w14:textId="2C121E6C" w:rsidR="002315AB" w:rsidRDefault="002315AB" w:rsidP="00AF3ACE">
          <w:pPr>
            <w:pStyle w:val="Headerfootertext"/>
          </w:pPr>
          <w:r>
            <w:t xml:space="preserve">Version: </w:t>
          </w:r>
          <w:sdt>
            <w:sdtPr>
              <w:alias w:val="SP Document Version"/>
              <w:tag w:val="SPDocumentVersion"/>
              <w:id w:val="-151544612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      <w:text/>
            </w:sdtPr>
            <w:sdtEndPr/>
            <w:sdtContent>
              <w:r w:rsidR="00AF66CE">
                <w:t>0.4</w:t>
              </w:r>
            </w:sdtContent>
          </w:sdt>
        </w:p>
      </w:tc>
      <w:tc>
        <w:tcPr>
          <w:tcW w:w="2508" w:type="dxa"/>
          <w:gridSpan w:val="2"/>
        </w:tcPr>
        <w:p w14:paraId="69A60FC4" w14:textId="77777777" w:rsidR="002315AB" w:rsidRDefault="002315AB" w:rsidP="00AF3ACE">
          <w:pPr>
            <w:pStyle w:val="Headerfootertext"/>
          </w:pPr>
          <w:r>
            <w:t xml:space="preserve">Life cycle: </w:t>
          </w:r>
          <w:sdt>
            <w:sdtPr>
              <w:alias w:val="Lifecycle Status"/>
              <w:tag w:val="LifecycleStatus"/>
              <w:id w:val="-683744712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5:LifecycleStatus[1]" w:storeItemID="{7D78906C-5C87-4813-A7A4-C2F97CC8BDC3}"/>
              <w:dropDownList>
                <w:listItem w:value="[Lifecycle Status]"/>
              </w:dropDownList>
            </w:sdtPr>
            <w:sdtEndPr/>
            <w:sdtContent>
              <w:r w:rsidR="00717FF5">
                <w:rPr>
                  <w:lang w:val="pl-PL"/>
                </w:rPr>
                <w:t>Approved</w:t>
              </w:r>
            </w:sdtContent>
          </w:sdt>
        </w:p>
      </w:tc>
      <w:tc>
        <w:tcPr>
          <w:tcW w:w="2567" w:type="dxa"/>
        </w:tcPr>
        <w:p w14:paraId="22B7CA81" w14:textId="77777777" w:rsidR="002315AB" w:rsidRDefault="002315AB" w:rsidP="00AF3ACE">
          <w:pPr>
            <w:pStyle w:val="Headerfootertext"/>
          </w:pPr>
          <w:r>
            <w:t xml:space="preserve">Document Type: </w:t>
          </w:r>
          <w:sdt>
            <w:sdtPr>
              <w:alias w:val="Document Type"/>
              <w:tag w:val="OperationalDocumentType_Hidden"/>
              <w:id w:val="-96331741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OperationalDocumentType_Hidden[1]/ns2:Terms[1]" w:storeItemID="{7D78906C-5C87-4813-A7A4-C2F97CC8BDC3}"/>
              <w:text w:multiLine="1"/>
            </w:sdtPr>
            <w:sdtEndPr/>
            <w:sdtContent>
              <w:r w:rsidR="00F449C6">
                <w:rPr>
                  <w:lang w:val="pl-PL"/>
                </w:rPr>
                <w:t>Test instruction</w:t>
              </w:r>
            </w:sdtContent>
          </w:sdt>
        </w:p>
      </w:tc>
    </w:tr>
    <w:tr w:rsidR="002315AB" w14:paraId="40CF12DB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60117521" w14:textId="77777777" w:rsidR="002315AB" w:rsidRDefault="002315AB" w:rsidP="00AE2D59">
          <w:pPr>
            <w:pStyle w:val="Headerfootertext"/>
          </w:pPr>
          <w:r>
            <w:t xml:space="preserve">Approver: </w:t>
          </w:r>
          <w:sdt>
            <w:sdtPr>
              <w:alias w:val="SP Approver"/>
              <w:tag w:val="SPApprover"/>
              <w:id w:val="9165863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r[1]" w:storeItemID="{7D78906C-5C87-4813-A7A4-C2F97CC8BDC3}"/>
              <w:text/>
            </w:sdtPr>
            <w:sdtEndPr/>
            <w:sdtContent>
              <w:r w:rsidR="00476928">
                <w:t xml:space="preserve">Sławomir Ligenza; </w:t>
              </w:r>
            </w:sdtContent>
          </w:sdt>
        </w:p>
      </w:tc>
      <w:tc>
        <w:tcPr>
          <w:tcW w:w="2568" w:type="dxa"/>
        </w:tcPr>
        <w:p w14:paraId="18C7555F" w14:textId="29887EE7" w:rsidR="002315AB" w:rsidRDefault="002315AB" w:rsidP="0051640B">
          <w:pPr>
            <w:pStyle w:val="Headerfootertext"/>
          </w:pPr>
          <w:r>
            <w:t xml:space="preserve">Approved: </w:t>
          </w:r>
          <w:sdt>
            <w:sdtPr>
              <w:alias w:val="SP Approved"/>
              <w:tag w:val="SPApproved"/>
              <w:id w:val="-59866429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d[1]" w:storeItemID="{7D78906C-5C87-4813-A7A4-C2F97CC8BDC3}"/>
              <w:text/>
            </w:sdtPr>
            <w:sdtEndPr/>
            <w:sdtContent>
              <w:r w:rsidR="003C5F62">
                <w:t>Not approved</w:t>
              </w:r>
            </w:sdtContent>
          </w:sdt>
        </w:p>
      </w:tc>
      <w:tc>
        <w:tcPr>
          <w:tcW w:w="2508" w:type="dxa"/>
          <w:gridSpan w:val="2"/>
        </w:tcPr>
        <w:p w14:paraId="3222E3F2" w14:textId="77777777" w:rsidR="002315AB" w:rsidRDefault="002315AB" w:rsidP="00AF3ACE">
          <w:pPr>
            <w:pStyle w:val="Headerfootertext"/>
          </w:pPr>
          <w:r>
            <w:t xml:space="preserve">Process: </w:t>
          </w:r>
          <w:sdt>
            <w:sdtPr>
              <w:alias w:val="Process"/>
              <w:tag w:val="ProcessTaxHTField0"/>
              <w:id w:val="-9386719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ProcessTaxHTField0[1]/ns2:Terms[1]" w:storeItemID="{7D78906C-5C87-4813-A7A4-C2F97CC8BDC3}"/>
              <w:text w:multiLine="1"/>
            </w:sdtPr>
            <w:sdtEndPr/>
            <w:sdtContent>
              <w:r w:rsidR="00F218CB">
                <w:rPr>
                  <w:lang w:val="pl-PL"/>
                </w:rPr>
                <w:t>Research and Development</w:t>
              </w:r>
            </w:sdtContent>
          </w:sdt>
        </w:p>
      </w:tc>
      <w:tc>
        <w:tcPr>
          <w:tcW w:w="2567" w:type="dxa"/>
        </w:tcPr>
        <w:p w14:paraId="7F8F8ADC" w14:textId="77777777" w:rsidR="002315AB" w:rsidRDefault="002315AB" w:rsidP="00662A1F">
          <w:pPr>
            <w:pStyle w:val="Headerfootertext"/>
          </w:pPr>
          <w:r>
            <w:t xml:space="preserve">Page: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0D77F2">
            <w:rPr>
              <w:noProof/>
            </w:rPr>
            <w:t>1</w:t>
          </w:r>
          <w:r>
            <w:fldChar w:fldCharType="end"/>
          </w:r>
          <w:r>
            <w:t xml:space="preserve"> of </w:t>
          </w:r>
          <w:r w:rsidR="0096390F">
            <w:fldChar w:fldCharType="begin"/>
          </w:r>
          <w:r w:rsidR="0096390F">
            <w:instrText xml:space="preserve"> NUMPAGES  \* Arabic  \* MERGEFORMAT </w:instrText>
          </w:r>
          <w:r w:rsidR="0096390F">
            <w:fldChar w:fldCharType="separate"/>
          </w:r>
          <w:r w:rsidR="000D77F2">
            <w:rPr>
              <w:noProof/>
            </w:rPr>
            <w:t>3</w:t>
          </w:r>
          <w:r w:rsidR="0096390F">
            <w:rPr>
              <w:noProof/>
            </w:rPr>
            <w:fldChar w:fldCharType="end"/>
          </w:r>
        </w:p>
      </w:tc>
    </w:tr>
    <w:tr w:rsidR="002315AB" w14:paraId="748BD950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rPr>
        <w:trHeight w:val="170"/>
      </w:trPr>
      <w:tc>
        <w:tcPr>
          <w:tcW w:w="2437" w:type="dxa"/>
          <w:tcBorders>
            <w:bottom w:val="single" w:sz="4" w:space="0" w:color="auto"/>
          </w:tcBorders>
        </w:tcPr>
        <w:p w14:paraId="63133BFD" w14:textId="77777777" w:rsidR="002315AB" w:rsidRDefault="002315AB" w:rsidP="00AE2D59">
          <w:pPr>
            <w:pStyle w:val="Headerfootertext"/>
          </w:pPr>
          <w:r>
            <w:t xml:space="preserve">Reviewer: </w:t>
          </w:r>
          <w:sdt>
            <w:sdtPr>
              <w:alias w:val="SP Reviewers"/>
              <w:tag w:val="SPReviewers"/>
              <w:id w:val="214391850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rs[1]" w:storeItemID="{7D78906C-5C87-4813-A7A4-C2F97CC8BDC3}"/>
              <w:text/>
            </w:sdtPr>
            <w:sdtEndPr/>
            <w:sdtContent>
              <w:r w:rsidR="00476928">
                <w:t xml:space="preserve">Rafał Majda; </w:t>
              </w:r>
            </w:sdtContent>
          </w:sdt>
        </w:p>
      </w:tc>
      <w:tc>
        <w:tcPr>
          <w:tcW w:w="2568" w:type="dxa"/>
          <w:tcBorders>
            <w:bottom w:val="single" w:sz="4" w:space="0" w:color="auto"/>
          </w:tcBorders>
        </w:tcPr>
        <w:p w14:paraId="73F15058" w14:textId="4F5A5165" w:rsidR="002315AB" w:rsidRDefault="002315AB" w:rsidP="00AE2D59">
          <w:pPr>
            <w:pStyle w:val="Headerfootertext"/>
          </w:pPr>
          <w:r>
            <w:t xml:space="preserve">Reviewed: </w:t>
          </w:r>
          <w:sdt>
            <w:sdtPr>
              <w:alias w:val="SP Reviewed"/>
              <w:tag w:val="SPReviewed"/>
              <w:id w:val="-171418667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d[1]" w:storeItemID="{7D78906C-5C87-4813-A7A4-C2F97CC8BDC3}"/>
              <w:text/>
            </w:sdtPr>
            <w:sdtEndPr/>
            <w:sdtContent>
              <w:r w:rsidR="003C5F62">
                <w:t>Not reviewed</w:t>
              </w:r>
            </w:sdtContent>
          </w:sdt>
        </w:p>
      </w:tc>
      <w:tc>
        <w:tcPr>
          <w:tcW w:w="2508" w:type="dxa"/>
          <w:gridSpan w:val="2"/>
          <w:tcBorders>
            <w:bottom w:val="single" w:sz="4" w:space="0" w:color="auto"/>
          </w:tcBorders>
        </w:tcPr>
        <w:p w14:paraId="0BA42E57" w14:textId="39A34950" w:rsidR="002315AB" w:rsidRDefault="002315AB" w:rsidP="00AE2D59">
          <w:pPr>
            <w:pStyle w:val="Headerfootertext"/>
          </w:pPr>
          <w:r>
            <w:t>Modified by</w:t>
          </w:r>
          <w:r w:rsidR="00C351B5">
            <w:t xml:space="preserve">: </w:t>
          </w:r>
          <w:sdt>
            <w:sdtPr>
              <w:alias w:val="SP Last Modified By"/>
              <w:tag w:val="SPLastModifiedBy"/>
              <w:id w:val="131584358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LastModifiedBy[1]" w:storeItemID="{7D78906C-5C87-4813-A7A4-C2F97CC8BDC3}"/>
              <w:text/>
            </w:sdtPr>
            <w:sdtEndPr/>
            <w:sdtContent>
              <w:r w:rsidR="003C5F62">
                <w:t>Izabela Świerkosz</w:t>
              </w:r>
            </w:sdtContent>
          </w:sdt>
        </w:p>
      </w:tc>
      <w:tc>
        <w:tcPr>
          <w:tcW w:w="2567" w:type="dxa"/>
          <w:tcBorders>
            <w:bottom w:val="single" w:sz="4" w:space="0" w:color="auto"/>
          </w:tcBorders>
        </w:tcPr>
        <w:p w14:paraId="34928883" w14:textId="77777777" w:rsidR="002315AB" w:rsidRDefault="002315AB" w:rsidP="00662A1F">
          <w:pPr>
            <w:pStyle w:val="Headerfootertext"/>
          </w:pPr>
        </w:p>
      </w:tc>
    </w:tr>
  </w:tbl>
  <w:p w14:paraId="341CB618" w14:textId="77777777" w:rsidR="002315AB" w:rsidRPr="001B7486" w:rsidRDefault="002315AB" w:rsidP="001B7486">
    <w:pPr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19A37BC"/>
    <w:lvl w:ilvl="0">
      <w:start w:val="1"/>
      <w:numFmt w:val="decimal"/>
      <w:pStyle w:val="Nagwek9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289428A4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38D54CA"/>
    <w:multiLevelType w:val="hybridMultilevel"/>
    <w:tmpl w:val="0846D516"/>
    <w:lvl w:ilvl="0" w:tplc="2DC0A7E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975695"/>
    <w:multiLevelType w:val="hybridMultilevel"/>
    <w:tmpl w:val="C3F41CE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6399F"/>
    <w:multiLevelType w:val="hybridMultilevel"/>
    <w:tmpl w:val="96AA603E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5D49F1"/>
    <w:multiLevelType w:val="multilevel"/>
    <w:tmpl w:val="4028A64E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asciiTheme="minorHAnsi" w:hAnsiTheme="minorHAnsi" w:hint="default"/>
        <w:sz w:val="28"/>
      </w:rPr>
    </w:lvl>
    <w:lvl w:ilvl="1">
      <w:start w:val="1"/>
      <w:numFmt w:val="decimal"/>
      <w:suff w:val="space"/>
      <w:lvlText w:val="%1.%2."/>
      <w:lvlJc w:val="left"/>
      <w:pPr>
        <w:ind w:left="454" w:hanging="454"/>
      </w:pPr>
      <w:rPr>
        <w:rFonts w:asciiTheme="minorHAnsi" w:hAnsiTheme="minorHAnsi" w:hint="default"/>
        <w:sz w:val="24"/>
      </w:rPr>
    </w:lvl>
    <w:lvl w:ilvl="2">
      <w:start w:val="1"/>
      <w:numFmt w:val="decimal"/>
      <w:suff w:val="space"/>
      <w:lvlText w:val="%1.%2.%3."/>
      <w:lvlJc w:val="left"/>
      <w:pPr>
        <w:ind w:left="567" w:hanging="567"/>
      </w:pPr>
      <w:rPr>
        <w:rFonts w:asciiTheme="minorHAnsi" w:hAnsiTheme="minorHAnsi" w:hint="default"/>
        <w:sz w:val="22"/>
      </w:rPr>
    </w:lvl>
    <w:lvl w:ilvl="3">
      <w:start w:val="1"/>
      <w:numFmt w:val="decimal"/>
      <w:suff w:val="space"/>
      <w:lvlText w:val="%1.%2.%3.%4."/>
      <w:lvlJc w:val="left"/>
      <w:pPr>
        <w:ind w:left="680" w:hanging="680"/>
      </w:pPr>
      <w:rPr>
        <w:rFonts w:asciiTheme="minorHAnsi" w:hAnsiTheme="minorHAnsi" w:hint="default"/>
        <w:sz w:val="20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6F84A91"/>
    <w:multiLevelType w:val="multilevel"/>
    <w:tmpl w:val="48E2600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B455E4B"/>
    <w:multiLevelType w:val="hybridMultilevel"/>
    <w:tmpl w:val="80D25F62"/>
    <w:lvl w:ilvl="0" w:tplc="64743992">
      <w:start w:val="1"/>
      <w:numFmt w:val="bullet"/>
      <w:lvlText w:val=""/>
      <w:lvlJc w:val="left"/>
      <w:pPr>
        <w:tabs>
          <w:tab w:val="num" w:pos="1048"/>
        </w:tabs>
        <w:ind w:left="1048" w:hanging="34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tabs>
          <w:tab w:val="num" w:pos="1864"/>
        </w:tabs>
        <w:ind w:left="1864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tabs>
          <w:tab w:val="num" w:pos="2584"/>
        </w:tabs>
        <w:ind w:left="258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3304"/>
        </w:tabs>
        <w:ind w:left="330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4024"/>
        </w:tabs>
        <w:ind w:left="402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744"/>
        </w:tabs>
        <w:ind w:left="474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464"/>
        </w:tabs>
        <w:ind w:left="546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6184"/>
        </w:tabs>
        <w:ind w:left="618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904"/>
        </w:tabs>
        <w:ind w:left="6904" w:hanging="360"/>
      </w:pPr>
      <w:rPr>
        <w:rFonts w:ascii="Wingdings" w:hAnsi="Wingdings" w:hint="default"/>
      </w:rPr>
    </w:lvl>
  </w:abstractNum>
  <w:abstractNum w:abstractNumId="8" w15:restartNumberingAfterBreak="0">
    <w:nsid w:val="1E4C79A8"/>
    <w:multiLevelType w:val="hybridMultilevel"/>
    <w:tmpl w:val="40AA10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375543"/>
    <w:multiLevelType w:val="multilevel"/>
    <w:tmpl w:val="5582D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26DA44D0"/>
    <w:multiLevelType w:val="hybridMultilevel"/>
    <w:tmpl w:val="2C12377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564FAD"/>
    <w:multiLevelType w:val="hybridMultilevel"/>
    <w:tmpl w:val="ABDA69B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52106C"/>
    <w:multiLevelType w:val="hybridMultilevel"/>
    <w:tmpl w:val="DBDAB5D6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6A06C8"/>
    <w:multiLevelType w:val="hybridMultilevel"/>
    <w:tmpl w:val="9754F8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E7D13"/>
    <w:multiLevelType w:val="hybridMultilevel"/>
    <w:tmpl w:val="B874EB1A"/>
    <w:lvl w:ilvl="0" w:tplc="276E28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C650D1"/>
    <w:multiLevelType w:val="hybridMultilevel"/>
    <w:tmpl w:val="6616F8A0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455C55"/>
    <w:multiLevelType w:val="hybridMultilevel"/>
    <w:tmpl w:val="FC18B674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0081E"/>
    <w:multiLevelType w:val="hybridMultilevel"/>
    <w:tmpl w:val="269484E0"/>
    <w:lvl w:ilvl="0" w:tplc="30A826AC">
      <w:numFmt w:val="bullet"/>
      <w:lvlText w:val="•"/>
      <w:lvlJc w:val="left"/>
      <w:pPr>
        <w:ind w:left="202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E28086A"/>
    <w:multiLevelType w:val="multilevel"/>
    <w:tmpl w:val="3BB2AE6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4EA273DB"/>
    <w:multiLevelType w:val="hybridMultilevel"/>
    <w:tmpl w:val="C4D2502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85D36"/>
    <w:multiLevelType w:val="hybridMultilevel"/>
    <w:tmpl w:val="3A56667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E31BA3"/>
    <w:multiLevelType w:val="hybridMultilevel"/>
    <w:tmpl w:val="D30CEF7C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25465D"/>
    <w:multiLevelType w:val="multilevel"/>
    <w:tmpl w:val="821CF232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asciiTheme="minorHAnsi" w:hAnsiTheme="minorHAnsi" w:hint="default"/>
        <w:sz w:val="28"/>
      </w:rPr>
    </w:lvl>
    <w:lvl w:ilvl="1">
      <w:start w:val="1"/>
      <w:numFmt w:val="decimal"/>
      <w:suff w:val="space"/>
      <w:lvlText w:val="%1.%2."/>
      <w:lvlJc w:val="left"/>
      <w:pPr>
        <w:ind w:left="454" w:hanging="454"/>
      </w:pPr>
      <w:rPr>
        <w:rFonts w:asciiTheme="minorHAnsi" w:hAnsiTheme="minorHAnsi" w:hint="default"/>
        <w:sz w:val="24"/>
      </w:rPr>
    </w:lvl>
    <w:lvl w:ilvl="2">
      <w:start w:val="1"/>
      <w:numFmt w:val="decimal"/>
      <w:suff w:val="space"/>
      <w:lvlText w:val="%1.%2.%3."/>
      <w:lvlJc w:val="left"/>
      <w:pPr>
        <w:ind w:left="567" w:hanging="567"/>
      </w:pPr>
      <w:rPr>
        <w:rFonts w:asciiTheme="minorHAnsi" w:hAnsiTheme="minorHAnsi" w:hint="default"/>
        <w:sz w:val="22"/>
      </w:rPr>
    </w:lvl>
    <w:lvl w:ilvl="3">
      <w:start w:val="1"/>
      <w:numFmt w:val="decimal"/>
      <w:suff w:val="space"/>
      <w:lvlText w:val="%1.%2.%3.%4."/>
      <w:lvlJc w:val="left"/>
      <w:pPr>
        <w:ind w:left="680" w:hanging="680"/>
      </w:pPr>
      <w:rPr>
        <w:rFonts w:asciiTheme="minorHAnsi" w:hAnsiTheme="minorHAnsi" w:hint="default"/>
        <w:sz w:val="20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58AE4E21"/>
    <w:multiLevelType w:val="hybridMultilevel"/>
    <w:tmpl w:val="032CED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4C1F7D"/>
    <w:multiLevelType w:val="hybridMultilevel"/>
    <w:tmpl w:val="B720EC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356D41"/>
    <w:multiLevelType w:val="hybridMultilevel"/>
    <w:tmpl w:val="6C78914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22B200D"/>
    <w:multiLevelType w:val="hybridMultilevel"/>
    <w:tmpl w:val="B250556C"/>
    <w:lvl w:ilvl="0" w:tplc="30A826AC">
      <w:numFmt w:val="bullet"/>
      <w:lvlText w:val="•"/>
      <w:lvlJc w:val="left"/>
      <w:pPr>
        <w:ind w:left="1665" w:hanging="1305"/>
      </w:pPr>
      <w:rPr>
        <w:rFonts w:ascii="Arial" w:eastAsiaTheme="minorEastAsia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F25BBE"/>
    <w:multiLevelType w:val="multilevel"/>
    <w:tmpl w:val="41BE7340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7FD72B52"/>
    <w:multiLevelType w:val="multilevel"/>
    <w:tmpl w:val="8C0E7A8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8"/>
  </w:num>
  <w:num w:numId="2">
    <w:abstractNumId w:val="1"/>
  </w:num>
  <w:num w:numId="3">
    <w:abstractNumId w:val="0"/>
  </w:num>
  <w:num w:numId="4">
    <w:abstractNumId w:val="19"/>
  </w:num>
  <w:num w:numId="5">
    <w:abstractNumId w:val="15"/>
  </w:num>
  <w:num w:numId="6">
    <w:abstractNumId w:val="16"/>
  </w:num>
  <w:num w:numId="7">
    <w:abstractNumId w:val="21"/>
  </w:num>
  <w:num w:numId="8">
    <w:abstractNumId w:val="3"/>
  </w:num>
  <w:num w:numId="9">
    <w:abstractNumId w:val="2"/>
  </w:num>
  <w:num w:numId="10">
    <w:abstractNumId w:val="10"/>
  </w:num>
  <w:num w:numId="11">
    <w:abstractNumId w:val="23"/>
  </w:num>
  <w:num w:numId="12">
    <w:abstractNumId w:val="12"/>
  </w:num>
  <w:num w:numId="13">
    <w:abstractNumId w:val="17"/>
  </w:num>
  <w:num w:numId="14">
    <w:abstractNumId w:val="4"/>
  </w:num>
  <w:num w:numId="15">
    <w:abstractNumId w:val="26"/>
  </w:num>
  <w:num w:numId="16">
    <w:abstractNumId w:val="11"/>
  </w:num>
  <w:num w:numId="17">
    <w:abstractNumId w:val="18"/>
  </w:num>
  <w:num w:numId="18">
    <w:abstractNumId w:val="18"/>
  </w:num>
  <w:num w:numId="19">
    <w:abstractNumId w:val="18"/>
  </w:num>
  <w:num w:numId="20">
    <w:abstractNumId w:val="18"/>
  </w:num>
  <w:num w:numId="21">
    <w:abstractNumId w:val="5"/>
  </w:num>
  <w:num w:numId="22">
    <w:abstractNumId w:val="7"/>
  </w:num>
  <w:num w:numId="23">
    <w:abstractNumId w:val="18"/>
  </w:num>
  <w:num w:numId="24">
    <w:abstractNumId w:val="18"/>
  </w:num>
  <w:num w:numId="25">
    <w:abstractNumId w:val="18"/>
  </w:num>
  <w:num w:numId="26">
    <w:abstractNumId w:val="22"/>
  </w:num>
  <w:num w:numId="27">
    <w:abstractNumId w:val="18"/>
  </w:num>
  <w:num w:numId="28">
    <w:abstractNumId w:val="18"/>
  </w:num>
  <w:num w:numId="29">
    <w:abstractNumId w:val="18"/>
  </w:num>
  <w:num w:numId="30">
    <w:abstractNumId w:val="18"/>
  </w:num>
  <w:num w:numId="31">
    <w:abstractNumId w:val="18"/>
  </w:num>
  <w:num w:numId="32">
    <w:abstractNumId w:val="18"/>
  </w:num>
  <w:num w:numId="33">
    <w:abstractNumId w:val="18"/>
  </w:num>
  <w:num w:numId="34">
    <w:abstractNumId w:val="18"/>
  </w:num>
  <w:num w:numId="35">
    <w:abstractNumId w:val="7"/>
  </w:num>
  <w:num w:numId="36">
    <w:abstractNumId w:val="9"/>
  </w:num>
  <w:num w:numId="37">
    <w:abstractNumId w:val="27"/>
  </w:num>
  <w:num w:numId="38">
    <w:abstractNumId w:val="6"/>
  </w:num>
  <w:num w:numId="39">
    <w:abstractNumId w:val="8"/>
  </w:num>
  <w:num w:numId="40">
    <w:abstractNumId w:val="13"/>
  </w:num>
  <w:num w:numId="41">
    <w:abstractNumId w:val="24"/>
  </w:num>
  <w:num w:numId="42">
    <w:abstractNumId w:val="14"/>
  </w:num>
  <w:num w:numId="43">
    <w:abstractNumId w:val="25"/>
  </w:num>
  <w:num w:numId="4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DateAndTime/>
  <w:embedTrueType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A5B"/>
    <w:rsid w:val="0001000E"/>
    <w:rsid w:val="00027616"/>
    <w:rsid w:val="00043688"/>
    <w:rsid w:val="0004481B"/>
    <w:rsid w:val="00070D0B"/>
    <w:rsid w:val="0008537A"/>
    <w:rsid w:val="000856CA"/>
    <w:rsid w:val="000D77F2"/>
    <w:rsid w:val="000D7986"/>
    <w:rsid w:val="00106BF6"/>
    <w:rsid w:val="00131872"/>
    <w:rsid w:val="001332D1"/>
    <w:rsid w:val="00136213"/>
    <w:rsid w:val="001371C2"/>
    <w:rsid w:val="001513A3"/>
    <w:rsid w:val="00162DDB"/>
    <w:rsid w:val="00185D73"/>
    <w:rsid w:val="00192FEB"/>
    <w:rsid w:val="00197CFB"/>
    <w:rsid w:val="001A27C9"/>
    <w:rsid w:val="001A40A3"/>
    <w:rsid w:val="001A42B1"/>
    <w:rsid w:val="001B7486"/>
    <w:rsid w:val="001B7F7F"/>
    <w:rsid w:val="00200D2C"/>
    <w:rsid w:val="00217FF7"/>
    <w:rsid w:val="002315AB"/>
    <w:rsid w:val="00236564"/>
    <w:rsid w:val="002450E3"/>
    <w:rsid w:val="0027211D"/>
    <w:rsid w:val="00280408"/>
    <w:rsid w:val="00294D2E"/>
    <w:rsid w:val="002950D4"/>
    <w:rsid w:val="00296DB0"/>
    <w:rsid w:val="002B324B"/>
    <w:rsid w:val="002B7C76"/>
    <w:rsid w:val="002E2FA5"/>
    <w:rsid w:val="002F1131"/>
    <w:rsid w:val="002F5212"/>
    <w:rsid w:val="0030151F"/>
    <w:rsid w:val="00304AA8"/>
    <w:rsid w:val="00305ED0"/>
    <w:rsid w:val="00331CC2"/>
    <w:rsid w:val="003368BF"/>
    <w:rsid w:val="003376CD"/>
    <w:rsid w:val="00371024"/>
    <w:rsid w:val="00381449"/>
    <w:rsid w:val="003916CC"/>
    <w:rsid w:val="003A351F"/>
    <w:rsid w:val="003C48A7"/>
    <w:rsid w:val="003C5F62"/>
    <w:rsid w:val="003C78DD"/>
    <w:rsid w:val="00406071"/>
    <w:rsid w:val="00413C12"/>
    <w:rsid w:val="0041487F"/>
    <w:rsid w:val="00436234"/>
    <w:rsid w:val="00460342"/>
    <w:rsid w:val="00462B60"/>
    <w:rsid w:val="00476802"/>
    <w:rsid w:val="00476928"/>
    <w:rsid w:val="0047735A"/>
    <w:rsid w:val="00481144"/>
    <w:rsid w:val="00490B65"/>
    <w:rsid w:val="00490DFC"/>
    <w:rsid w:val="0049155E"/>
    <w:rsid w:val="004B7C71"/>
    <w:rsid w:val="004C666B"/>
    <w:rsid w:val="00504574"/>
    <w:rsid w:val="00513CCA"/>
    <w:rsid w:val="0051640B"/>
    <w:rsid w:val="00521960"/>
    <w:rsid w:val="0053067B"/>
    <w:rsid w:val="00541A5E"/>
    <w:rsid w:val="0056539B"/>
    <w:rsid w:val="0057120D"/>
    <w:rsid w:val="005970C6"/>
    <w:rsid w:val="00597525"/>
    <w:rsid w:val="005A4A5F"/>
    <w:rsid w:val="005B4A80"/>
    <w:rsid w:val="005C260F"/>
    <w:rsid w:val="005C6071"/>
    <w:rsid w:val="005D07BF"/>
    <w:rsid w:val="005D40F7"/>
    <w:rsid w:val="005F3EB4"/>
    <w:rsid w:val="005F4B28"/>
    <w:rsid w:val="00625715"/>
    <w:rsid w:val="00647416"/>
    <w:rsid w:val="0066574B"/>
    <w:rsid w:val="00665AEA"/>
    <w:rsid w:val="00671A01"/>
    <w:rsid w:val="00673B4F"/>
    <w:rsid w:val="006762C3"/>
    <w:rsid w:val="00682269"/>
    <w:rsid w:val="0068524C"/>
    <w:rsid w:val="00686E49"/>
    <w:rsid w:val="00691993"/>
    <w:rsid w:val="006B6CF7"/>
    <w:rsid w:val="006C08C8"/>
    <w:rsid w:val="006C50AC"/>
    <w:rsid w:val="006E56B5"/>
    <w:rsid w:val="006F081C"/>
    <w:rsid w:val="006F164F"/>
    <w:rsid w:val="006F5761"/>
    <w:rsid w:val="007100D4"/>
    <w:rsid w:val="00717FF5"/>
    <w:rsid w:val="00725D3D"/>
    <w:rsid w:val="007334AB"/>
    <w:rsid w:val="007415AD"/>
    <w:rsid w:val="007521D6"/>
    <w:rsid w:val="00761732"/>
    <w:rsid w:val="00770476"/>
    <w:rsid w:val="00774082"/>
    <w:rsid w:val="00777BDB"/>
    <w:rsid w:val="0078099E"/>
    <w:rsid w:val="00781217"/>
    <w:rsid w:val="007A467A"/>
    <w:rsid w:val="007B5B07"/>
    <w:rsid w:val="007C2964"/>
    <w:rsid w:val="007D3A91"/>
    <w:rsid w:val="007D3BD7"/>
    <w:rsid w:val="008060EE"/>
    <w:rsid w:val="00815D43"/>
    <w:rsid w:val="00825B80"/>
    <w:rsid w:val="0082738E"/>
    <w:rsid w:val="008274F6"/>
    <w:rsid w:val="008345B4"/>
    <w:rsid w:val="00837B21"/>
    <w:rsid w:val="00842635"/>
    <w:rsid w:val="00844C94"/>
    <w:rsid w:val="008453C3"/>
    <w:rsid w:val="008473F5"/>
    <w:rsid w:val="008517AC"/>
    <w:rsid w:val="00851905"/>
    <w:rsid w:val="00867472"/>
    <w:rsid w:val="00887B68"/>
    <w:rsid w:val="008915AA"/>
    <w:rsid w:val="008A069C"/>
    <w:rsid w:val="008C629A"/>
    <w:rsid w:val="008C684F"/>
    <w:rsid w:val="008D46A2"/>
    <w:rsid w:val="0090411A"/>
    <w:rsid w:val="00932CFA"/>
    <w:rsid w:val="00933D68"/>
    <w:rsid w:val="00945A5B"/>
    <w:rsid w:val="009537E2"/>
    <w:rsid w:val="0096390F"/>
    <w:rsid w:val="009901B1"/>
    <w:rsid w:val="009A7CEF"/>
    <w:rsid w:val="009C02D7"/>
    <w:rsid w:val="009C0594"/>
    <w:rsid w:val="009C4729"/>
    <w:rsid w:val="00A146EF"/>
    <w:rsid w:val="00A2564E"/>
    <w:rsid w:val="00A3112B"/>
    <w:rsid w:val="00A3302D"/>
    <w:rsid w:val="00A411F5"/>
    <w:rsid w:val="00A43CE8"/>
    <w:rsid w:val="00A461DF"/>
    <w:rsid w:val="00AA3206"/>
    <w:rsid w:val="00AB07B3"/>
    <w:rsid w:val="00AB3964"/>
    <w:rsid w:val="00AE2D59"/>
    <w:rsid w:val="00AE5603"/>
    <w:rsid w:val="00AF3ACE"/>
    <w:rsid w:val="00AF66CE"/>
    <w:rsid w:val="00AF71DF"/>
    <w:rsid w:val="00AF7527"/>
    <w:rsid w:val="00B01659"/>
    <w:rsid w:val="00B06ECD"/>
    <w:rsid w:val="00B10C9D"/>
    <w:rsid w:val="00B1418D"/>
    <w:rsid w:val="00B30250"/>
    <w:rsid w:val="00B314BE"/>
    <w:rsid w:val="00B31A87"/>
    <w:rsid w:val="00B35DFD"/>
    <w:rsid w:val="00B36D8E"/>
    <w:rsid w:val="00B42F6E"/>
    <w:rsid w:val="00B61DD2"/>
    <w:rsid w:val="00B63D46"/>
    <w:rsid w:val="00B7043A"/>
    <w:rsid w:val="00B72935"/>
    <w:rsid w:val="00BA6BAD"/>
    <w:rsid w:val="00BA767A"/>
    <w:rsid w:val="00BA7AD1"/>
    <w:rsid w:val="00BC41DF"/>
    <w:rsid w:val="00BC53C3"/>
    <w:rsid w:val="00BD4D2C"/>
    <w:rsid w:val="00C02E7B"/>
    <w:rsid w:val="00C046A2"/>
    <w:rsid w:val="00C262B6"/>
    <w:rsid w:val="00C351B5"/>
    <w:rsid w:val="00C4130B"/>
    <w:rsid w:val="00C44063"/>
    <w:rsid w:val="00C453CE"/>
    <w:rsid w:val="00C70FD2"/>
    <w:rsid w:val="00CC0E17"/>
    <w:rsid w:val="00CF3775"/>
    <w:rsid w:val="00CF4D05"/>
    <w:rsid w:val="00D02821"/>
    <w:rsid w:val="00D06BA3"/>
    <w:rsid w:val="00D15FD0"/>
    <w:rsid w:val="00D27DB1"/>
    <w:rsid w:val="00D3525D"/>
    <w:rsid w:val="00D73F96"/>
    <w:rsid w:val="00D9171D"/>
    <w:rsid w:val="00DA1009"/>
    <w:rsid w:val="00DA310F"/>
    <w:rsid w:val="00DA429A"/>
    <w:rsid w:val="00DA4F36"/>
    <w:rsid w:val="00DA705F"/>
    <w:rsid w:val="00DA7899"/>
    <w:rsid w:val="00DC4FA9"/>
    <w:rsid w:val="00E019F7"/>
    <w:rsid w:val="00E07A02"/>
    <w:rsid w:val="00E369C4"/>
    <w:rsid w:val="00E41139"/>
    <w:rsid w:val="00E51580"/>
    <w:rsid w:val="00E62DA6"/>
    <w:rsid w:val="00E803CB"/>
    <w:rsid w:val="00E843C0"/>
    <w:rsid w:val="00EA4C75"/>
    <w:rsid w:val="00ED1DF4"/>
    <w:rsid w:val="00EE6599"/>
    <w:rsid w:val="00F04FCD"/>
    <w:rsid w:val="00F05B18"/>
    <w:rsid w:val="00F218CB"/>
    <w:rsid w:val="00F37C79"/>
    <w:rsid w:val="00F449C6"/>
    <w:rsid w:val="00F451CF"/>
    <w:rsid w:val="00F73A09"/>
    <w:rsid w:val="00F838E8"/>
    <w:rsid w:val="00F85D2D"/>
    <w:rsid w:val="00FA5185"/>
    <w:rsid w:val="00FB6A9E"/>
    <w:rsid w:val="00FC0F7F"/>
    <w:rsid w:val="00FC6A55"/>
    <w:rsid w:val="00FE3357"/>
    <w:rsid w:val="00FF28E9"/>
    <w:rsid w:val="00FF4A13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29ECE4"/>
  <w15:docId w15:val="{9DA9DF6A-C65A-46BF-92E8-768D4683D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71A01"/>
    <w:pPr>
      <w:spacing w:after="0" w:line="240" w:lineRule="auto"/>
    </w:pPr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Nagwek1">
    <w:name w:val="heading 1"/>
    <w:next w:val="RDbodytext"/>
    <w:link w:val="Nagwek1Znak"/>
    <w:qFormat/>
    <w:rsid w:val="00671A01"/>
    <w:pPr>
      <w:numPr>
        <w:numId w:val="37"/>
      </w:numPr>
      <w:pBdr>
        <w:bottom w:val="single" w:sz="12" w:space="1" w:color="FF0000"/>
      </w:pBdr>
      <w:spacing w:after="240" w:line="240" w:lineRule="auto"/>
      <w:contextualSpacing/>
      <w:outlineLvl w:val="0"/>
    </w:pPr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paragraph" w:styleId="Nagwek2">
    <w:name w:val="heading 2"/>
    <w:basedOn w:val="Nagwek1"/>
    <w:next w:val="RDbodytext"/>
    <w:link w:val="Nagwek2Znak"/>
    <w:qFormat/>
    <w:rsid w:val="00671A01"/>
    <w:pPr>
      <w:numPr>
        <w:ilvl w:val="1"/>
      </w:numPr>
      <w:pBdr>
        <w:bottom w:val="none" w:sz="0" w:space="0" w:color="auto"/>
      </w:pBdr>
      <w:outlineLvl w:val="1"/>
    </w:pPr>
    <w:rPr>
      <w:b w:val="0"/>
      <w:color w:val="auto"/>
      <w:sz w:val="24"/>
    </w:rPr>
  </w:style>
  <w:style w:type="paragraph" w:styleId="Nagwek3">
    <w:name w:val="heading 3"/>
    <w:basedOn w:val="Nagwek1"/>
    <w:next w:val="RDbodytext"/>
    <w:link w:val="Nagwek3Znak"/>
    <w:qFormat/>
    <w:rsid w:val="00671A01"/>
    <w:pPr>
      <w:numPr>
        <w:ilvl w:val="2"/>
      </w:numPr>
      <w:pBdr>
        <w:bottom w:val="none" w:sz="0" w:space="0" w:color="auto"/>
      </w:pBdr>
      <w:outlineLvl w:val="2"/>
    </w:pPr>
    <w:rPr>
      <w:b w:val="0"/>
      <w:color w:val="auto"/>
      <w:sz w:val="22"/>
    </w:rPr>
  </w:style>
  <w:style w:type="paragraph" w:styleId="Nagwek4">
    <w:name w:val="heading 4"/>
    <w:basedOn w:val="Nagwek1"/>
    <w:next w:val="RDbodytext"/>
    <w:link w:val="Nagwek4Znak"/>
    <w:qFormat/>
    <w:rsid w:val="00671A01"/>
    <w:pPr>
      <w:numPr>
        <w:ilvl w:val="3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3"/>
    </w:pPr>
    <w:rPr>
      <w:b w:val="0"/>
      <w:iCs/>
      <w:color w:val="auto"/>
      <w:sz w:val="22"/>
    </w:rPr>
  </w:style>
  <w:style w:type="paragraph" w:styleId="Nagwek5">
    <w:name w:val="heading 5"/>
    <w:basedOn w:val="Nagwek1"/>
    <w:next w:val="RDbodytext"/>
    <w:link w:val="Nagwek5Znak"/>
    <w:qFormat/>
    <w:rsid w:val="00671A01"/>
    <w:pPr>
      <w:numPr>
        <w:ilvl w:val="4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4"/>
    </w:pPr>
    <w:rPr>
      <w:b w:val="0"/>
      <w:color w:val="auto"/>
      <w:sz w:val="22"/>
    </w:rPr>
  </w:style>
  <w:style w:type="paragraph" w:styleId="Nagwek6">
    <w:name w:val="heading 6"/>
    <w:basedOn w:val="Nagwek1"/>
    <w:next w:val="Normalny"/>
    <w:link w:val="Nagwek6Znak"/>
    <w:rsid w:val="00B1418D"/>
    <w:pPr>
      <w:keepNext/>
      <w:numPr>
        <w:ilvl w:val="5"/>
      </w:numPr>
      <w:pBdr>
        <w:bottom w:val="none" w:sz="0" w:space="0" w:color="auto"/>
      </w:pBdr>
      <w:tabs>
        <w:tab w:val="left" w:pos="4500"/>
      </w:tabs>
      <w:spacing w:line="360" w:lineRule="auto"/>
      <w:outlineLvl w:val="5"/>
    </w:pPr>
    <w:rPr>
      <w:rFonts w:cs="Times New Roman"/>
      <w:b w:val="0"/>
      <w:bCs w:val="0"/>
      <w:color w:val="auto"/>
      <w:sz w:val="22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rsid w:val="003916CC"/>
    <w:pPr>
      <w:numPr>
        <w:ilvl w:val="6"/>
        <w:numId w:val="34"/>
      </w:numPr>
      <w:spacing w:line="276" w:lineRule="auto"/>
      <w:outlineLvl w:val="6"/>
    </w:pPr>
    <w:rPr>
      <w:rFonts w:asciiTheme="majorHAnsi" w:eastAsiaTheme="majorEastAsia" w:hAnsiTheme="majorHAnsi" w:cstheme="majorBidi"/>
      <w:i w:val="0"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rsid w:val="003916CC"/>
    <w:pPr>
      <w:numPr>
        <w:ilvl w:val="7"/>
        <w:numId w:val="34"/>
      </w:numPr>
      <w:spacing w:line="276" w:lineRule="auto"/>
      <w:outlineLvl w:val="7"/>
    </w:pPr>
    <w:rPr>
      <w:rFonts w:asciiTheme="majorHAnsi" w:eastAsiaTheme="majorEastAsia" w:hAnsiTheme="majorHAnsi" w:cstheme="majorBidi"/>
    </w:rPr>
  </w:style>
  <w:style w:type="paragraph" w:styleId="Nagwek9">
    <w:name w:val="heading 9"/>
    <w:basedOn w:val="Nagwek1"/>
    <w:next w:val="RDbodytext"/>
    <w:link w:val="Nagwek9Znak"/>
    <w:qFormat/>
    <w:rsid w:val="00671A01"/>
    <w:pPr>
      <w:keepNext/>
      <w:numPr>
        <w:ilvl w:val="8"/>
        <w:numId w:val="3"/>
      </w:numPr>
      <w:pBdr>
        <w:bottom w:val="none" w:sz="0" w:space="0" w:color="auto"/>
      </w:pBdr>
      <w:tabs>
        <w:tab w:val="clear" w:pos="360"/>
      </w:tabs>
      <w:ind w:left="1584" w:hanging="1584"/>
      <w:jc w:val="both"/>
      <w:outlineLvl w:val="8"/>
    </w:pPr>
    <w:rPr>
      <w:rFonts w:cstheme="majorBidi"/>
      <w:b w:val="0"/>
      <w:bCs w:val="0"/>
      <w:color w:val="auto"/>
      <w:sz w:val="22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rsid w:val="00671A01"/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character" w:customStyle="1" w:styleId="Nagwek2Znak">
    <w:name w:val="Nagłówek 2 Znak"/>
    <w:basedOn w:val="Domylnaczcionkaakapitu"/>
    <w:link w:val="Nagwek2"/>
    <w:rsid w:val="00671A01"/>
    <w:rPr>
      <w:rFonts w:ascii="Source Sans Pro Light" w:eastAsia="Microsoft YaHei UI Light" w:hAnsi="Source Sans Pro Light" w:cs="Arial"/>
      <w:bCs/>
      <w:sz w:val="24"/>
      <w:szCs w:val="28"/>
      <w:lang w:val="en-US" w:eastAsia="pl-PL"/>
    </w:rPr>
  </w:style>
  <w:style w:type="character" w:customStyle="1" w:styleId="Nagwek3Znak">
    <w:name w:val="Nagłówek 3 Znak"/>
    <w:basedOn w:val="Domylnaczcionkaakapitu"/>
    <w:link w:val="Nagwek3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4Znak">
    <w:name w:val="Nagłówek 4 Znak"/>
    <w:basedOn w:val="Domylnaczcionkaakapitu"/>
    <w:link w:val="Nagwek4"/>
    <w:rsid w:val="00671A01"/>
    <w:rPr>
      <w:rFonts w:ascii="Source Sans Pro Light" w:eastAsia="Microsoft YaHei UI Light" w:hAnsi="Source Sans Pro Light" w:cs="Arial"/>
      <w:bCs/>
      <w:iCs/>
      <w:szCs w:val="28"/>
      <w:lang w:val="en-US" w:eastAsia="pl-PL"/>
    </w:rPr>
  </w:style>
  <w:style w:type="character" w:customStyle="1" w:styleId="Nagwek5Znak">
    <w:name w:val="Nagłówek 5 Znak"/>
    <w:basedOn w:val="Domylnaczcionkaakapitu"/>
    <w:link w:val="Nagwek5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6Znak">
    <w:name w:val="Nagłówek 6 Znak"/>
    <w:basedOn w:val="Domylnaczcionkaakapitu"/>
    <w:link w:val="Nagwek6"/>
    <w:rsid w:val="00B1418D"/>
    <w:rPr>
      <w:rFonts w:ascii="Source Sans Pro Light" w:eastAsia="Microsoft YaHei UI Light" w:hAnsi="Source Sans Pro Light" w:cs="Times New Roman"/>
      <w:szCs w:val="24"/>
      <w:lang w:val="en-US"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16CC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16CC"/>
    <w:rPr>
      <w:rFonts w:asciiTheme="majorHAnsi" w:eastAsiaTheme="majorEastAsia" w:hAnsiTheme="majorHAnsi" w:cstheme="majorBidi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rsid w:val="00671A01"/>
    <w:rPr>
      <w:rFonts w:ascii="Source Sans Pro Light" w:eastAsia="Microsoft YaHei UI Light" w:hAnsi="Source Sans Pro Light" w:cstheme="majorBidi"/>
      <w:szCs w:val="24"/>
      <w:lang w:val="en-US" w:eastAsia="pl-PL"/>
    </w:rPr>
  </w:style>
  <w:style w:type="paragraph" w:styleId="Tytu">
    <w:name w:val="Title"/>
    <w:basedOn w:val="Normalny"/>
    <w:link w:val="TytuZnak"/>
    <w:qFormat/>
    <w:rsid w:val="00671A01"/>
    <w:pPr>
      <w:jc w:val="center"/>
    </w:pPr>
    <w:rPr>
      <w:rFonts w:ascii="Times New Roman" w:eastAsiaTheme="majorEastAsia" w:hAnsi="Times New Roman"/>
      <w:b/>
      <w:bCs/>
      <w:i w:val="0"/>
      <w:noProof/>
      <w:sz w:val="24"/>
      <w:szCs w:val="24"/>
      <w:lang w:val="sv-SE"/>
    </w:rPr>
  </w:style>
  <w:style w:type="character" w:customStyle="1" w:styleId="TytuZnak">
    <w:name w:val="Tytuł Znak"/>
    <w:basedOn w:val="Domylnaczcionkaakapitu"/>
    <w:link w:val="Tytu"/>
    <w:rsid w:val="00671A01"/>
    <w:rPr>
      <w:rFonts w:ascii="Times New Roman" w:eastAsiaTheme="majorEastAsia" w:hAnsi="Times New Roman" w:cs="Arial"/>
      <w:b/>
      <w:bCs/>
      <w:noProof/>
      <w:sz w:val="24"/>
      <w:szCs w:val="24"/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71A01"/>
    <w:pPr>
      <w:spacing w:after="600"/>
    </w:pPr>
    <w:rPr>
      <w:rFonts w:asciiTheme="majorHAnsi" w:eastAsiaTheme="majorEastAsia" w:hAnsiTheme="majorHAnsi" w:cstheme="majorBidi"/>
      <w:i w:val="0"/>
      <w:iCs/>
      <w:noProof/>
      <w:spacing w:val="13"/>
      <w:sz w:val="24"/>
      <w:szCs w:val="24"/>
      <w:lang w:val="sv-SE"/>
    </w:rPr>
  </w:style>
  <w:style w:type="character" w:customStyle="1" w:styleId="PodtytuZnak">
    <w:name w:val="Podtytuł Znak"/>
    <w:basedOn w:val="Domylnaczcionkaakapitu"/>
    <w:link w:val="Podtytu"/>
    <w:uiPriority w:val="11"/>
    <w:rsid w:val="00671A01"/>
    <w:rPr>
      <w:rFonts w:asciiTheme="majorHAnsi" w:eastAsiaTheme="majorEastAsia" w:hAnsiTheme="majorHAnsi" w:cstheme="majorBidi"/>
      <w:iCs/>
      <w:noProof/>
      <w:spacing w:val="13"/>
      <w:sz w:val="24"/>
      <w:szCs w:val="24"/>
      <w:lang w:eastAsia="pl-PL"/>
    </w:rPr>
  </w:style>
  <w:style w:type="character" w:styleId="Pogrubienie">
    <w:name w:val="Strong"/>
    <w:uiPriority w:val="22"/>
    <w:qFormat/>
    <w:rsid w:val="00671A01"/>
    <w:rPr>
      <w:b/>
      <w:bCs/>
    </w:rPr>
  </w:style>
  <w:style w:type="character" w:styleId="Uwydatnienie">
    <w:name w:val="Emphasis"/>
    <w:uiPriority w:val="20"/>
    <w:semiHidden/>
    <w:rsid w:val="003916CC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Bezodstpw">
    <w:name w:val="No Spacing"/>
    <w:basedOn w:val="Normalny"/>
    <w:uiPriority w:val="1"/>
    <w:qFormat/>
    <w:rsid w:val="00671A01"/>
    <w:rPr>
      <w:rFonts w:eastAsiaTheme="minorEastAsia"/>
    </w:rPr>
  </w:style>
  <w:style w:type="paragraph" w:styleId="Akapitzlist">
    <w:name w:val="List Paragraph"/>
    <w:basedOn w:val="Normalny"/>
    <w:uiPriority w:val="1"/>
    <w:qFormat/>
    <w:rsid w:val="00671A01"/>
    <w:pPr>
      <w:widowControl w:val="0"/>
      <w:ind w:left="830" w:hanging="340"/>
      <w:jc w:val="both"/>
    </w:pPr>
    <w:rPr>
      <w:rFonts w:eastAsia="Arial"/>
      <w:i w:val="0"/>
      <w:sz w:val="22"/>
      <w:szCs w:val="22"/>
      <w:lang w:eastAsia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671A01"/>
    <w:pPr>
      <w:spacing w:before="200"/>
      <w:ind w:left="360" w:right="360"/>
    </w:pPr>
    <w:rPr>
      <w:rFonts w:eastAsiaTheme="minorEastAsia"/>
      <w:i w:val="0"/>
      <w:iCs/>
      <w:noProof/>
      <w:lang w:val="sv-SE"/>
    </w:rPr>
  </w:style>
  <w:style w:type="character" w:customStyle="1" w:styleId="CytatZnak">
    <w:name w:val="Cytat Znak"/>
    <w:basedOn w:val="Domylnaczcionkaakapitu"/>
    <w:link w:val="Cytat"/>
    <w:uiPriority w:val="29"/>
    <w:rsid w:val="00671A01"/>
    <w:rPr>
      <w:rFonts w:ascii="Arial" w:eastAsiaTheme="minorEastAsia" w:hAnsi="Arial" w:cs="Arial"/>
      <w:iCs/>
      <w:noProof/>
      <w:sz w:val="20"/>
      <w:szCs w:val="20"/>
      <w:lang w:eastAsia="pl-PL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71A01"/>
    <w:pPr>
      <w:pBdr>
        <w:bottom w:val="single" w:sz="4" w:space="1" w:color="auto"/>
      </w:pBdr>
      <w:spacing w:before="200" w:after="280"/>
      <w:ind w:left="1008" w:right="1152"/>
      <w:jc w:val="both"/>
    </w:pPr>
    <w:rPr>
      <w:rFonts w:eastAsiaTheme="minorEastAsia"/>
      <w:b/>
      <w:bCs/>
      <w:i w:val="0"/>
      <w:iCs/>
      <w:noProof/>
      <w:lang w:val="sv-SE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71A01"/>
    <w:rPr>
      <w:rFonts w:ascii="Arial" w:eastAsiaTheme="minorEastAsia" w:hAnsi="Arial" w:cs="Arial"/>
      <w:b/>
      <w:bCs/>
      <w:iCs/>
      <w:noProof/>
      <w:sz w:val="20"/>
      <w:szCs w:val="20"/>
      <w:lang w:eastAsia="pl-PL"/>
    </w:rPr>
  </w:style>
  <w:style w:type="character" w:styleId="Wyrnieniedelikatne">
    <w:name w:val="Subtle Emphasis"/>
    <w:uiPriority w:val="19"/>
    <w:semiHidden/>
    <w:rsid w:val="003916CC"/>
    <w:rPr>
      <w:i/>
      <w:iCs/>
    </w:rPr>
  </w:style>
  <w:style w:type="character" w:styleId="Wyrnienieintensywne">
    <w:name w:val="Intense Emphasis"/>
    <w:uiPriority w:val="21"/>
    <w:qFormat/>
    <w:rsid w:val="00671A01"/>
    <w:rPr>
      <w:b/>
      <w:bCs/>
    </w:rPr>
  </w:style>
  <w:style w:type="character" w:styleId="Odwoaniedelikatne">
    <w:name w:val="Subtle Reference"/>
    <w:uiPriority w:val="31"/>
    <w:qFormat/>
    <w:rsid w:val="00671A01"/>
    <w:rPr>
      <w:smallCaps/>
    </w:rPr>
  </w:style>
  <w:style w:type="character" w:styleId="Odwoanieintensywne">
    <w:name w:val="Intense Reference"/>
    <w:uiPriority w:val="32"/>
    <w:qFormat/>
    <w:rsid w:val="00671A01"/>
    <w:rPr>
      <w:smallCaps/>
      <w:spacing w:val="5"/>
      <w:u w:val="single"/>
    </w:rPr>
  </w:style>
  <w:style w:type="character" w:styleId="Tytuksiki">
    <w:name w:val="Book Title"/>
    <w:uiPriority w:val="33"/>
    <w:qFormat/>
    <w:rsid w:val="00671A01"/>
    <w:rPr>
      <w:i/>
      <w:iCs/>
      <w:smallCaps/>
      <w:spacing w:val="5"/>
    </w:rPr>
  </w:style>
  <w:style w:type="paragraph" w:styleId="Nagwekspisutreci">
    <w:name w:val="TOC Heading"/>
    <w:next w:val="RDbodytext"/>
    <w:uiPriority w:val="39"/>
    <w:unhideWhenUsed/>
    <w:qFormat/>
    <w:rsid w:val="00671A01"/>
    <w:pPr>
      <w:keepLines/>
      <w:pBdr>
        <w:bottom w:val="single" w:sz="12" w:space="1" w:color="FF0000"/>
      </w:pBdr>
      <w:spacing w:before="240" w:line="259" w:lineRule="auto"/>
    </w:pPr>
    <w:rPr>
      <w:rFonts w:ascii="Source Sans Pro Light" w:eastAsiaTheme="majorEastAsia" w:hAnsi="Source Sans Pro Light" w:cstheme="majorBidi"/>
      <w:b/>
      <w:sz w:val="32"/>
      <w:szCs w:val="32"/>
      <w:lang w:val="en-US" w:eastAsia="pl-PL"/>
    </w:rPr>
  </w:style>
  <w:style w:type="paragraph" w:styleId="Nagwek">
    <w:name w:val="header"/>
    <w:basedOn w:val="Normalny"/>
    <w:link w:val="NagwekZnak"/>
    <w:uiPriority w:val="99"/>
    <w:rsid w:val="00815D43"/>
    <w:pPr>
      <w:tabs>
        <w:tab w:val="center" w:pos="4536"/>
        <w:tab w:val="right" w:pos="9072"/>
      </w:tabs>
    </w:pPr>
    <w:rPr>
      <w:rFonts w:eastAsiaTheme="minorEastAsia"/>
      <w:sz w:val="16"/>
    </w:rPr>
  </w:style>
  <w:style w:type="character" w:customStyle="1" w:styleId="NagwekZnak">
    <w:name w:val="Nagłówek Znak"/>
    <w:basedOn w:val="Domylnaczcionkaakapitu"/>
    <w:link w:val="Nagwek"/>
    <w:uiPriority w:val="99"/>
    <w:rsid w:val="00815D43"/>
    <w:rPr>
      <w:rFonts w:asciiTheme="minorHAnsi" w:hAnsiTheme="minorHAnsi"/>
      <w:sz w:val="16"/>
    </w:rPr>
  </w:style>
  <w:style w:type="paragraph" w:styleId="Stopka">
    <w:name w:val="footer"/>
    <w:basedOn w:val="Normalny"/>
    <w:link w:val="StopkaZnak"/>
    <w:rsid w:val="00B1418D"/>
    <w:pPr>
      <w:tabs>
        <w:tab w:val="center" w:pos="4536"/>
        <w:tab w:val="right" w:pos="9072"/>
      </w:tabs>
    </w:pPr>
    <w:rPr>
      <w:rFonts w:eastAsiaTheme="minorEastAsia"/>
      <w:i w:val="0"/>
      <w:sz w:val="16"/>
    </w:rPr>
  </w:style>
  <w:style w:type="character" w:customStyle="1" w:styleId="StopkaZnak">
    <w:name w:val="Stopka Znak"/>
    <w:basedOn w:val="Domylnaczcionkaakapitu"/>
    <w:link w:val="Stopka"/>
    <w:rsid w:val="00B1418D"/>
    <w:rPr>
      <w:rFonts w:ascii="Arial" w:eastAsiaTheme="minorEastAsia" w:hAnsi="Arial" w:cs="Arial"/>
      <w:sz w:val="16"/>
      <w:szCs w:val="20"/>
      <w:lang w:val="en-US" w:eastAsia="pl-PL"/>
    </w:rPr>
  </w:style>
  <w:style w:type="paragraph" w:styleId="Listapunktowana">
    <w:name w:val="List Bullet"/>
    <w:basedOn w:val="Normalny"/>
    <w:uiPriority w:val="99"/>
    <w:rsid w:val="00F451CF"/>
    <w:pPr>
      <w:numPr>
        <w:numId w:val="2"/>
      </w:numPr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Listanumerowana">
    <w:name w:val="List Number"/>
    <w:basedOn w:val="Normalny"/>
    <w:uiPriority w:val="99"/>
    <w:rsid w:val="00F451CF"/>
    <w:pPr>
      <w:tabs>
        <w:tab w:val="num" w:pos="360"/>
      </w:tabs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Tekstdymka">
    <w:name w:val="Balloon Text"/>
    <w:basedOn w:val="Normalny"/>
    <w:link w:val="TekstdymkaZnak"/>
    <w:uiPriority w:val="99"/>
    <w:semiHidden/>
    <w:rsid w:val="000D7986"/>
    <w:rPr>
      <w:rFonts w:ascii="Tahoma" w:eastAsiaTheme="minorEastAsi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D7986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6F5761"/>
    <w:pPr>
      <w:spacing w:after="100" w:line="276" w:lineRule="auto"/>
    </w:pPr>
    <w:rPr>
      <w:rFonts w:eastAsiaTheme="minorEastAsia"/>
      <w:b/>
      <w:i w:val="0"/>
    </w:rPr>
  </w:style>
  <w:style w:type="paragraph" w:styleId="Spistreci2">
    <w:name w:val="toc 2"/>
    <w:basedOn w:val="Spistreci1"/>
    <w:next w:val="Normalny"/>
    <w:autoRedefine/>
    <w:uiPriority w:val="39"/>
    <w:unhideWhenUsed/>
    <w:rsid w:val="000D7986"/>
    <w:pPr>
      <w:spacing w:line="240" w:lineRule="auto"/>
      <w:ind w:left="198"/>
    </w:pPr>
    <w:rPr>
      <w:b w:val="0"/>
    </w:rPr>
  </w:style>
  <w:style w:type="paragraph" w:styleId="Spistreci3">
    <w:name w:val="toc 3"/>
    <w:basedOn w:val="Spistreci2"/>
    <w:next w:val="Normalny"/>
    <w:autoRedefine/>
    <w:uiPriority w:val="39"/>
    <w:unhideWhenUsed/>
    <w:rsid w:val="000D7986"/>
    <w:pPr>
      <w:ind w:left="403"/>
    </w:pPr>
  </w:style>
  <w:style w:type="paragraph" w:styleId="Spistreci4">
    <w:name w:val="toc 4"/>
    <w:basedOn w:val="Spistreci2"/>
    <w:next w:val="Normalny"/>
    <w:autoRedefine/>
    <w:uiPriority w:val="39"/>
    <w:unhideWhenUsed/>
    <w:rsid w:val="000D7986"/>
    <w:pPr>
      <w:ind w:left="601"/>
    </w:pPr>
  </w:style>
  <w:style w:type="character" w:styleId="Tekstzastpczy">
    <w:name w:val="Placeholder Text"/>
    <w:basedOn w:val="Domylnaczcionkaakapitu"/>
    <w:uiPriority w:val="99"/>
    <w:semiHidden/>
    <w:rsid w:val="00DA429A"/>
    <w:rPr>
      <w:color w:val="808080"/>
    </w:rPr>
  </w:style>
  <w:style w:type="table" w:styleId="Tabela-Siatka">
    <w:name w:val="Table Grid"/>
    <w:basedOn w:val="Standardowy"/>
    <w:uiPriority w:val="59"/>
    <w:rsid w:val="00DA429A"/>
    <w:pPr>
      <w:spacing w:line="240" w:lineRule="auto"/>
    </w:pPr>
    <w:rPr>
      <w:rFonts w:ascii="Calibri" w:eastAsia="Calibri" w:hAnsi="Calibri" w:cs="Times New Roman"/>
      <w:lang w:eastAsia="sv-S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al10ptAuto">
    <w:name w:val="Arial 10 pt Auto"/>
    <w:basedOn w:val="Normalny"/>
    <w:rsid w:val="00DA429A"/>
    <w:pPr>
      <w:autoSpaceDE w:val="0"/>
      <w:autoSpaceDN w:val="0"/>
      <w:adjustRightInd w:val="0"/>
      <w:spacing w:line="288" w:lineRule="auto"/>
      <w:textAlignment w:val="center"/>
    </w:pPr>
    <w:rPr>
      <w:szCs w:val="24"/>
      <w:lang w:eastAsia="sv-SE"/>
    </w:rPr>
  </w:style>
  <w:style w:type="paragraph" w:customStyle="1" w:styleId="Headerfootertext">
    <w:name w:val="Header/footer text"/>
    <w:basedOn w:val="Normalny"/>
    <w:rsid w:val="00B1418D"/>
    <w:pPr>
      <w:spacing w:after="100" w:afterAutospacing="1"/>
    </w:pPr>
    <w:rPr>
      <w:rFonts w:eastAsia="Calibri"/>
      <w:i w:val="0"/>
      <w:sz w:val="12"/>
      <w:szCs w:val="12"/>
    </w:rPr>
  </w:style>
  <w:style w:type="paragraph" w:customStyle="1" w:styleId="Default">
    <w:name w:val="Default"/>
    <w:rsid w:val="00CF3775"/>
    <w:pPr>
      <w:autoSpaceDE w:val="0"/>
      <w:autoSpaceDN w:val="0"/>
      <w:adjustRightInd w:val="0"/>
      <w:spacing w:line="240" w:lineRule="auto"/>
    </w:pPr>
    <w:rPr>
      <w:rFonts w:ascii="Cambria" w:eastAsia="Calibri" w:hAnsi="Cambria" w:cs="Cambria"/>
      <w:color w:val="000000"/>
      <w:sz w:val="24"/>
      <w:szCs w:val="24"/>
      <w:lang w:eastAsia="sv-SE"/>
    </w:rPr>
  </w:style>
  <w:style w:type="paragraph" w:customStyle="1" w:styleId="Instructions">
    <w:name w:val="Instructions"/>
    <w:basedOn w:val="Bezodstpw"/>
    <w:rsid w:val="001B7F7F"/>
    <w:rPr>
      <w:i w:val="0"/>
      <w:color w:val="597B97" w:themeColor="accent1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character" w:styleId="Hipercze">
    <w:name w:val="Hyperlink"/>
    <w:basedOn w:val="Domylnaczcionkaakapitu"/>
    <w:uiPriority w:val="99"/>
    <w:qFormat/>
    <w:rsid w:val="006F5761"/>
    <w:rPr>
      <w:rFonts w:ascii="Source Sans Pro Light" w:hAnsi="Source Sans Pro Light"/>
      <w:i w:val="0"/>
      <w:color w:val="0000FF"/>
      <w:u w:val="single"/>
    </w:rPr>
  </w:style>
  <w:style w:type="paragraph" w:customStyle="1" w:styleId="FTTabelabodytext2">
    <w:name w:val="FT Tabela bodytext 2"/>
    <w:basedOn w:val="Normalny"/>
    <w:rsid w:val="00FC0F7F"/>
    <w:rPr>
      <w:rFonts w:ascii="Calibri Light" w:eastAsia="Microsoft JhengHei UI" w:hAnsi="Calibri Light" w:cs="Calibri Light"/>
      <w:b/>
      <w:sz w:val="18"/>
      <w:szCs w:val="18"/>
    </w:rPr>
  </w:style>
  <w:style w:type="paragraph" w:customStyle="1" w:styleId="RDbodytext">
    <w:name w:val="RD_bodytext"/>
    <w:basedOn w:val="Normalny"/>
    <w:link w:val="RDbodytextZnak"/>
    <w:qFormat/>
    <w:rsid w:val="00671A01"/>
    <w:pPr>
      <w:suppressAutoHyphens/>
      <w:spacing w:line="20" w:lineRule="atLeast"/>
      <w:contextualSpacing/>
      <w:jc w:val="both"/>
    </w:pPr>
    <w:rPr>
      <w:rFonts w:ascii="Source Sans Pro Light" w:eastAsia="Times New Roman" w:hAnsi="Source Sans Pro Light"/>
      <w:i w:val="0"/>
      <w:color w:val="0D0D0D" w:themeColor="text1" w:themeTint="F2"/>
      <w:sz w:val="22"/>
    </w:rPr>
  </w:style>
  <w:style w:type="character" w:customStyle="1" w:styleId="RDbodytextZnak">
    <w:name w:val="RD_bodytext Znak"/>
    <w:basedOn w:val="Domylnaczcionkaakapitu"/>
    <w:link w:val="RDbodytext"/>
    <w:locked/>
    <w:rsid w:val="00671A01"/>
    <w:rPr>
      <w:rFonts w:ascii="Source Sans Pro Light" w:hAnsi="Source Sans Pro Light" w:cs="Arial"/>
      <w:color w:val="0D0D0D" w:themeColor="text1" w:themeTint="F2"/>
      <w:szCs w:val="20"/>
      <w:lang w:val="en-US" w:eastAsia="pl-PL"/>
    </w:rPr>
  </w:style>
  <w:style w:type="paragraph" w:customStyle="1" w:styleId="Styl2">
    <w:name w:val="Styl2"/>
    <w:basedOn w:val="Normalny"/>
    <w:uiPriority w:val="1"/>
    <w:qFormat/>
    <w:rsid w:val="00671A01"/>
    <w:pPr>
      <w:keepNext/>
      <w:numPr>
        <w:ilvl w:val="1"/>
      </w:numPr>
      <w:spacing w:before="240"/>
      <w:outlineLvl w:val="1"/>
    </w:pPr>
    <w:rPr>
      <w:rFonts w:ascii="Microsoft YaHei UI Light" w:eastAsia="Times New Roman" w:hAnsi="Microsoft YaHei UI Light"/>
      <w:i w:val="0"/>
      <w:sz w:val="24"/>
      <w:szCs w:val="28"/>
    </w:rPr>
  </w:style>
  <w:style w:type="paragraph" w:customStyle="1" w:styleId="Styl3">
    <w:name w:val="Styl3"/>
    <w:basedOn w:val="RDbodytext"/>
    <w:uiPriority w:val="1"/>
    <w:qFormat/>
    <w:rsid w:val="00671A01"/>
  </w:style>
  <w:style w:type="paragraph" w:customStyle="1" w:styleId="RDother">
    <w:name w:val="RD_other"/>
    <w:basedOn w:val="Normalny"/>
    <w:qFormat/>
    <w:rsid w:val="00671A01"/>
    <w:rPr>
      <w:rFonts w:ascii="Source Sans Pro Light" w:eastAsia="Microsoft JhengHei UI" w:hAnsi="Source Sans Pro Light"/>
      <w:b/>
      <w:bCs/>
      <w:i w:val="0"/>
      <w:color w:val="000000" w:themeColor="text1"/>
      <w:kern w:val="28"/>
      <w:sz w:val="24"/>
      <w:szCs w:val="28"/>
      <w:lang w:val="pt-BR"/>
    </w:rPr>
  </w:style>
  <w:style w:type="paragraph" w:customStyle="1" w:styleId="RDtitledocument">
    <w:name w:val="RD_title_document"/>
    <w:qFormat/>
    <w:rsid w:val="009C4729"/>
    <w:pPr>
      <w:spacing w:before="240" w:after="240" w:line="240" w:lineRule="auto"/>
      <w:ind w:left="-108"/>
    </w:pPr>
    <w:rPr>
      <w:rFonts w:ascii="Source Sans Pro SemiBold" w:eastAsia="Microsoft JhengHei UI" w:hAnsi="Source Sans Pro SemiBold" w:cs="Arial"/>
      <w:color w:val="000000" w:themeColor="text1"/>
      <w:spacing w:val="5"/>
      <w:sz w:val="32"/>
      <w:szCs w:val="52"/>
      <w:lang w:val="en-US" w:eastAsia="pl-PL"/>
    </w:rPr>
  </w:style>
  <w:style w:type="paragraph" w:customStyle="1" w:styleId="RDheading">
    <w:name w:val="RD_heading"/>
    <w:qFormat/>
    <w:rsid w:val="00671A01"/>
    <w:pPr>
      <w:framePr w:hSpace="141" w:wrap="around" w:vAnchor="text" w:hAnchor="margin" w:y="190"/>
      <w:spacing w:before="120" w:after="120" w:line="240" w:lineRule="auto"/>
    </w:pPr>
    <w:rPr>
      <w:rFonts w:ascii="Source Sans Pro Light" w:eastAsia="Microsoft YaHei UI Light" w:hAnsi="Source Sans Pro Light" w:cstheme="minorHAnsi"/>
      <w:b/>
      <w:bCs/>
      <w:spacing w:val="5"/>
      <w:kern w:val="28"/>
      <w:sz w:val="32"/>
      <w:szCs w:val="28"/>
      <w:lang w:val="en-US" w:eastAsia="pl-PL"/>
    </w:rPr>
  </w:style>
  <w:style w:type="paragraph" w:customStyle="1" w:styleId="RDtableheading">
    <w:name w:val="RD_table_heading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theme="minorHAnsi"/>
      <w:b/>
      <w:bCs/>
      <w:color w:val="000000"/>
      <w:sz w:val="24"/>
      <w:szCs w:val="28"/>
      <w:lang w:val="en-US" w:eastAsia="pl-PL"/>
    </w:rPr>
  </w:style>
  <w:style w:type="paragraph" w:customStyle="1" w:styleId="RDtablecontent">
    <w:name w:val="RD_table_content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="Arial"/>
      <w:bCs/>
      <w:color w:val="000000" w:themeColor="text1"/>
      <w:sz w:val="24"/>
      <w:szCs w:val="28"/>
      <w:lang w:val="en-US" w:eastAsia="pl-PL"/>
    </w:rPr>
  </w:style>
  <w:style w:type="paragraph" w:styleId="Legenda">
    <w:name w:val="caption"/>
    <w:basedOn w:val="Normalny"/>
    <w:next w:val="Normalny"/>
    <w:autoRedefine/>
    <w:uiPriority w:val="35"/>
    <w:semiHidden/>
    <w:unhideWhenUsed/>
    <w:qFormat/>
    <w:rsid w:val="00671A01"/>
    <w:pPr>
      <w:keepNext/>
      <w:spacing w:after="200"/>
      <w:jc w:val="center"/>
    </w:pPr>
    <w:rPr>
      <w:rFonts w:ascii="Source Sans Pro Light" w:eastAsia="Times New Roman" w:hAnsi="Source Sans Pro Light"/>
      <w:iCs/>
      <w:color w:val="000000" w:themeColor="text1"/>
      <w:sz w:val="18"/>
      <w:szCs w:val="18"/>
    </w:rPr>
  </w:style>
  <w:style w:type="paragraph" w:customStyle="1" w:styleId="RDtableheading11">
    <w:name w:val="RD_table_heading11"/>
    <w:rsid w:val="00B1418D"/>
    <w:pPr>
      <w:spacing w:after="120" w:line="240" w:lineRule="auto"/>
      <w:contextualSpacing/>
    </w:pPr>
    <w:rPr>
      <w:rFonts w:ascii="Source Sans Pro Light" w:hAnsi="Source Sans Pro Light" w:cs="Arial"/>
      <w:szCs w:val="20"/>
      <w:lang w:val="pl-PL" w:eastAsia="pl-PL"/>
    </w:rPr>
  </w:style>
  <w:style w:type="table" w:customStyle="1" w:styleId="RDtablestyle1">
    <w:name w:val="RD_table_style1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/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bottom w:val="single" w:sz="4" w:space="0" w:color="FF0000"/>
        </w:tcBorders>
        <w:vAlign w:val="bottom"/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right w:val="single" w:sz="4" w:space="0" w:color="FF0000"/>
        </w:tcBorders>
      </w:tcPr>
    </w:tblStylePr>
    <w:tblStylePr w:type="lastCol">
      <w:pPr>
        <w:jc w:val="left"/>
      </w:pPr>
      <w:rPr>
        <w:rFonts w:ascii="Source Sans Pro Light" w:hAnsi="Source Sans Pro Light"/>
        <w:sz w:val="20"/>
      </w:rPr>
    </w:tblStylePr>
  </w:style>
  <w:style w:type="table" w:customStyle="1" w:styleId="RDtablestyle2">
    <w:name w:val="RD_table_style2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>
      <w:tblBorders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single" w:sz="12" w:space="0" w:color="FF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nil"/>
          <w:right w:val="nil"/>
          <w:insideH w:val="nil"/>
          <w:insideV w:val="single" w:sz="12" w:space="0" w:color="FF0000"/>
          <w:tl2br w:val="nil"/>
          <w:tr2bl w:val="nil"/>
        </w:tcBorders>
      </w:tcPr>
    </w:tblStylePr>
  </w:style>
  <w:style w:type="paragraph" w:customStyle="1" w:styleId="Normalnystopka">
    <w:name w:val="Normalny stopka"/>
    <w:basedOn w:val="RDtitledocument"/>
    <w:qFormat/>
    <w:rsid w:val="00671A01"/>
    <w:rPr>
      <w:rFonts w:asciiTheme="minorHAnsi" w:hAnsiTheme="minorHAnsi"/>
      <w:sz w:val="16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45A5B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460342"/>
    <w:rPr>
      <w:color w:val="FF8354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DA70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i w:val="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DA705F"/>
    <w:rPr>
      <w:rFonts w:ascii="Courier New" w:hAnsi="Courier New" w:cs="Courier New"/>
      <w:sz w:val="20"/>
      <w:szCs w:val="20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3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png"/><Relationship Id="rId18" Type="http://schemas.openxmlformats.org/officeDocument/2006/relationships/image" Target="media/image6.jpe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jpeg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webSettings" Target="webSetting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fio\AppData\Local\Temp\RD%20Instruction.dotx" TargetMode="External"/></Relationships>
</file>

<file path=word/theme/theme1.xml><?xml version="1.0" encoding="utf-8"?>
<a:theme xmlns:a="http://schemas.openxmlformats.org/drawingml/2006/main" name="Ascom">
  <a:themeElements>
    <a:clrScheme name="Ascom Word">
      <a:dk1>
        <a:srgbClr val="000000"/>
      </a:dk1>
      <a:lt1>
        <a:srgbClr val="FFFFFF"/>
      </a:lt1>
      <a:dk2>
        <a:srgbClr val="FF8354"/>
      </a:dk2>
      <a:lt2>
        <a:srgbClr val="F3FF0E"/>
      </a:lt2>
      <a:accent1>
        <a:srgbClr val="597B97"/>
      </a:accent1>
      <a:accent2>
        <a:srgbClr val="87254D"/>
      </a:accent2>
      <a:accent3>
        <a:srgbClr val="57521F"/>
      </a:accent3>
      <a:accent4>
        <a:srgbClr val="FF0000"/>
      </a:accent4>
      <a:accent5>
        <a:srgbClr val="FF8354"/>
      </a:accent5>
      <a:accent6>
        <a:srgbClr val="F3FF0E"/>
      </a:accent6>
      <a:hlink>
        <a:srgbClr val="FF8354"/>
      </a:hlink>
      <a:folHlink>
        <a:srgbClr val="FF8354"/>
      </a:folHlink>
    </a:clrScheme>
    <a:fontScheme name="Ascom">
      <a:majorFont>
        <a:latin typeface="Arial"/>
        <a:ea typeface="ＭＳ Ｐゴシック"/>
        <a:cs typeface=""/>
      </a:majorFont>
      <a:minorFont>
        <a:latin typeface="Arial"/>
        <a:ea typeface="ＭＳ Ｐ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Project Document Fideltronik" ma:contentTypeID="0x010100F5B004A62D3B491FBEFFEF69A46FA8F700A43D2122F767C848B3EB9697A07C0A45" ma:contentTypeVersion="4" ma:contentTypeDescription="Content type of project document" ma:contentTypeScope="" ma:versionID="cf80a12e78b02a8931399d2cd80096a0">
  <xsd:schema xmlns:xsd="http://www.w3.org/2001/XMLSchema" xmlns:xs="http://www.w3.org/2001/XMLSchema" xmlns:p="http://schemas.microsoft.com/office/2006/metadata/properties" xmlns:ns1="http://schemas.microsoft.com/sharepoint/v3" xmlns:ns3="26f12538-60e2-4128-8466-5a2f513fd584" xmlns:ns4="A2A80080-FD2A-4CAF-A166-D79E83562855" xmlns:ns5="a2a80080-fd2a-4caf-a166-d79e83562855" targetNamespace="http://schemas.microsoft.com/office/2006/metadata/properties" ma:root="true" ma:fieldsID="8d3b92e9e0f47a26cc635838f592feec" ns1:_="" ns3:_="" ns4:_="" ns5:_="">
    <xsd:import namespace="http://schemas.microsoft.com/sharepoint/v3"/>
    <xsd:import namespace="26f12538-60e2-4128-8466-5a2f513fd584"/>
    <xsd:import namespace="A2A80080-FD2A-4CAF-A166-D79E83562855"/>
    <xsd:import namespace="a2a80080-fd2a-4caf-a166-d79e83562855"/>
    <xsd:element name="properties">
      <xsd:complexType>
        <xsd:sequence>
          <xsd:element name="documentManagement">
            <xsd:complexType>
              <xsd:all>
                <xsd:element ref="ns1:Reviewers" minOccurs="0"/>
                <xsd:element ref="ns1:Reviewed" minOccurs="0"/>
                <xsd:element ref="ns1:Approvers" minOccurs="0"/>
                <xsd:element ref="ns1:Approval_x0020_Date" minOccurs="0"/>
                <xsd:element ref="ns1:ProjectLookup" minOccurs="0"/>
                <xsd:element ref="ns1:ProcessTaxHTField0" minOccurs="0"/>
                <xsd:element ref="ns1:hd5a523da6e54a298b8bcb213543c73d" minOccurs="0"/>
                <xsd:element ref="ns3:_dlc_DocId" minOccurs="0"/>
                <xsd:element ref="ns1:OperationalDocumentType_Hidden"/>
                <xsd:element ref="ns3:_dlc_DocIdUrl" minOccurs="0"/>
                <xsd:element ref="ns1:je8d2d072df34d4b9e67b9fa12dfd60f"/>
                <xsd:element ref="ns3:_dlc_DocIdPersistId" minOccurs="0"/>
                <xsd:element ref="ns1:ProductFamily_Hidden" minOccurs="0"/>
                <xsd:element ref="ns1:LifecycleStatus" minOccurs="0"/>
                <xsd:element ref="ns1:SPDocumentVersion" minOccurs="0"/>
                <xsd:element ref="ns1:SPCreatedBy" minOccurs="0"/>
                <xsd:element ref="ns1:SPLastModified" minOccurs="0"/>
                <xsd:element ref="ns1:SPLastModifiedBy" minOccurs="0"/>
                <xsd:element ref="ns1:SPReviewers" minOccurs="0"/>
                <xsd:element ref="ns1:SPReviewed" minOccurs="0"/>
                <xsd:element ref="ns1:SPApprover" minOccurs="0"/>
                <xsd:element ref="ns1:SPApproved" minOccurs="0"/>
                <xsd:element ref="ns3:TaxCatchAll" minOccurs="0"/>
                <xsd:element ref="ns3:TaxCatchAllLabel" minOccurs="0"/>
                <xsd:element ref="ns3:TaxKeywordTaxHTField" minOccurs="0"/>
                <xsd:element ref="ns4:Fideltronik_x0020_DMS_x0020_Approval" minOccurs="0"/>
                <xsd:element ref="ns4:Fideltronik_x0020_DMS_x0020_Review" minOccurs="0"/>
                <xsd:element ref="ns4:Fideltronik_x0020_DMS_x0020_Invalidate" minOccurs="0"/>
                <xsd:element ref="ns4:Send_x0020_by" minOccurs="0"/>
                <xsd:element ref="ns4:ff1cd7923a9e46d9ac4662988689dfbd" minOccurs="0"/>
                <xsd:element ref="ns5:Fideltronik_x0020_DMS_x0020_Approval_x0020__x0028_1_x0029_" minOccurs="0"/>
                <xsd:element ref="ns5:Fideltronik_x0020_DMS_x0020_Review_x0020__x0028_1_x0029_" minOccurs="0"/>
                <xsd:element ref="ns5:Fideltronik_x0020_DMS_x0020_Invalidate_x0020__x0028_1_x0029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eviewers" ma:index="3" nillable="true" ma:displayName="Reviewers" ma:SearchPeopleOnly="false" ma:internalName="Review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viewed" ma:index="4" nillable="true" ma:displayName="Reviewed" ma:format="DateOnly" ma:hidden="true" ma:internalName="Reviewed">
      <xsd:simpleType>
        <xsd:restriction base="dms:DateTime"/>
      </xsd:simpleType>
    </xsd:element>
    <xsd:element name="Approvers" ma:index="5" nillable="true" ma:displayName="Approver" ma:SearchPeopleOnly="false" ma:internalName="Approvers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al_x0020_Date" ma:index="6" nillable="true" ma:displayName="Approved" ma:format="DateOnly" ma:hidden="true" ma:internalName="Approval_x0020_Date" ma:readOnly="false">
      <xsd:simpleType>
        <xsd:restriction base="dms:DateTime"/>
      </xsd:simpleType>
    </xsd:element>
    <xsd:element name="ProjectLookup" ma:index="12" nillable="true" ma:displayName="Project" ma:hidden="true" ma:indexed="true" ma:list="{CEC405EE-E844-4E94-A534-22FFDB3649EA}" ma:internalName="ProjectLookup" ma:showField="Title" ma:web="d75cd5b9-6027-4670-8d8e-2ab0c499c63e">
      <xsd:simpleType>
        <xsd:restriction base="dms:Lookup"/>
      </xsd:simpleType>
    </xsd:element>
    <xsd:element name="ProcessTaxHTField0" ma:index="16" nillable="true" ma:taxonomy="true" ma:internalName="ProcessTaxHTField0" ma:taxonomyFieldName="Process" ma:displayName="Process" ma:fieldId="{520b3b68-dba7-41fd-80c8-c86c329d87f3}" ma:sspId="990b9b66-498b-48aa-b1b4-4afd386282e6" ma:termSetId="d10bd7aa-6f51-4d54-9290-1f20da5b51d0" ma:anchorId="c8489619-b868-4936-b087-c95335233778" ma:open="false" ma:isKeyword="false">
      <xsd:complexType>
        <xsd:sequence>
          <xsd:element ref="pc:Terms" minOccurs="0" maxOccurs="1"/>
        </xsd:sequence>
      </xsd:complexType>
    </xsd:element>
    <xsd:element name="hd5a523da6e54a298b8bcb213543c73d" ma:index="18" ma:taxonomy="true" ma:internalName="hd5a523da6e54a298b8bcb213543c73d" ma:taxonomyFieldName="GeographicalLocation" ma:displayName="Location" ma:fieldId="{1d5a523d-a6e5-4a29-8b8b-cb213543c73d}" ma:sspId="990b9b66-498b-48aa-b1b4-4afd386282e6" ma:termSetId="b021f113-b091-486b-b04c-28a0ae5e2f7a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OperationalDocumentType_Hidden" ma:index="20" ma:taxonomy="true" ma:internalName="OperationalDocumentType_Hidden" ma:taxonomyFieldName="OperationalDocumentType" ma:displayName="Document Type" ma:default="" ma:fieldId="{b9880661-3b50-43de-a2b6-bf92141ab014}" ma:sspId="990b9b66-498b-48aa-b1b4-4afd386282e6" ma:termSetId="df320d5d-c0bc-4382-a984-b1458869bfc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je8d2d072df34d4b9e67b9fa12dfd60f" ma:index="22" ma:taxonomy="true" ma:internalName="je8d2d072df34d4b9e67b9fa12dfd60f" ma:taxonomyFieldName="Customer" ma:displayName="Customer" ma:fieldId="{3e8d2d07-2df3-4d4b-9e67-b9fa12dfd60f}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ProductFamily_Hidden" ma:index="24" ma:taxonomy="true" ma:internalName="ProductFamily_Hidden" ma:taxonomyFieldName="ProductFamily" ma:displayName="Product Family" ma:fieldId="{b9880661-3b50-43de-a2b6-bf92141ab017}" ma:taxonomyMulti="true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LifecycleStatus" ma:index="25" nillable="true" ma:displayName="Lifecycle Status" ma:default="Draft" ma:internalName="LifecycleStatus" ma:readOnly="true">
      <xsd:simpleType>
        <xsd:restriction base="dms:Choice">
          <xsd:enumeration value="Draft"/>
          <xsd:enumeration value="Preliminary"/>
          <xsd:enumeration value="Reviewed"/>
          <xsd:enumeration value="Approved"/>
          <xsd:enumeration value="Invalid"/>
          <xsd:enumeration value="Terminated"/>
          <xsd:enumeration value="Archived"/>
        </xsd:restriction>
      </xsd:simpleType>
    </xsd:element>
    <xsd:element name="SPDocumentVersion" ma:index="27" nillable="true" ma:displayName="SP Document Version" ma:internalName="SPDocumentVersion" ma:readOnly="true">
      <xsd:simpleType>
        <xsd:restriction base="dms:Text"/>
      </xsd:simpleType>
    </xsd:element>
    <xsd:element name="SPCreatedBy" ma:index="28" nillable="true" ma:displayName="SP Created By" ma:internalName="SPCreatedBy" ma:readOnly="true">
      <xsd:simpleType>
        <xsd:restriction base="dms:Text"/>
      </xsd:simpleType>
    </xsd:element>
    <xsd:element name="SPLastModified" ma:index="29" nillable="true" ma:displayName="SP Last Modified" ma:internalName="SPLastModified" ma:readOnly="true">
      <xsd:simpleType>
        <xsd:restriction base="dms:Text"/>
      </xsd:simpleType>
    </xsd:element>
    <xsd:element name="SPLastModifiedBy" ma:index="30" nillable="true" ma:displayName="SP Last Modified By" ma:internalName="SPLastModifiedBy" ma:readOnly="true">
      <xsd:simpleType>
        <xsd:restriction base="dms:Text"/>
      </xsd:simpleType>
    </xsd:element>
    <xsd:element name="SPReviewers" ma:index="31" nillable="true" ma:displayName="SP Reviewers" ma:internalName="SPReviewers" ma:readOnly="true">
      <xsd:simpleType>
        <xsd:restriction base="dms:Text"/>
      </xsd:simpleType>
    </xsd:element>
    <xsd:element name="SPReviewed" ma:index="32" nillable="true" ma:displayName="SP Reviewed" ma:internalName="SPReviewed" ma:readOnly="true">
      <xsd:simpleType>
        <xsd:restriction base="dms:Text"/>
      </xsd:simpleType>
    </xsd:element>
    <xsd:element name="SPApprover" ma:index="33" nillable="true" ma:displayName="SP Approver" ma:internalName="SPApprover" ma:readOnly="true">
      <xsd:simpleType>
        <xsd:restriction base="dms:Text"/>
      </xsd:simpleType>
    </xsd:element>
    <xsd:element name="SPApproved" ma:index="34" nillable="true" ma:displayName="SP Approved" ma:internalName="SPApproved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f12538-60e2-4128-8466-5a2f513fd584" elementFormDefault="qualified">
    <xsd:import namespace="http://schemas.microsoft.com/office/2006/documentManagement/types"/>
    <xsd:import namespace="http://schemas.microsoft.com/office/infopath/2007/PartnerControls"/>
    <xsd:element name="_dlc_DocId" ma:index="1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3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36" nillable="true" ma:displayName="Taxonomy Catch All Column" ma:hidden="true" ma:list="{b6671459-9819-4b10-96f4-b44ebba78c04}" ma:internalName="TaxCatchAll" ma:showField="CatchAllData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37" nillable="true" ma:displayName="Taxonomy Catch All Column1" ma:hidden="true" ma:list="{b6671459-9819-4b10-96f4-b44ebba78c04}" ma:internalName="TaxCatchAllLabel" ma:readOnly="true" ma:showField="CatchAllDataLabel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39" nillable="true" ma:taxonomy="true" ma:internalName="TaxKeywordTaxHTField" ma:taxonomyFieldName="TaxKeyword" ma:displayName="Enterprise Keywords" ma:fieldId="{23f27201-bee3-471e-b2e7-b64fd8b7ca38}" ma:taxonomyMulti="true" ma:sspId="bf4d8c2e-5737-44e0-b1b0-6f12ee8125c8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" ma:index="40" nillable="true" ma:displayName="Fideltronik DMS Approval" ma:internalName="Fideltronik_x0020_DMS_x0020_Approva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" ma:index="41" nillable="true" ma:displayName="Fideltronik DMS Review" ma:internalName="Fideltronik_x0020_DMS_x0020_Review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" ma:index="42" nillable="true" ma:displayName="Fideltronik DMS Invalidate" ma:internalName="Fideltronik_x0020_DMS_x0020_Invalidate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Send_x0020_by" ma:index="43" nillable="true" ma:displayName="Send by" ma:internalName="Send_x0020_by">
      <xsd:simpleType>
        <xsd:restriction base="dms:Text">
          <xsd:maxLength value="255"/>
        </xsd:restriction>
      </xsd:simpleType>
    </xsd:element>
    <xsd:element name="ff1cd7923a9e46d9ac4662988689dfbd" ma:index="45" ma:taxonomy="true" ma:internalName="ff1cd7923a9e46d9ac4662988689dfbd" ma:taxonomyFieldName="Mileston0" ma:displayName="Mileston" ma:default="" ma:fieldId="{ff1cd792-3a9e-46d9-ac46-62988689dfbd}" ma:sspId="990b9b66-498b-48aa-b1b4-4afd386282e6" ma:termSetId="e3bdb757-1eca-4c3e-a333-3b5a246f42f6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_x0020__x0028_1_x0029_" ma:index="46" nillable="true" ma:displayName="Fideltronik DMS Approval" ma:internalName="Fideltronik_x0020_DMS_x0020_Approval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_x0020__x0028_1_x0029_" ma:index="47" nillable="true" ma:displayName="Fideltronik DMS Review" ma:internalName="Fideltronik_x0020_DMS_x0020_Review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_x0020__x0028_1_x0029_" ma:index="48" nillable="true" ma:displayName="Fideltronik DMS Invalidate" ma:internalName="Fideltronik_x0020_DMS_x0020_Invalidate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35" ma:displayName="Content Type"/>
        <xsd:element ref="dc:title" minOccurs="0" maxOccurs="1" ma:index="1" ma:displayName="Title"/>
        <xsd:element ref="dc:subject" minOccurs="0" maxOccurs="1" ma:index="2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f12538-60e2-4128-8466-5a2f513fd584">FDMS-376237895-44</_dlc_DocId>
    <_dlc_DocIdUrl xmlns="26f12538-60e2-4128-8466-5a2f513fd584">
      <Url>https://intranet/project/Projects/10665tco21/_layouts/15/DocIdRedir.aspx?ID=FDMS-376237895-44</Url>
      <Description>FDMS-376237895-44</Description>
    </_dlc_DocIdUrl>
    <Approval_x0020_Date xmlns="http://schemas.microsoft.com/sharepoint/v3" xsi:nil="true"/>
    <SPApprover xmlns="http://schemas.microsoft.com/sharepoint/v3">Sławomir Ligenza; </SPApprover>
    <SPLastModifiedBy xmlns="http://schemas.microsoft.com/sharepoint/v3">Mateusz Fiołek</SPLastModifiedBy>
    <SPDocumentVersion xmlns="http://schemas.microsoft.com/sharepoint/v3">0.1</SPDocumentVersion>
    <SPApproved xmlns="http://schemas.microsoft.com/sharepoint/v3">Not approved</SPApproved>
    <SPLastModified xmlns="http://schemas.microsoft.com/sharepoint/v3">2022-02-02</SPLastModified>
    <SPCreatedBy xmlns="http://schemas.microsoft.com/sharepoint/v3">Mateusz Fiołek</SPCreatedBy>
    <SPReviewers xmlns="http://schemas.microsoft.com/sharepoint/v3">Rafał Majda; </SPReviewers>
    <SPReviewed xmlns="http://schemas.microsoft.com/sharepoint/v3">Not reviewed</SPReviewed>
    <Reviewed xmlns="http://schemas.microsoft.com/sharepoint/v3" xsi:nil="true"/>
    <Approvers xmlns="http://schemas.microsoft.com/sharepoint/v3">
      <UserInfo>
        <DisplayName>Sławomir Ligenza</DisplayName>
        <AccountId>2055</AccountId>
        <AccountType/>
      </UserInfo>
    </Approvers>
    <hd5a523da6e54a298b8bcb213543c73d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Krakow</TermName>
          <TermId xmlns="http://schemas.microsoft.com/office/infopath/2007/PartnerControls">c8c5c911-5d55-46d5-9231-c1b002ce7a0b</TermId>
        </TermInfo>
      </Terms>
    </hd5a523da6e54a298b8bcb213543c73d>
    <ProcessTaxHTField0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Research and Development</TermName>
          <TermId xmlns="http://schemas.microsoft.com/office/infopath/2007/PartnerControls">aeaba631-3065-4d17-a452-5423702e9af3</TermId>
        </TermInfo>
      </Terms>
    </ProcessTaxHTField0>
    <Reviewers xmlns="http://schemas.microsoft.com/sharepoint/v3">
      <UserInfo>
        <DisplayName>i:0#.w|fideltronik\rafmaj</DisplayName>
        <AccountId>2281</AccountId>
        <AccountType/>
      </UserInfo>
    </Reviewers>
    <OperationalDocumentType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Test instruction</TermName>
          <TermId xmlns="http://schemas.microsoft.com/office/infopath/2007/PartnerControls">24f4794c-cacf-442d-9a24-f90bb054c156</TermId>
        </TermInfo>
      </Terms>
    </OperationalDocumentType_Hidden>
    <LifecycleStatus xmlns="http://schemas.microsoft.com/sharepoint/v3">Draft</LifecycleStatus>
    <ProductFamily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n/a</TermName>
          <TermId xmlns="http://schemas.microsoft.com/office/infopath/2007/PartnerControls">66558a2b-9f14-44ae-b257-4bedb3a6fec1</TermId>
        </TermInfo>
      </Terms>
    </ProductFamily_Hidden>
    <je8d2d072df34d4b9e67b9fa12dfd60f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TCO</TermName>
          <TermId xmlns="http://schemas.microsoft.com/office/infopath/2007/PartnerControls">7c1faa38-3aed-4b83-9842-b3cb894c35f9</TermId>
        </TermInfo>
      </Terms>
    </je8d2d072df34d4b9e67b9fa12dfd60f>
    <TaxCatchAll xmlns="26f12538-60e2-4128-8466-5a2f513fd584">
      <Value>1850</Value>
      <Value>965</Value>
      <Value>317</Value>
      <Value>1830</Value>
      <Value>1757</Value>
      <Value>225</Value>
    </TaxCatchAll>
    <ProjectLookup xmlns="http://schemas.microsoft.com/sharepoint/v3">907</ProjectLookup>
    <TaxKeywordTaxHTField xmlns="26f12538-60e2-4128-8466-5a2f513fd584">
      <Terms xmlns="http://schemas.microsoft.com/office/infopath/2007/PartnerControls"/>
    </TaxKeywordTaxHTField>
    <Fideltronik_x0020_DMS_x0020_Approval xmlns="A2A80080-FD2A-4CAF-A166-D79E83562855">
      <Url xsi:nil="true"/>
      <Description xsi:nil="true"/>
    </Fideltronik_x0020_DMS_x0020_Approval>
    <Fideltronik_x0020_DMS_x0020_Review xmlns="A2A80080-FD2A-4CAF-A166-D79E83562855">
      <Url xsi:nil="true"/>
      <Description xsi:nil="true"/>
    </Fideltronik_x0020_DMS_x0020_Review>
    <Fideltronik_x0020_DMS_x0020_Invalidate xmlns="A2A80080-FD2A-4CAF-A166-D79E83562855">
      <Url xsi:nil="true"/>
      <Description xsi:nil="true"/>
    </Fideltronik_x0020_DMS_x0020_Invalidate>
    <Send_x0020_by xmlns="A2A80080-FD2A-4CAF-A166-D79E83562855" xsi:nil="true"/>
    <Fideltronik_x0020_DMS_x0020_Invalidate_x0020__x0028_1_x0029_ xmlns="a2a80080-fd2a-4caf-a166-d79e83562855">
      <Url xsi:nil="true"/>
      <Description xsi:nil="true"/>
    </Fideltronik_x0020_DMS_x0020_Invalidate_x0020__x0028_1_x0029_>
    <Fideltronik_x0020_DMS_x0020_Review_x0020__x0028_1_x0029_ xmlns="a2a80080-fd2a-4caf-a166-d79e83562855">
      <Url xsi:nil="true"/>
      <Description xsi:nil="true"/>
    </Fideltronik_x0020_DMS_x0020_Review_x0020__x0028_1_x0029_>
    <Fideltronik_x0020_DMS_x0020_Approval_x0020__x0028_1_x0029_ xmlns="a2a80080-fd2a-4caf-a166-d79e83562855">
      <Url xsi:nil="true"/>
      <Description xsi:nil="true"/>
    </Fideltronik_x0020_DMS_x0020_Approval_x0020__x0028_1_x0029_>
    <ff1cd7923a9e46d9ac4662988689dfbd xmlns="A2A80080-FD2A-4CAF-A166-D79E83562855">
      <Terms xmlns="http://schemas.microsoft.com/office/infopath/2007/PartnerControls">
        <TermInfo xmlns="http://schemas.microsoft.com/office/infopath/2007/PartnerControls">
          <TermName xmlns="http://schemas.microsoft.com/office/infopath/2007/PartnerControls">M1.0</TermName>
          <TermId xmlns="http://schemas.microsoft.com/office/infopath/2007/PartnerControls">984bdb96-f500-4d68-8e03-3bc0003e3d0e</TermId>
        </TermInfo>
      </Terms>
    </ff1cd7923a9e46d9ac4662988689dfbd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27398-018B-4556-B79D-A2E436B536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6f12538-60e2-4128-8466-5a2f513fd584"/>
    <ds:schemaRef ds:uri="A2A80080-FD2A-4CAF-A166-D79E83562855"/>
    <ds:schemaRef ds:uri="a2a80080-fd2a-4caf-a166-d79e835628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152B0DD-4C5E-42DC-8830-00F560DD01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B0DBC0-0B99-4BFE-9B43-6E9FC1FD89A2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C79FAE1A-0C72-4A0C-8D44-8298EE0E3DE3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7D78906C-5C87-4813-A7A4-C2F97CC8BDC3}">
  <ds:schemaRefs>
    <ds:schemaRef ds:uri="http://schemas.microsoft.com/office/2006/metadata/properties"/>
    <ds:schemaRef ds:uri="http://schemas.microsoft.com/office/infopath/2007/PartnerControls"/>
    <ds:schemaRef ds:uri="26f12538-60e2-4128-8466-5a2f513fd584"/>
    <ds:schemaRef ds:uri="http://schemas.microsoft.com/sharepoint/v3"/>
    <ds:schemaRef ds:uri="A2A80080-FD2A-4CAF-A166-D79E83562855"/>
    <ds:schemaRef ds:uri="a2a80080-fd2a-4caf-a166-d79e83562855"/>
  </ds:schemaRefs>
</ds:datastoreItem>
</file>

<file path=customXml/itemProps6.xml><?xml version="1.0" encoding="utf-8"?>
<ds:datastoreItem xmlns:ds="http://schemas.openxmlformats.org/officeDocument/2006/customXml" ds:itemID="{29EC9A22-04C4-4662-9842-056DE2CBA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 Instruction.dotx</Template>
  <TotalTime>448</TotalTime>
  <Pages>5</Pages>
  <Words>145</Words>
  <Characters>876</Characters>
  <Application>Microsoft Office Word</Application>
  <DocSecurity>0</DocSecurity>
  <Lines>7</Lines>
  <Paragraphs>2</Paragraphs>
  <ScaleCrop>false</ScaleCrop>
  <HeadingPairs>
    <vt:vector size="6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3" baseType="lpstr">
      <vt:lpstr>10665iCON21_ProgrammingInstruction</vt:lpstr>
      <vt:lpstr>Work Instruction</vt:lpstr>
      <vt:lpstr/>
    </vt:vector>
  </TitlesOfParts>
  <Manager/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10665iCON21_FtToolInstruction</dc:title>
  <dc:subject/>
  <dc:creator>Mateusz Fiołek</dc:creator>
  <cp:keywords/>
  <cp:lastModifiedBy>Mateusz Fiołek</cp:lastModifiedBy>
  <cp:revision>11</cp:revision>
  <dcterms:created xsi:type="dcterms:W3CDTF">2020-01-29T09:26:00Z</dcterms:created>
  <dcterms:modified xsi:type="dcterms:W3CDTF">2022-02-02T10:32:00Z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0x010100F5B004A62D3B491FBEFFEF69A46FA8F700A43D2122F767C848B3EB9697A07C0A45</vt:lpwstr>
  </property>
  <property fmtid="{D5CDD505-2E9C-101B-9397-08002B2CF9AE}" pid="3" name="_dlc_DocIdItemGuid">
    <vt:lpwstr>17c835a7-8952-4bb9-ba15-c00924129095</vt:lpwstr>
  </property>
  <property fmtid="{D5CDD505-2E9C-101B-9397-08002B2CF9AE}" pid="4" name="TaxCatchAll">
    <vt:lpwstr>965;#Research and Development|aeaba631-3065-4d17-a452-5423702e9af3;#486;#Test instruction|24f4794c-cacf-442d-9a24-f90bb054c156;#317;#n/a|66558a2b-9f14-44ae-b257-4bedb3a6fec1;#225;#Krakow|c8c5c911-5d55-46d5-9231-c1b002ce7a0b</vt:lpwstr>
  </property>
  <property fmtid="{D5CDD505-2E9C-101B-9397-08002B2CF9AE}" pid="5" name="Process">
    <vt:lpwstr>965;#Research and Development|aeaba631-3065-4d17-a452-5423702e9af3</vt:lpwstr>
  </property>
  <property fmtid="{D5CDD505-2E9C-101B-9397-08002B2CF9AE}" pid="6" name="_dlc_policyId">
    <vt:lpwstr/>
  </property>
  <property fmtid="{D5CDD505-2E9C-101B-9397-08002B2CF9AE}" pid="7" name="ItemRetentionFormula">
    <vt:lpwstr/>
  </property>
  <property fmtid="{D5CDD505-2E9C-101B-9397-08002B2CF9AE}" pid="8" name="ProcessTaxHTField0">
    <vt:lpwstr>Product Creation Process|5f90a156-9305-462e-8c90-0b61078c1337</vt:lpwstr>
  </property>
  <property fmtid="{D5CDD505-2E9C-101B-9397-08002B2CF9AE}" pid="9" name="GeographicalLocation">
    <vt:lpwstr>225;#Krakow|c8c5c911-5d55-46d5-9231-c1b002ce7a0b</vt:lpwstr>
  </property>
  <property fmtid="{D5CDD505-2E9C-101B-9397-08002B2CF9AE}" pid="10" name="PrintedCopyLocationNew">
    <vt:lpwstr/>
  </property>
  <property fmtid="{D5CDD505-2E9C-101B-9397-08002B2CF9AE}" pid="11" name="OperationalDocumentType">
    <vt:lpwstr>1850;#Test instruction|24f4794c-cacf-442d-9a24-f90bb054c156</vt:lpwstr>
  </property>
  <property fmtid="{D5CDD505-2E9C-101B-9397-08002B2CF9AE}" pid="12" name="Approver">
    <vt:lpwstr>1556;#Bert-Ove Johansson</vt:lpwstr>
  </property>
  <property fmtid="{D5CDD505-2E9C-101B-9397-08002B2CF9AE}" pid="13" name="FT_x0020_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4" name="Scope">
    <vt:lpwstr>554;#R＆D|fb5a1f89-b0b4-4880-9971-a3132914f5db</vt:lpwstr>
  </property>
  <property fmtid="{D5CDD505-2E9C-101B-9397-08002B2CF9AE}" pid="15" name="FT 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6" name="ProductFamily">
    <vt:lpwstr>317;#n/a|66558a2b-9f14-44ae-b257-4bedb3a6fec1</vt:lpwstr>
  </property>
  <property fmtid="{D5CDD505-2E9C-101B-9397-08002B2CF9AE}" pid="17" name="Customer">
    <vt:lpwstr>1757;#TCO|7c1faa38-3aed-4b83-9842-b3cb894c35f9</vt:lpwstr>
  </property>
  <property fmtid="{D5CDD505-2E9C-101B-9397-08002B2CF9AE}" pid="18" name="TaxKeyword">
    <vt:lpwstr/>
  </property>
  <property fmtid="{D5CDD505-2E9C-101B-9397-08002B2CF9AE}" pid="19" name="SPProject">
    <vt:lpwstr>10665 iCON industrialization</vt:lpwstr>
  </property>
  <property fmtid="{D5CDD505-2E9C-101B-9397-08002B2CF9AE}" pid="20" name="SPCreated">
    <vt:lpwstr>2022-02-02</vt:lpwstr>
  </property>
  <property fmtid="{D5CDD505-2E9C-101B-9397-08002B2CF9AE}" pid="21" name="Mileston0">
    <vt:lpwstr>1830;#M1.0|984bdb96-f500-4d68-8e03-3bc0003e3d0e</vt:lpwstr>
  </property>
</Properties>
</file>