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42" w:rightFromText="142" w:vertAnchor="page" w:horzAnchor="margin" w:tblpY="5671"/>
        <w:tblW w:w="10093" w:type="dxa"/>
        <w:tblBorders>
          <w:top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410"/>
        <w:gridCol w:w="7683"/>
      </w:tblGrid>
      <w:tr w:rsidR="00B1418D" w:rsidRPr="00A521DF" w14:paraId="194B875C" w14:textId="77777777" w:rsidTr="00B1418D">
        <w:trPr>
          <w:trHeight w:val="483"/>
        </w:trPr>
        <w:tc>
          <w:tcPr>
            <w:tcW w:w="10093" w:type="dxa"/>
            <w:gridSpan w:val="2"/>
            <w:tcBorders>
              <w:top w:val="nil"/>
              <w:bottom w:val="single" w:sz="12" w:space="0" w:color="FF0000"/>
            </w:tcBorders>
            <w:vAlign w:val="center"/>
          </w:tcPr>
          <w:p w14:paraId="7FAC8A88" w14:textId="77777777" w:rsidR="00B1418D" w:rsidRPr="00A521DF" w:rsidRDefault="004B7C71" w:rsidP="00B1418D">
            <w:pPr>
              <w:pStyle w:val="RDheading"/>
              <w:framePr w:hSpace="0" w:wrap="auto" w:vAnchor="margin" w:hAnchor="text" w:yAlign="inline"/>
              <w:rPr>
                <w:i/>
              </w:rPr>
            </w:pPr>
            <w:r>
              <w:rPr>
                <w:i/>
              </w:rPr>
              <w:t xml:space="preserve">Flashing new firmware to </w:t>
            </w:r>
            <w:r w:rsidR="0030151F">
              <w:rPr>
                <w:i/>
              </w:rPr>
              <w:t>ESP32</w:t>
            </w:r>
          </w:p>
        </w:tc>
      </w:tr>
      <w:tr w:rsidR="00B1418D" w:rsidRPr="00A521DF" w14:paraId="00655439" w14:textId="77777777" w:rsidTr="00B1418D">
        <w:tblPrEx>
          <w:tblBorders>
            <w:top w:val="single" w:sz="12" w:space="0" w:color="FF0000"/>
          </w:tblBorders>
        </w:tblPrEx>
        <w:trPr>
          <w:trHeight w:val="289"/>
        </w:trPr>
        <w:tc>
          <w:tcPr>
            <w:tcW w:w="2410" w:type="dxa"/>
            <w:tcBorders>
              <w:right w:val="single" w:sz="2" w:space="0" w:color="FF0000"/>
            </w:tcBorders>
            <w:vAlign w:val="center"/>
          </w:tcPr>
          <w:p w14:paraId="019499E2" w14:textId="77777777" w:rsidR="00B1418D" w:rsidRPr="00A521DF" w:rsidRDefault="00B1418D" w:rsidP="00B1418D">
            <w:pPr>
              <w:pStyle w:val="RDtableheading"/>
              <w:framePr w:hSpace="0" w:wrap="auto" w:vAnchor="margin" w:hAnchor="text" w:yAlign="inline"/>
            </w:pPr>
            <w:r>
              <w:t>Prepared by</w:t>
            </w:r>
          </w:p>
        </w:tc>
        <w:tc>
          <w:tcPr>
            <w:tcW w:w="7683" w:type="dxa"/>
            <w:tcBorders>
              <w:left w:val="single" w:sz="2" w:space="0" w:color="FF0000"/>
            </w:tcBorders>
            <w:vAlign w:val="center"/>
          </w:tcPr>
          <w:p w14:paraId="3CE03530" w14:textId="77777777" w:rsidR="00B1418D" w:rsidRPr="00A521DF" w:rsidRDefault="0030151F" w:rsidP="00B1418D">
            <w:pPr>
              <w:pStyle w:val="RDtablecontent"/>
              <w:framePr w:hSpace="0" w:wrap="auto" w:vAnchor="margin" w:hAnchor="text" w:yAlign="inline"/>
            </w:pPr>
            <w:r>
              <w:t>Mateusz Fiołek</w:t>
            </w:r>
          </w:p>
        </w:tc>
      </w:tr>
      <w:tr w:rsidR="00B1418D" w:rsidRPr="00A521DF" w14:paraId="73F2BE23" w14:textId="77777777" w:rsidTr="00B1418D">
        <w:tblPrEx>
          <w:tblBorders>
            <w:top w:val="single" w:sz="12" w:space="0" w:color="FF0000"/>
          </w:tblBorders>
        </w:tblPrEx>
        <w:trPr>
          <w:trHeight w:val="310"/>
        </w:trPr>
        <w:tc>
          <w:tcPr>
            <w:tcW w:w="2410" w:type="dxa"/>
            <w:tcBorders>
              <w:right w:val="single" w:sz="2" w:space="0" w:color="FF0000"/>
            </w:tcBorders>
            <w:vAlign w:val="center"/>
          </w:tcPr>
          <w:p w14:paraId="4A5CCF38" w14:textId="77777777" w:rsidR="00B1418D" w:rsidRPr="00913233" w:rsidRDefault="00B1418D" w:rsidP="00B1418D">
            <w:pPr>
              <w:pStyle w:val="RDtableheading"/>
              <w:framePr w:hSpace="0" w:wrap="auto" w:vAnchor="margin" w:hAnchor="text" w:yAlign="inline"/>
            </w:pPr>
            <w:r w:rsidRPr="00913233">
              <w:t>Date</w:t>
            </w:r>
          </w:p>
        </w:tc>
        <w:tc>
          <w:tcPr>
            <w:tcW w:w="7683" w:type="dxa"/>
            <w:tcBorders>
              <w:left w:val="single" w:sz="2" w:space="0" w:color="FF0000"/>
            </w:tcBorders>
            <w:vAlign w:val="center"/>
          </w:tcPr>
          <w:p w14:paraId="6586803E" w14:textId="5E0E436D" w:rsidR="00B1418D" w:rsidRPr="00A521DF" w:rsidRDefault="00B1137F" w:rsidP="00B1418D">
            <w:pPr>
              <w:pStyle w:val="RDtablecontent"/>
              <w:framePr w:hSpace="0" w:wrap="auto" w:vAnchor="margin" w:hAnchor="text" w:yAlign="inline"/>
            </w:pPr>
            <w:r>
              <w:t>01</w:t>
            </w:r>
            <w:r w:rsidR="0030151F">
              <w:t>.0</w:t>
            </w:r>
            <w:r>
              <w:t>2</w:t>
            </w:r>
            <w:r w:rsidR="0030151F">
              <w:t>.202</w:t>
            </w:r>
            <w:r>
              <w:t>2</w:t>
            </w:r>
          </w:p>
        </w:tc>
      </w:tr>
    </w:tbl>
    <w:p w14:paraId="427528F8" w14:textId="77777777" w:rsidR="00B1418D" w:rsidRDefault="00B1418D">
      <w:pPr>
        <w:spacing w:after="160" w:line="2" w:lineRule="auto"/>
      </w:pPr>
      <w:r>
        <w:br w:type="page"/>
      </w:r>
    </w:p>
    <w:sdt>
      <w:sdtPr>
        <w:rPr>
          <w:rFonts w:ascii="Arial" w:eastAsiaTheme="minorHAnsi" w:hAnsi="Arial" w:cs="Arial"/>
          <w:b w:val="0"/>
          <w:i/>
          <w:sz w:val="20"/>
          <w:szCs w:val="20"/>
          <w:lang w:val="pl-PL"/>
        </w:rPr>
        <w:id w:val="-191283990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3B18D6F" w14:textId="77777777" w:rsidR="006F5761" w:rsidRPr="006F5761" w:rsidRDefault="006F5761">
          <w:pPr>
            <w:pStyle w:val="Nagwekspisutreci"/>
            <w:rPr>
              <w:lang w:val="pl-PL"/>
            </w:rPr>
          </w:pPr>
          <w:r w:rsidRPr="009C4729">
            <w:t>Table</w:t>
          </w:r>
          <w:r>
            <w:rPr>
              <w:lang w:val="pl-PL"/>
            </w:rPr>
            <w:t xml:space="preserve"> of </w:t>
          </w:r>
          <w:r w:rsidRPr="009C4729">
            <w:t>contents</w:t>
          </w:r>
        </w:p>
        <w:p w14:paraId="6D8B9EE8" w14:textId="77777777" w:rsidR="006F5761" w:rsidRDefault="006F5761">
          <w:pPr>
            <w:pStyle w:val="Spistreci1"/>
            <w:tabs>
              <w:tab w:val="left" w:pos="403"/>
              <w:tab w:val="right" w:leader="dot" w:pos="10082"/>
            </w:tabs>
            <w:rPr>
              <w:rFonts w:asciiTheme="minorHAnsi" w:hAnsiTheme="minorHAnsi" w:cstheme="minorBidi"/>
              <w:b w:val="0"/>
              <w:i/>
              <w:noProof/>
              <w:sz w:val="22"/>
              <w:szCs w:val="22"/>
              <w:lang w:eastAsia="en-US"/>
            </w:rPr>
          </w:pPr>
          <w:r>
            <w:fldChar w:fldCharType="begin"/>
          </w:r>
          <w:r w:rsidRPr="006F5761">
            <w:rPr>
              <w:lang w:val="pl-PL"/>
            </w:rPr>
            <w:instrText xml:space="preserve"> TOC \o "1-3" \h \z \u </w:instrText>
          </w:r>
          <w:r>
            <w:fldChar w:fldCharType="separate"/>
          </w:r>
          <w:hyperlink w:anchor="_Toc476917723" w:history="1">
            <w:r w:rsidRPr="002C755C">
              <w:rPr>
                <w:rStyle w:val="Hipercze"/>
                <w:noProof/>
              </w:rPr>
              <w:t>1</w:t>
            </w:r>
            <w:r>
              <w:rPr>
                <w:rFonts w:asciiTheme="minorHAnsi" w:hAnsiTheme="minorHAnsi" w:cstheme="minorBidi"/>
                <w:b w:val="0"/>
                <w:i/>
                <w:noProof/>
                <w:sz w:val="22"/>
                <w:szCs w:val="22"/>
                <w:lang w:eastAsia="en-US"/>
              </w:rPr>
              <w:tab/>
            </w:r>
            <w:r w:rsidR="00945A5B">
              <w:rPr>
                <w:rStyle w:val="Hipercze"/>
                <w:noProof/>
              </w:rPr>
              <w:t xml:space="preserve">Esp32  download tool installation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_Toc476917723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680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5C2457" w14:textId="77777777" w:rsidR="006F5761" w:rsidRDefault="00B1137F">
          <w:pPr>
            <w:pStyle w:val="Spistreci1"/>
            <w:tabs>
              <w:tab w:val="left" w:pos="403"/>
              <w:tab w:val="right" w:leader="dot" w:pos="10082"/>
            </w:tabs>
            <w:rPr>
              <w:rFonts w:asciiTheme="minorHAnsi" w:hAnsiTheme="minorHAnsi" w:cstheme="minorBidi"/>
              <w:b w:val="0"/>
              <w:i/>
              <w:noProof/>
              <w:sz w:val="22"/>
              <w:szCs w:val="22"/>
              <w:lang w:eastAsia="en-US"/>
            </w:rPr>
          </w:pPr>
          <w:hyperlink w:anchor="_Toc476917724" w:history="1">
            <w:r w:rsidR="006F5761" w:rsidRPr="002C755C">
              <w:rPr>
                <w:rStyle w:val="Hipercze"/>
                <w:noProof/>
              </w:rPr>
              <w:t>2</w:t>
            </w:r>
            <w:r w:rsidR="006F5761">
              <w:rPr>
                <w:rFonts w:asciiTheme="minorHAnsi" w:hAnsiTheme="minorHAnsi" w:cstheme="minorBidi"/>
                <w:b w:val="0"/>
                <w:i/>
                <w:noProof/>
                <w:sz w:val="22"/>
                <w:szCs w:val="22"/>
                <w:lang w:eastAsia="en-US"/>
              </w:rPr>
              <w:tab/>
            </w:r>
            <w:r w:rsidR="004B7C71">
              <w:rPr>
                <w:rStyle w:val="Hipercze"/>
                <w:noProof/>
              </w:rPr>
              <w:t>Flashing new firmware</w:t>
            </w:r>
            <w:r w:rsidR="006F5761">
              <w:rPr>
                <w:noProof/>
                <w:webHidden/>
              </w:rPr>
              <w:tab/>
            </w:r>
            <w:r w:rsidR="006F5761">
              <w:rPr>
                <w:noProof/>
                <w:webHidden/>
              </w:rPr>
              <w:fldChar w:fldCharType="begin"/>
            </w:r>
            <w:r w:rsidR="006F5761">
              <w:rPr>
                <w:noProof/>
                <w:webHidden/>
              </w:rPr>
              <w:instrText xml:space="preserve"> PAGEREF _Toc476917724 \h </w:instrText>
            </w:r>
            <w:r w:rsidR="006F5761">
              <w:rPr>
                <w:noProof/>
                <w:webHidden/>
              </w:rPr>
            </w:r>
            <w:r w:rsidR="006F5761">
              <w:rPr>
                <w:noProof/>
                <w:webHidden/>
              </w:rPr>
              <w:fldChar w:fldCharType="separate"/>
            </w:r>
            <w:r w:rsidR="00476802">
              <w:rPr>
                <w:noProof/>
                <w:webHidden/>
              </w:rPr>
              <w:t>3</w:t>
            </w:r>
            <w:r w:rsidR="006F5761">
              <w:rPr>
                <w:noProof/>
                <w:webHidden/>
              </w:rPr>
              <w:fldChar w:fldCharType="end"/>
            </w:r>
          </w:hyperlink>
        </w:p>
        <w:p w14:paraId="09EAF367" w14:textId="77777777" w:rsidR="006F5761" w:rsidRDefault="006F5761">
          <w:pPr>
            <w:pStyle w:val="Spistreci1"/>
            <w:tabs>
              <w:tab w:val="left" w:pos="403"/>
              <w:tab w:val="right" w:leader="dot" w:pos="10082"/>
            </w:tabs>
            <w:rPr>
              <w:rFonts w:asciiTheme="minorHAnsi" w:hAnsiTheme="minorHAnsi" w:cstheme="minorBidi"/>
              <w:b w:val="0"/>
              <w:i/>
              <w:noProof/>
              <w:sz w:val="22"/>
              <w:szCs w:val="22"/>
              <w:lang w:eastAsia="en-US"/>
            </w:rPr>
          </w:pPr>
        </w:p>
        <w:p w14:paraId="15886913" w14:textId="77777777" w:rsidR="006F5761" w:rsidRPr="006F5761" w:rsidRDefault="006F5761">
          <w:pPr>
            <w:rPr>
              <w:lang w:val="pl-PL"/>
            </w:rPr>
          </w:pPr>
          <w:r>
            <w:rPr>
              <w:b/>
              <w:bCs/>
              <w:lang w:val="pl-PL"/>
            </w:rPr>
            <w:fldChar w:fldCharType="end"/>
          </w:r>
        </w:p>
      </w:sdtContent>
    </w:sdt>
    <w:p w14:paraId="2D33A94A" w14:textId="77777777" w:rsidR="006F5761" w:rsidRDefault="006F5761">
      <w:pPr>
        <w:spacing w:after="160" w:line="2" w:lineRule="auto"/>
        <w:rPr>
          <w:rFonts w:ascii="Source Sans Pro Light" w:eastAsia="Times New Roman" w:hAnsi="Source Sans Pro Light"/>
          <w:i w:val="0"/>
          <w:color w:val="0D0D0D" w:themeColor="text1" w:themeTint="F2"/>
          <w:sz w:val="22"/>
          <w:lang w:val="pl-PL"/>
        </w:rPr>
      </w:pPr>
      <w:r>
        <w:rPr>
          <w:lang w:val="pl-PL"/>
        </w:rPr>
        <w:br w:type="page"/>
      </w:r>
    </w:p>
    <w:p w14:paraId="31F235E1" w14:textId="77777777" w:rsidR="006F5761" w:rsidRDefault="00460342" w:rsidP="006F5761">
      <w:pPr>
        <w:pStyle w:val="Nagwek1"/>
      </w:pPr>
      <w:r>
        <w:lastRenderedPageBreak/>
        <w:t>ESP32 download tool installation</w:t>
      </w:r>
    </w:p>
    <w:p w14:paraId="3409C2D8" w14:textId="77777777" w:rsidR="00945A5B" w:rsidRDefault="00945A5B" w:rsidP="006F5761">
      <w:pPr>
        <w:pStyle w:val="RDbodytext"/>
      </w:pPr>
      <w:r>
        <w:t>To flash new firmware to esp32 you need to</w:t>
      </w:r>
      <w:r w:rsidR="005F3EB4">
        <w:t xml:space="preserve"> download</w:t>
      </w:r>
      <w:r>
        <w:t xml:space="preserve"> </w:t>
      </w:r>
      <w:r w:rsidRPr="00460342">
        <w:rPr>
          <w:b/>
          <w:bCs/>
        </w:rPr>
        <w:t>ESP32 DOWNLOAD TOOL</w:t>
      </w:r>
      <w:r>
        <w:t xml:space="preserve">. </w:t>
      </w:r>
    </w:p>
    <w:p w14:paraId="7584A498" w14:textId="55798147" w:rsidR="006F5761" w:rsidRDefault="00945A5B" w:rsidP="00460342">
      <w:pPr>
        <w:pStyle w:val="RDbodytext"/>
        <w:numPr>
          <w:ilvl w:val="0"/>
          <w:numId w:val="40"/>
        </w:numPr>
      </w:pPr>
      <w:r>
        <w:t xml:space="preserve">From </w:t>
      </w:r>
      <w:r w:rsidR="00FE3357">
        <w:t>prod</w:t>
      </w:r>
      <w:r w:rsidR="0056539B">
        <w:t>ucer</w:t>
      </w:r>
      <w:r w:rsidR="00FE3357">
        <w:t xml:space="preserve"> web page </w:t>
      </w:r>
      <w:hyperlink r:id="rId13" w:history="1">
        <w:r w:rsidR="00FE3357" w:rsidRPr="00381229">
          <w:rPr>
            <w:rStyle w:val="Hipercze"/>
          </w:rPr>
          <w:t>https://www.espressif.com/en/support/download/other-tools</w:t>
        </w:r>
      </w:hyperlink>
      <w:r w:rsidR="005F3EB4">
        <w:t xml:space="preserve"> </w:t>
      </w:r>
      <w:r>
        <w:t xml:space="preserve"> </w:t>
      </w:r>
      <w:r w:rsidR="00FE3357">
        <w:t xml:space="preserve">click and download </w:t>
      </w:r>
      <w:r w:rsidRPr="001A42B1">
        <w:rPr>
          <w:b/>
          <w:bCs/>
        </w:rPr>
        <w:t>Flash Download Tools</w:t>
      </w:r>
      <w:r w:rsidR="001A42B1">
        <w:rPr>
          <w:b/>
          <w:bCs/>
        </w:rPr>
        <w:t xml:space="preserve">. </w:t>
      </w:r>
      <w:r w:rsidR="001A42B1">
        <w:t xml:space="preserve"> </w:t>
      </w:r>
    </w:p>
    <w:p w14:paraId="7CAB4A09" w14:textId="270CBFC7" w:rsidR="00460342" w:rsidRDefault="00476928" w:rsidP="00460342">
      <w:pPr>
        <w:pStyle w:val="RDbodytext"/>
        <w:ind w:left="720"/>
      </w:pPr>
      <w:r>
        <w:rPr>
          <w:noProof/>
        </w:rPr>
        <w:drawing>
          <wp:inline distT="0" distB="0" distL="0" distR="0" wp14:anchorId="2F25FC54" wp14:editId="71B30A68">
            <wp:extent cx="5637322" cy="2228215"/>
            <wp:effectExtent l="0" t="0" r="1905" b="635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51765" cy="223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42DFC" w14:textId="77777777" w:rsidR="001A42B1" w:rsidRDefault="001A42B1" w:rsidP="006F5761">
      <w:pPr>
        <w:pStyle w:val="RDbodytext"/>
      </w:pPr>
    </w:p>
    <w:p w14:paraId="1CA4F9FC" w14:textId="77777777" w:rsidR="00460342" w:rsidRDefault="00460342" w:rsidP="00460342">
      <w:pPr>
        <w:pStyle w:val="RDbodytext"/>
        <w:numPr>
          <w:ilvl w:val="0"/>
          <w:numId w:val="40"/>
        </w:numPr>
      </w:pPr>
      <w:r>
        <w:t>Unzip downloaded file.</w:t>
      </w:r>
    </w:p>
    <w:p w14:paraId="0016FF6F" w14:textId="77777777" w:rsidR="001A40A3" w:rsidRDefault="001A40A3" w:rsidP="004B7C71">
      <w:pPr>
        <w:pStyle w:val="RDbodytext"/>
        <w:ind w:left="360"/>
      </w:pPr>
    </w:p>
    <w:p w14:paraId="0D51F25C" w14:textId="77777777" w:rsidR="004B7C71" w:rsidRDefault="004B7C71" w:rsidP="004B7C71">
      <w:pPr>
        <w:pStyle w:val="RDbodytext"/>
        <w:ind w:left="360"/>
      </w:pPr>
    </w:p>
    <w:p w14:paraId="1BCB6D45" w14:textId="77777777" w:rsidR="001A40A3" w:rsidRDefault="001A40A3" w:rsidP="001A40A3">
      <w:pPr>
        <w:pStyle w:val="RDbodytext"/>
        <w:ind w:left="720"/>
      </w:pPr>
    </w:p>
    <w:p w14:paraId="662BB9E3" w14:textId="77777777" w:rsidR="005C260F" w:rsidRDefault="005C260F" w:rsidP="005C260F">
      <w:pPr>
        <w:pStyle w:val="RDbodytext"/>
      </w:pPr>
    </w:p>
    <w:p w14:paraId="36872E94" w14:textId="77777777" w:rsidR="005C260F" w:rsidRDefault="005C260F" w:rsidP="005C260F">
      <w:pPr>
        <w:pStyle w:val="RDbodytext"/>
      </w:pPr>
    </w:p>
    <w:p w14:paraId="7B12B9EE" w14:textId="77777777" w:rsidR="005C260F" w:rsidRDefault="005C260F" w:rsidP="005C260F">
      <w:pPr>
        <w:pStyle w:val="RDbodytext"/>
      </w:pPr>
    </w:p>
    <w:p w14:paraId="1873DB52" w14:textId="77777777" w:rsidR="005C260F" w:rsidRDefault="005C260F" w:rsidP="005C260F">
      <w:pPr>
        <w:pStyle w:val="RDbodytext"/>
      </w:pPr>
    </w:p>
    <w:p w14:paraId="2FB19602" w14:textId="77777777" w:rsidR="005C260F" w:rsidRDefault="005C260F" w:rsidP="005C260F">
      <w:pPr>
        <w:pStyle w:val="RDbodytext"/>
      </w:pPr>
    </w:p>
    <w:p w14:paraId="4AD48D90" w14:textId="77777777" w:rsidR="005C260F" w:rsidRDefault="005C260F" w:rsidP="005C260F">
      <w:pPr>
        <w:pStyle w:val="RDbodytext"/>
      </w:pPr>
    </w:p>
    <w:p w14:paraId="5747A80D" w14:textId="77777777" w:rsidR="005C260F" w:rsidRDefault="005C260F" w:rsidP="005C260F">
      <w:pPr>
        <w:pStyle w:val="RDbodytext"/>
      </w:pPr>
    </w:p>
    <w:p w14:paraId="7306D349" w14:textId="77777777" w:rsidR="005C260F" w:rsidRDefault="005C260F" w:rsidP="005C260F">
      <w:pPr>
        <w:pStyle w:val="RDbodytext"/>
      </w:pPr>
    </w:p>
    <w:p w14:paraId="67E48C2E" w14:textId="77777777" w:rsidR="005C260F" w:rsidRDefault="005C260F" w:rsidP="005C260F">
      <w:pPr>
        <w:pStyle w:val="RDbodytext"/>
      </w:pPr>
    </w:p>
    <w:p w14:paraId="45E2B9DF" w14:textId="77777777" w:rsidR="005C260F" w:rsidRDefault="005C260F" w:rsidP="005C260F">
      <w:pPr>
        <w:pStyle w:val="RDbodytext"/>
      </w:pPr>
    </w:p>
    <w:p w14:paraId="26016ED7" w14:textId="77777777" w:rsidR="005C260F" w:rsidRDefault="005C260F" w:rsidP="005C260F">
      <w:pPr>
        <w:pStyle w:val="RDbodytext"/>
      </w:pPr>
    </w:p>
    <w:p w14:paraId="2005E4E1" w14:textId="77777777" w:rsidR="005C260F" w:rsidRDefault="005C260F" w:rsidP="005C260F">
      <w:pPr>
        <w:pStyle w:val="RDbodytext"/>
      </w:pPr>
    </w:p>
    <w:p w14:paraId="1D2A5D1D" w14:textId="77777777" w:rsidR="005C260F" w:rsidRDefault="005C260F" w:rsidP="005C260F">
      <w:pPr>
        <w:pStyle w:val="RDbodytext"/>
      </w:pPr>
    </w:p>
    <w:p w14:paraId="7D42DF0C" w14:textId="615C5D7F" w:rsidR="005C260F" w:rsidRDefault="005C260F" w:rsidP="005C260F">
      <w:pPr>
        <w:pStyle w:val="RDbodytext"/>
      </w:pPr>
    </w:p>
    <w:p w14:paraId="2F7BA9A1" w14:textId="49DB3ED5" w:rsidR="00476928" w:rsidRDefault="00476928" w:rsidP="005C260F">
      <w:pPr>
        <w:pStyle w:val="RDbodytext"/>
      </w:pPr>
    </w:p>
    <w:p w14:paraId="7B065627" w14:textId="3D242222" w:rsidR="00476928" w:rsidRDefault="00476928" w:rsidP="005C260F">
      <w:pPr>
        <w:pStyle w:val="RDbodytext"/>
      </w:pPr>
    </w:p>
    <w:p w14:paraId="2E3E57E1" w14:textId="28BE314D" w:rsidR="00476928" w:rsidRDefault="00476928" w:rsidP="005C260F">
      <w:pPr>
        <w:pStyle w:val="RDbodytext"/>
      </w:pPr>
    </w:p>
    <w:p w14:paraId="2376134B" w14:textId="03CEE031" w:rsidR="00476928" w:rsidRDefault="00476928" w:rsidP="005C260F">
      <w:pPr>
        <w:pStyle w:val="RDbodytext"/>
      </w:pPr>
    </w:p>
    <w:p w14:paraId="327B7744" w14:textId="459B3FC6" w:rsidR="00476928" w:rsidRDefault="00476928" w:rsidP="005C260F">
      <w:pPr>
        <w:pStyle w:val="RDbodytext"/>
      </w:pPr>
    </w:p>
    <w:p w14:paraId="6FEA6120" w14:textId="0D9CEC6F" w:rsidR="00476928" w:rsidRDefault="00476928" w:rsidP="005C260F">
      <w:pPr>
        <w:pStyle w:val="RDbodytext"/>
      </w:pPr>
    </w:p>
    <w:p w14:paraId="58270FB3" w14:textId="6D923AC3" w:rsidR="00476928" w:rsidRDefault="00476928" w:rsidP="005C260F">
      <w:pPr>
        <w:pStyle w:val="RDbodytext"/>
      </w:pPr>
    </w:p>
    <w:p w14:paraId="1DE54AE5" w14:textId="77777777" w:rsidR="00476928" w:rsidRDefault="00476928" w:rsidP="005C260F">
      <w:pPr>
        <w:pStyle w:val="RDbodytext"/>
      </w:pPr>
    </w:p>
    <w:p w14:paraId="0973D470" w14:textId="77777777" w:rsidR="005C260F" w:rsidRDefault="005C260F" w:rsidP="005C260F">
      <w:pPr>
        <w:pStyle w:val="RDbodytext"/>
      </w:pPr>
    </w:p>
    <w:p w14:paraId="3BA97094" w14:textId="77777777" w:rsidR="005C260F" w:rsidRDefault="005C260F" w:rsidP="005C260F">
      <w:pPr>
        <w:pStyle w:val="RDbodytext"/>
      </w:pPr>
    </w:p>
    <w:p w14:paraId="6E50B7D4" w14:textId="77777777" w:rsidR="005C260F" w:rsidRDefault="005C260F" w:rsidP="005C260F">
      <w:pPr>
        <w:pStyle w:val="RDbodytext"/>
      </w:pPr>
    </w:p>
    <w:p w14:paraId="29A92698" w14:textId="77777777" w:rsidR="005C260F" w:rsidRDefault="005C260F" w:rsidP="005C260F">
      <w:pPr>
        <w:pStyle w:val="RDbodytext"/>
        <w:ind w:left="360"/>
      </w:pPr>
    </w:p>
    <w:p w14:paraId="593A6252" w14:textId="77777777" w:rsidR="00460342" w:rsidRPr="001A42B1" w:rsidRDefault="00460342" w:rsidP="006F5761">
      <w:pPr>
        <w:pStyle w:val="RDbodytext"/>
      </w:pPr>
    </w:p>
    <w:p w14:paraId="2FDABA1C" w14:textId="77777777" w:rsidR="005C260F" w:rsidRDefault="005C260F" w:rsidP="005C260F">
      <w:pPr>
        <w:pStyle w:val="Nagwek1"/>
      </w:pPr>
      <w:r>
        <w:lastRenderedPageBreak/>
        <w:t>Flashing new firmware</w:t>
      </w:r>
    </w:p>
    <w:p w14:paraId="7522813C" w14:textId="77777777" w:rsidR="005C260F" w:rsidRDefault="005C260F" w:rsidP="005C260F">
      <w:pPr>
        <w:pStyle w:val="RDbodytext"/>
        <w:numPr>
          <w:ilvl w:val="0"/>
          <w:numId w:val="41"/>
        </w:numPr>
      </w:pPr>
      <w:r w:rsidRPr="002E2FA5">
        <w:rPr>
          <w:b/>
          <w:bCs/>
        </w:rPr>
        <w:t>Turn off device from power</w:t>
      </w:r>
      <w:r>
        <w:t>.</w:t>
      </w:r>
    </w:p>
    <w:p w14:paraId="47C4DC6C" w14:textId="77777777" w:rsidR="005C260F" w:rsidRPr="005C260F" w:rsidRDefault="005C260F" w:rsidP="005C260F">
      <w:pPr>
        <w:pStyle w:val="RDbodytext"/>
        <w:numPr>
          <w:ilvl w:val="0"/>
          <w:numId w:val="41"/>
        </w:numPr>
      </w:pPr>
      <w:r>
        <w:t xml:space="preserve">Run </w:t>
      </w:r>
      <w:r w:rsidRPr="00460342">
        <w:t>flash_download_tools</w:t>
      </w:r>
      <w:r>
        <w:t>.exe.</w:t>
      </w:r>
    </w:p>
    <w:p w14:paraId="6648FE5D" w14:textId="1F2F8258" w:rsidR="005C260F" w:rsidRDefault="005C260F" w:rsidP="005C260F">
      <w:pPr>
        <w:pStyle w:val="RDbodytext"/>
        <w:numPr>
          <w:ilvl w:val="0"/>
          <w:numId w:val="41"/>
        </w:numPr>
      </w:pPr>
      <w:r>
        <w:t xml:space="preserve">Select </w:t>
      </w:r>
      <w:r w:rsidR="00476928">
        <w:t>ChipType to ESP32 and WorkMode to develop and press OK button.</w:t>
      </w:r>
    </w:p>
    <w:p w14:paraId="7CA83F9C" w14:textId="77777777" w:rsidR="008A069C" w:rsidRDefault="008A069C" w:rsidP="008A069C">
      <w:pPr>
        <w:pStyle w:val="RDbodytext"/>
        <w:ind w:left="720"/>
      </w:pPr>
    </w:p>
    <w:p w14:paraId="19531B8A" w14:textId="31615D8E" w:rsidR="005C260F" w:rsidRDefault="00476928" w:rsidP="00136213">
      <w:pPr>
        <w:pStyle w:val="RDbodytext"/>
        <w:ind w:left="720"/>
      </w:pPr>
      <w:r>
        <w:rPr>
          <w:noProof/>
        </w:rPr>
        <w:drawing>
          <wp:inline distT="0" distB="0" distL="0" distR="0" wp14:anchorId="3C1B85DD" wp14:editId="06EB5065">
            <wp:extent cx="3352800" cy="226695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EE57A" w14:textId="77777777" w:rsidR="00504574" w:rsidRDefault="00504574" w:rsidP="00136213">
      <w:pPr>
        <w:pStyle w:val="RDbodytext"/>
        <w:ind w:left="720"/>
      </w:pPr>
    </w:p>
    <w:p w14:paraId="35D2C935" w14:textId="766A7E71" w:rsidR="005D40F7" w:rsidRDefault="005D40F7" w:rsidP="00B54447">
      <w:pPr>
        <w:pStyle w:val="RDbodytext"/>
        <w:numPr>
          <w:ilvl w:val="0"/>
          <w:numId w:val="41"/>
        </w:numPr>
      </w:pPr>
      <w:r>
        <w:t>Now you need USB to UART</w:t>
      </w:r>
      <w:r w:rsidR="008A069C">
        <w:t xml:space="preserve"> (3.3 Volt)</w:t>
      </w:r>
      <w:r>
        <w:t xml:space="preserve"> converter for example ttl-232.</w:t>
      </w:r>
    </w:p>
    <w:p w14:paraId="03B5F596" w14:textId="718890FF" w:rsidR="005D40F7" w:rsidRDefault="005D40F7" w:rsidP="005D40F7">
      <w:pPr>
        <w:pStyle w:val="RDbodytext"/>
        <w:ind w:left="720"/>
      </w:pPr>
      <w:r>
        <w:t xml:space="preserve">Connect wires to the connector </w:t>
      </w:r>
      <w:r w:rsidR="008A069C">
        <w:t>on the device</w:t>
      </w:r>
      <w:r>
        <w:t>:</w:t>
      </w:r>
    </w:p>
    <w:p w14:paraId="437EA2BD" w14:textId="4D4CA615" w:rsidR="005D40F7" w:rsidRDefault="005D40F7" w:rsidP="005D40F7">
      <w:pPr>
        <w:pStyle w:val="RDbodytext"/>
        <w:numPr>
          <w:ilvl w:val="0"/>
          <w:numId w:val="43"/>
        </w:numPr>
      </w:pPr>
      <w:r>
        <w:t xml:space="preserve">GND to J202 pin 1 </w:t>
      </w:r>
    </w:p>
    <w:p w14:paraId="33ABFA32" w14:textId="261F5B7B" w:rsidR="005D40F7" w:rsidRDefault="005D40F7" w:rsidP="005D40F7">
      <w:pPr>
        <w:pStyle w:val="RDbodytext"/>
        <w:numPr>
          <w:ilvl w:val="0"/>
          <w:numId w:val="43"/>
        </w:numPr>
      </w:pPr>
      <w:r>
        <w:t>RXT to J202 pin 5</w:t>
      </w:r>
    </w:p>
    <w:p w14:paraId="1C053BCD" w14:textId="67449E46" w:rsidR="005D40F7" w:rsidRDefault="005D40F7" w:rsidP="005D40F7">
      <w:pPr>
        <w:pStyle w:val="RDbodytext"/>
        <w:numPr>
          <w:ilvl w:val="0"/>
          <w:numId w:val="43"/>
        </w:numPr>
      </w:pPr>
      <w:r>
        <w:t>TXT to J202 pin 4</w:t>
      </w:r>
    </w:p>
    <w:p w14:paraId="7EF37B1A" w14:textId="77777777" w:rsidR="005D40F7" w:rsidRDefault="005D40F7" w:rsidP="008A069C">
      <w:pPr>
        <w:pStyle w:val="RDbodytext"/>
        <w:ind w:left="720"/>
      </w:pPr>
    </w:p>
    <w:p w14:paraId="50B0B61D" w14:textId="42A4580D" w:rsidR="002E2FA5" w:rsidRDefault="002E2FA5" w:rsidP="008A069C">
      <w:pPr>
        <w:pStyle w:val="RDbodytext"/>
        <w:ind w:left="720"/>
      </w:pPr>
      <w:r>
        <w:rPr>
          <w:noProof/>
        </w:rPr>
        <w:drawing>
          <wp:inline distT="0" distB="0" distL="0" distR="0" wp14:anchorId="33D4BEB0" wp14:editId="03A42BD9">
            <wp:extent cx="1428108" cy="1037690"/>
            <wp:effectExtent l="0" t="0" r="127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TL-232R1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108" cy="10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FD067" w14:textId="6FADCC1E" w:rsidR="00136213" w:rsidRDefault="00136213" w:rsidP="00136213">
      <w:pPr>
        <w:pStyle w:val="RDbodytext"/>
      </w:pPr>
    </w:p>
    <w:p w14:paraId="797C866B" w14:textId="393DA9E3" w:rsidR="00504574" w:rsidRDefault="00504574" w:rsidP="00136213">
      <w:pPr>
        <w:pStyle w:val="RDbodytext"/>
      </w:pPr>
    </w:p>
    <w:p w14:paraId="0DAB3C6A" w14:textId="7D3964E7" w:rsidR="00504574" w:rsidRDefault="00504574" w:rsidP="00136213">
      <w:pPr>
        <w:pStyle w:val="RDbodytext"/>
      </w:pPr>
    </w:p>
    <w:p w14:paraId="1DE0ED2D" w14:textId="58F7A98B" w:rsidR="00504574" w:rsidRDefault="00504574" w:rsidP="00136213">
      <w:pPr>
        <w:pStyle w:val="RDbodytext"/>
      </w:pPr>
    </w:p>
    <w:p w14:paraId="30301D4D" w14:textId="40E0EAB7" w:rsidR="00504574" w:rsidRDefault="00504574" w:rsidP="00136213">
      <w:pPr>
        <w:pStyle w:val="RDbodytext"/>
      </w:pPr>
    </w:p>
    <w:p w14:paraId="0F993CDC" w14:textId="04C07740" w:rsidR="00504574" w:rsidRDefault="00504574" w:rsidP="00136213">
      <w:pPr>
        <w:pStyle w:val="RDbodytext"/>
      </w:pPr>
    </w:p>
    <w:p w14:paraId="66AB95FC" w14:textId="5FA5C62D" w:rsidR="00504574" w:rsidRDefault="00504574" w:rsidP="00136213">
      <w:pPr>
        <w:pStyle w:val="RDbodytext"/>
      </w:pPr>
    </w:p>
    <w:p w14:paraId="75B0A02F" w14:textId="13FE243C" w:rsidR="00504574" w:rsidRDefault="00504574" w:rsidP="00136213">
      <w:pPr>
        <w:pStyle w:val="RDbodytext"/>
      </w:pPr>
    </w:p>
    <w:p w14:paraId="17C0E0B3" w14:textId="5D78F0C4" w:rsidR="00504574" w:rsidRDefault="00504574" w:rsidP="00136213">
      <w:pPr>
        <w:pStyle w:val="RDbodytext"/>
      </w:pPr>
    </w:p>
    <w:p w14:paraId="03B982D2" w14:textId="7EDC702D" w:rsidR="00504574" w:rsidRDefault="00504574" w:rsidP="00136213">
      <w:pPr>
        <w:pStyle w:val="RDbodytext"/>
      </w:pPr>
    </w:p>
    <w:p w14:paraId="69C86FE5" w14:textId="4979A6A4" w:rsidR="00504574" w:rsidRDefault="00504574" w:rsidP="00136213">
      <w:pPr>
        <w:pStyle w:val="RDbodytext"/>
      </w:pPr>
    </w:p>
    <w:p w14:paraId="5AFAC47B" w14:textId="615099E5" w:rsidR="00504574" w:rsidRDefault="00504574" w:rsidP="00136213">
      <w:pPr>
        <w:pStyle w:val="RDbodytext"/>
      </w:pPr>
    </w:p>
    <w:p w14:paraId="6C2CBFA7" w14:textId="0BC1653A" w:rsidR="00504574" w:rsidRDefault="00504574" w:rsidP="00136213">
      <w:pPr>
        <w:pStyle w:val="RDbodytext"/>
      </w:pPr>
    </w:p>
    <w:p w14:paraId="155529C8" w14:textId="7F308A9C" w:rsidR="00504574" w:rsidRDefault="00504574" w:rsidP="00136213">
      <w:pPr>
        <w:pStyle w:val="RDbodytext"/>
      </w:pPr>
    </w:p>
    <w:p w14:paraId="04428247" w14:textId="068C9E29" w:rsidR="00504574" w:rsidRDefault="00504574" w:rsidP="00136213">
      <w:pPr>
        <w:pStyle w:val="RDbodytext"/>
      </w:pPr>
    </w:p>
    <w:p w14:paraId="5B9C3F7E" w14:textId="143CB23F" w:rsidR="00504574" w:rsidRDefault="00504574" w:rsidP="00136213">
      <w:pPr>
        <w:pStyle w:val="RDbodytext"/>
      </w:pPr>
    </w:p>
    <w:p w14:paraId="778EDCD2" w14:textId="3EBA5E7F" w:rsidR="00504574" w:rsidRDefault="00504574" w:rsidP="00136213">
      <w:pPr>
        <w:pStyle w:val="RDbodytext"/>
      </w:pPr>
    </w:p>
    <w:p w14:paraId="33DAE326" w14:textId="77777777" w:rsidR="00136213" w:rsidRDefault="00136213" w:rsidP="00136213">
      <w:pPr>
        <w:pStyle w:val="RDbodytext"/>
      </w:pPr>
    </w:p>
    <w:p w14:paraId="6F48F993" w14:textId="77777777" w:rsidR="00136213" w:rsidRDefault="00136213" w:rsidP="00136213">
      <w:pPr>
        <w:pStyle w:val="RDbodytext"/>
        <w:numPr>
          <w:ilvl w:val="0"/>
          <w:numId w:val="41"/>
        </w:numPr>
      </w:pPr>
      <w:r>
        <w:lastRenderedPageBreak/>
        <w:t>In general , you should use SPI download mode</w:t>
      </w:r>
    </w:p>
    <w:p w14:paraId="5D9B7543" w14:textId="77777777" w:rsidR="00136213" w:rsidRDefault="00136213" w:rsidP="00136213">
      <w:pPr>
        <w:pStyle w:val="RDbodytext"/>
        <w:numPr>
          <w:ilvl w:val="0"/>
          <w:numId w:val="42"/>
        </w:numPr>
      </w:pPr>
      <w:r>
        <w:t>The checkbox must be checked , provided file added and addresses selected.</w:t>
      </w:r>
    </w:p>
    <w:p w14:paraId="2FEE64BB" w14:textId="77777777" w:rsidR="00136213" w:rsidRDefault="00136213" w:rsidP="002B7C76">
      <w:pPr>
        <w:pStyle w:val="RDbodytext"/>
        <w:numPr>
          <w:ilvl w:val="0"/>
          <w:numId w:val="42"/>
        </w:numPr>
      </w:pPr>
      <w:r>
        <w:t>C</w:t>
      </w:r>
      <w:r w:rsidR="002B7C76">
        <w:t>OM</w:t>
      </w:r>
      <w:r>
        <w:t xml:space="preserve"> </w:t>
      </w:r>
      <w:r w:rsidR="002B7C76">
        <w:t>Choose correct serial port number, if click  the tool will auto-detect and list all available serial ports.</w:t>
      </w:r>
    </w:p>
    <w:p w14:paraId="679B2828" w14:textId="5BA836A2" w:rsidR="002B7C76" w:rsidRPr="00837B21" w:rsidRDefault="002B7C76" w:rsidP="002B7C76">
      <w:pPr>
        <w:pStyle w:val="RDbodytext"/>
        <w:numPr>
          <w:ilvl w:val="0"/>
          <w:numId w:val="42"/>
        </w:numPr>
      </w:pPr>
      <w:r>
        <w:t xml:space="preserve">BAUD Choose communication  speed. Currently we use </w:t>
      </w:r>
      <w:r w:rsidRPr="002B7C76">
        <w:t>115200</w:t>
      </w:r>
      <w:r>
        <w:rPr>
          <w:b/>
          <w:bCs/>
        </w:rPr>
        <w:t>.</w:t>
      </w:r>
    </w:p>
    <w:p w14:paraId="5F44CB6D" w14:textId="09D9794D" w:rsidR="00837B21" w:rsidRDefault="00837B21" w:rsidP="002B7C76">
      <w:pPr>
        <w:pStyle w:val="RDbodytext"/>
        <w:numPr>
          <w:ilvl w:val="0"/>
          <w:numId w:val="42"/>
        </w:numPr>
      </w:pPr>
      <w:r>
        <w:t>Press Start button.</w:t>
      </w:r>
    </w:p>
    <w:p w14:paraId="770F2ACD" w14:textId="1BEA04A5" w:rsidR="00AF66CE" w:rsidRDefault="00AF66CE" w:rsidP="00AF66CE">
      <w:pPr>
        <w:pStyle w:val="RDbodytext"/>
        <w:ind w:left="1080"/>
      </w:pPr>
    </w:p>
    <w:p w14:paraId="7BC0DF51" w14:textId="77777777" w:rsidR="00AF66CE" w:rsidRPr="002B7C76" w:rsidRDefault="00AF66CE" w:rsidP="00AF66CE">
      <w:pPr>
        <w:pStyle w:val="RDbodytext"/>
        <w:ind w:left="1080"/>
      </w:pPr>
    </w:p>
    <w:p w14:paraId="466078A6" w14:textId="6897AC42" w:rsidR="002B7C76" w:rsidRDefault="002B7C76" w:rsidP="002B7C76">
      <w:pPr>
        <w:pStyle w:val="RDbodytext"/>
      </w:pPr>
      <w:r>
        <w:t xml:space="preserve">     </w:t>
      </w:r>
      <w:r w:rsidR="00AF66CE">
        <w:rPr>
          <w:noProof/>
        </w:rPr>
        <w:drawing>
          <wp:inline distT="0" distB="0" distL="0" distR="0" wp14:anchorId="51BB9A03" wp14:editId="556A42F6">
            <wp:extent cx="5425440" cy="6248400"/>
            <wp:effectExtent l="0" t="0" r="381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440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8E453" w14:textId="153C12FB" w:rsidR="00504574" w:rsidRDefault="00504574" w:rsidP="00136213">
      <w:pPr>
        <w:pStyle w:val="RDbodytext"/>
      </w:pPr>
    </w:p>
    <w:p w14:paraId="3CB0DDF5" w14:textId="683FD160" w:rsidR="00504574" w:rsidRDefault="00504574" w:rsidP="00136213">
      <w:pPr>
        <w:pStyle w:val="RDbodytext"/>
      </w:pPr>
    </w:p>
    <w:p w14:paraId="735033C0" w14:textId="1DB85877" w:rsidR="00504574" w:rsidRDefault="00504574" w:rsidP="00136213">
      <w:pPr>
        <w:pStyle w:val="RDbodytext"/>
      </w:pPr>
    </w:p>
    <w:p w14:paraId="442683B4" w14:textId="14976C41" w:rsidR="00AF66CE" w:rsidRDefault="00AF66CE" w:rsidP="00136213">
      <w:pPr>
        <w:pStyle w:val="RDbodytext"/>
      </w:pPr>
    </w:p>
    <w:p w14:paraId="1020C79E" w14:textId="5496AF3F" w:rsidR="00AF66CE" w:rsidRDefault="00AF66CE" w:rsidP="00136213">
      <w:pPr>
        <w:pStyle w:val="RDbodytext"/>
      </w:pPr>
    </w:p>
    <w:p w14:paraId="33CDDC3A" w14:textId="7B867CD3" w:rsidR="00AF66CE" w:rsidRDefault="00AF66CE" w:rsidP="00136213">
      <w:pPr>
        <w:pStyle w:val="RDbodytext"/>
      </w:pPr>
    </w:p>
    <w:p w14:paraId="716FB019" w14:textId="64C39C40" w:rsidR="00AF66CE" w:rsidRDefault="00AF66CE" w:rsidP="00136213">
      <w:pPr>
        <w:pStyle w:val="RDbodytext"/>
      </w:pPr>
    </w:p>
    <w:p w14:paraId="3F4E361E" w14:textId="77777777" w:rsidR="00AF66CE" w:rsidRDefault="00AF66CE" w:rsidP="00136213">
      <w:pPr>
        <w:pStyle w:val="RDbodytext"/>
      </w:pPr>
    </w:p>
    <w:p w14:paraId="79F5D5E7" w14:textId="77777777" w:rsidR="00504574" w:rsidRDefault="00504574" w:rsidP="00136213">
      <w:pPr>
        <w:pStyle w:val="RDbodytext"/>
      </w:pPr>
    </w:p>
    <w:p w14:paraId="7AA00887" w14:textId="20B6B9C7" w:rsidR="00BC41DF" w:rsidRDefault="00BC41DF" w:rsidP="00BC41DF">
      <w:pPr>
        <w:pStyle w:val="RDbodytext"/>
        <w:numPr>
          <w:ilvl w:val="0"/>
          <w:numId w:val="41"/>
        </w:numPr>
      </w:pPr>
      <w:r>
        <w:t xml:space="preserve">Press </w:t>
      </w:r>
      <w:r w:rsidR="00E51580">
        <w:t>SW200</w:t>
      </w:r>
      <w:r>
        <w:t xml:space="preserve"> button</w:t>
      </w:r>
      <w:r w:rsidR="00504574">
        <w:t xml:space="preserve"> and hold</w:t>
      </w:r>
      <w:r>
        <w:t>.</w:t>
      </w:r>
      <w:r w:rsidR="00504574">
        <w:t xml:space="preserve"> Turn on device to power.</w:t>
      </w:r>
    </w:p>
    <w:p w14:paraId="687423C5" w14:textId="01F9349A" w:rsidR="00BC41DF" w:rsidRDefault="00E51580" w:rsidP="00BC41DF">
      <w:pPr>
        <w:pStyle w:val="RDbodytext"/>
      </w:pPr>
      <w:r>
        <w:rPr>
          <w:noProof/>
        </w:rPr>
        <w:drawing>
          <wp:inline distT="0" distB="0" distL="0" distR="0" wp14:anchorId="573A3978" wp14:editId="58123684">
            <wp:extent cx="6408420" cy="4812030"/>
            <wp:effectExtent l="0" t="0" r="0" b="762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8420" cy="481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D18CE" w14:textId="77777777" w:rsidR="00BC41DF" w:rsidRDefault="00BC41DF" w:rsidP="00BC41DF">
      <w:pPr>
        <w:pStyle w:val="RDbodytext"/>
      </w:pPr>
    </w:p>
    <w:p w14:paraId="21FD6151" w14:textId="77777777" w:rsidR="00BC41DF" w:rsidRDefault="00BC41DF" w:rsidP="00BC41DF">
      <w:pPr>
        <w:pStyle w:val="RDbodytext"/>
      </w:pPr>
    </w:p>
    <w:p w14:paraId="108B2909" w14:textId="77777777" w:rsidR="00BC41DF" w:rsidRDefault="00BC41DF" w:rsidP="00BC41DF">
      <w:pPr>
        <w:pStyle w:val="RDbodytext"/>
      </w:pPr>
    </w:p>
    <w:p w14:paraId="45B1F21F" w14:textId="58842183" w:rsidR="00BC41DF" w:rsidRDefault="00BC41DF" w:rsidP="00504574">
      <w:pPr>
        <w:pStyle w:val="RDbodytext"/>
        <w:ind w:left="720"/>
      </w:pPr>
    </w:p>
    <w:p w14:paraId="56A25D69" w14:textId="07283C0C" w:rsidR="00BC41DF" w:rsidRDefault="00BC41DF" w:rsidP="00BC41DF">
      <w:pPr>
        <w:pStyle w:val="RDbodytext"/>
        <w:ind w:left="720"/>
      </w:pPr>
    </w:p>
    <w:p w14:paraId="2DE6704B" w14:textId="77777777" w:rsidR="00B72935" w:rsidRDefault="00B72935" w:rsidP="00BC41DF">
      <w:pPr>
        <w:pStyle w:val="RDbodytext"/>
        <w:ind w:left="720"/>
      </w:pPr>
    </w:p>
    <w:p w14:paraId="7C6EBD57" w14:textId="77267FD5" w:rsidR="00B72935" w:rsidRDefault="00B72935" w:rsidP="00BC41DF">
      <w:pPr>
        <w:pStyle w:val="RDbodytext"/>
        <w:ind w:left="720"/>
      </w:pPr>
    </w:p>
    <w:p w14:paraId="1B02FF86" w14:textId="5D1175F2" w:rsidR="00504574" w:rsidRDefault="00504574" w:rsidP="00BC41DF">
      <w:pPr>
        <w:pStyle w:val="RDbodytext"/>
        <w:ind w:left="720"/>
      </w:pPr>
    </w:p>
    <w:p w14:paraId="01E69C96" w14:textId="0711C78A" w:rsidR="00504574" w:rsidRDefault="00504574" w:rsidP="00BC41DF">
      <w:pPr>
        <w:pStyle w:val="RDbodytext"/>
        <w:ind w:left="720"/>
      </w:pPr>
    </w:p>
    <w:p w14:paraId="5020B095" w14:textId="11231E7C" w:rsidR="00504574" w:rsidRDefault="00504574" w:rsidP="00BC41DF">
      <w:pPr>
        <w:pStyle w:val="RDbodytext"/>
        <w:ind w:left="720"/>
      </w:pPr>
    </w:p>
    <w:p w14:paraId="0B5547DA" w14:textId="61B230A3" w:rsidR="00504574" w:rsidRDefault="00504574" w:rsidP="00BC41DF">
      <w:pPr>
        <w:pStyle w:val="RDbodytext"/>
        <w:ind w:left="720"/>
      </w:pPr>
    </w:p>
    <w:p w14:paraId="0C00D122" w14:textId="1663B8C1" w:rsidR="00504574" w:rsidRDefault="00504574" w:rsidP="00BC41DF">
      <w:pPr>
        <w:pStyle w:val="RDbodytext"/>
        <w:ind w:left="720"/>
      </w:pPr>
    </w:p>
    <w:p w14:paraId="0AB38ED2" w14:textId="257AC570" w:rsidR="00504574" w:rsidRDefault="00504574" w:rsidP="00BC41DF">
      <w:pPr>
        <w:pStyle w:val="RDbodytext"/>
        <w:ind w:left="720"/>
      </w:pPr>
    </w:p>
    <w:p w14:paraId="71F52789" w14:textId="64FAA868" w:rsidR="00504574" w:rsidRDefault="00504574" w:rsidP="00BC41DF">
      <w:pPr>
        <w:pStyle w:val="RDbodytext"/>
        <w:ind w:left="720"/>
      </w:pPr>
    </w:p>
    <w:p w14:paraId="7F1B7E83" w14:textId="5CD15489" w:rsidR="00504574" w:rsidRDefault="00504574" w:rsidP="00BC41DF">
      <w:pPr>
        <w:pStyle w:val="RDbodytext"/>
        <w:ind w:left="720"/>
      </w:pPr>
    </w:p>
    <w:p w14:paraId="65A4E9CD" w14:textId="02AA5C1B" w:rsidR="00504574" w:rsidRDefault="00504574" w:rsidP="00BC41DF">
      <w:pPr>
        <w:pStyle w:val="RDbodytext"/>
        <w:ind w:left="720"/>
      </w:pPr>
    </w:p>
    <w:p w14:paraId="5C9C2A3C" w14:textId="6E0D2300" w:rsidR="00504574" w:rsidRDefault="00504574" w:rsidP="00BC41DF">
      <w:pPr>
        <w:pStyle w:val="RDbodytext"/>
        <w:ind w:left="720"/>
      </w:pPr>
    </w:p>
    <w:p w14:paraId="0904BABA" w14:textId="1D01BA79" w:rsidR="00504574" w:rsidRDefault="00504574" w:rsidP="00BC41DF">
      <w:pPr>
        <w:pStyle w:val="RDbodytext"/>
        <w:ind w:left="720"/>
      </w:pPr>
    </w:p>
    <w:p w14:paraId="665B69C1" w14:textId="5BF4FAFC" w:rsidR="00305ED0" w:rsidRDefault="00305ED0" w:rsidP="00BC41DF">
      <w:pPr>
        <w:pStyle w:val="RDbodytext"/>
        <w:ind w:left="720"/>
      </w:pPr>
    </w:p>
    <w:p w14:paraId="604D88A3" w14:textId="77777777" w:rsidR="00305ED0" w:rsidRDefault="00305ED0" w:rsidP="00BC41DF">
      <w:pPr>
        <w:pStyle w:val="RDbodytext"/>
        <w:ind w:left="720"/>
      </w:pPr>
    </w:p>
    <w:p w14:paraId="3F62B97A" w14:textId="77777777" w:rsidR="00B72935" w:rsidRDefault="00B72935" w:rsidP="00BC41DF">
      <w:pPr>
        <w:pStyle w:val="RDbodytext"/>
        <w:ind w:left="720"/>
      </w:pPr>
    </w:p>
    <w:p w14:paraId="4972555C" w14:textId="77777777" w:rsidR="00B72935" w:rsidRDefault="00B72935" w:rsidP="00BC41DF">
      <w:pPr>
        <w:pStyle w:val="RDbodytext"/>
        <w:ind w:left="720"/>
      </w:pPr>
    </w:p>
    <w:p w14:paraId="424194AC" w14:textId="37E56A29" w:rsidR="00B72935" w:rsidRDefault="00504574" w:rsidP="00504574">
      <w:pPr>
        <w:pStyle w:val="RDbodytext"/>
        <w:numPr>
          <w:ilvl w:val="0"/>
          <w:numId w:val="41"/>
        </w:numPr>
      </w:pPr>
      <w:r>
        <w:t>You should see progress on the progress bar  and status change to Download.</w:t>
      </w:r>
    </w:p>
    <w:p w14:paraId="68F153B0" w14:textId="18D8DCBD" w:rsidR="00B72935" w:rsidRDefault="00DE58FF" w:rsidP="00BC41DF">
      <w:pPr>
        <w:pStyle w:val="RDbodytext"/>
        <w:ind w:left="720"/>
      </w:pPr>
      <w:r>
        <w:rPr>
          <w:noProof/>
        </w:rPr>
        <w:drawing>
          <wp:inline distT="0" distB="0" distL="0" distR="0" wp14:anchorId="63718285" wp14:editId="0229CE38">
            <wp:extent cx="5425440" cy="6477000"/>
            <wp:effectExtent l="0" t="0" r="381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44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4728A" w14:textId="77777777" w:rsidR="00B72935" w:rsidRDefault="00B72935" w:rsidP="00BC41DF">
      <w:pPr>
        <w:pStyle w:val="RDbodytext"/>
        <w:ind w:left="720"/>
      </w:pPr>
    </w:p>
    <w:p w14:paraId="4A4AC550" w14:textId="77777777" w:rsidR="00B72935" w:rsidRDefault="00B72935" w:rsidP="00BC41DF">
      <w:pPr>
        <w:pStyle w:val="RDbodytext"/>
        <w:ind w:left="720"/>
      </w:pPr>
    </w:p>
    <w:p w14:paraId="31807C35" w14:textId="77777777" w:rsidR="00BC41DF" w:rsidRDefault="00BC41DF" w:rsidP="00BC41DF">
      <w:pPr>
        <w:pStyle w:val="RDbodytext"/>
      </w:pPr>
    </w:p>
    <w:p w14:paraId="2929D78B" w14:textId="5A083398" w:rsidR="00BC41DF" w:rsidRDefault="00BC41DF" w:rsidP="00504574">
      <w:pPr>
        <w:pStyle w:val="RDbodytext"/>
        <w:ind w:left="720"/>
      </w:pPr>
    </w:p>
    <w:p w14:paraId="453EC49D" w14:textId="0C24EE0A" w:rsidR="00B72935" w:rsidRDefault="00B72935" w:rsidP="00B72935">
      <w:pPr>
        <w:pStyle w:val="RDbodytext"/>
        <w:ind w:left="720"/>
      </w:pPr>
    </w:p>
    <w:p w14:paraId="1409A211" w14:textId="77777777" w:rsidR="00B72935" w:rsidRDefault="00B72935" w:rsidP="00B72935">
      <w:pPr>
        <w:pStyle w:val="RDbodytext"/>
        <w:ind w:left="720"/>
      </w:pPr>
    </w:p>
    <w:p w14:paraId="509B1049" w14:textId="77777777" w:rsidR="00B72935" w:rsidRDefault="00B72935" w:rsidP="00B72935">
      <w:pPr>
        <w:pStyle w:val="RDbodytext"/>
        <w:ind w:left="720"/>
      </w:pPr>
    </w:p>
    <w:p w14:paraId="67CC9D81" w14:textId="77777777" w:rsidR="00B72935" w:rsidRDefault="00B72935" w:rsidP="00B72935">
      <w:pPr>
        <w:pStyle w:val="RDbodytext"/>
        <w:ind w:left="720"/>
      </w:pPr>
    </w:p>
    <w:p w14:paraId="2FC347AA" w14:textId="77777777" w:rsidR="00B72935" w:rsidRDefault="00B72935" w:rsidP="00B72935">
      <w:pPr>
        <w:pStyle w:val="RDbodytext"/>
        <w:ind w:left="720"/>
      </w:pPr>
    </w:p>
    <w:p w14:paraId="71A10A83" w14:textId="77777777" w:rsidR="00B72935" w:rsidRDefault="00B72935" w:rsidP="00B72935">
      <w:pPr>
        <w:pStyle w:val="RDbodytext"/>
        <w:ind w:left="720"/>
      </w:pPr>
    </w:p>
    <w:p w14:paraId="4A1D47EA" w14:textId="77777777" w:rsidR="00B72935" w:rsidRDefault="00B72935" w:rsidP="00B72935">
      <w:pPr>
        <w:pStyle w:val="RDbodytext"/>
        <w:ind w:left="720"/>
      </w:pPr>
    </w:p>
    <w:p w14:paraId="2E7C6561" w14:textId="77777777" w:rsidR="00B72935" w:rsidRDefault="00B72935" w:rsidP="008A069C">
      <w:pPr>
        <w:pStyle w:val="RDbodytext"/>
      </w:pPr>
    </w:p>
    <w:p w14:paraId="754A0923" w14:textId="421A3BB2" w:rsidR="00BC41DF" w:rsidRDefault="00DA705F" w:rsidP="00BC41DF">
      <w:pPr>
        <w:pStyle w:val="RDbodytext"/>
        <w:numPr>
          <w:ilvl w:val="0"/>
          <w:numId w:val="41"/>
        </w:numPr>
      </w:pPr>
      <w:r>
        <w:t>If everything is ok you will see  status Finish.</w:t>
      </w:r>
    </w:p>
    <w:p w14:paraId="0370F56F" w14:textId="67F61358" w:rsidR="00504574" w:rsidRDefault="00DE58FF" w:rsidP="00504574">
      <w:pPr>
        <w:pStyle w:val="RDbodytext"/>
        <w:ind w:left="720"/>
      </w:pPr>
      <w:r>
        <w:rPr>
          <w:noProof/>
        </w:rPr>
        <w:drawing>
          <wp:inline distT="0" distB="0" distL="0" distR="0" wp14:anchorId="1D02F001" wp14:editId="54A563E4">
            <wp:extent cx="5425440" cy="6477000"/>
            <wp:effectExtent l="0" t="0" r="381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44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D67D2" w14:textId="7FCCB205" w:rsidR="00DA705F" w:rsidRDefault="00DA705F" w:rsidP="00DA705F">
      <w:pPr>
        <w:pStyle w:val="RDbodytext"/>
        <w:ind w:left="720"/>
      </w:pPr>
    </w:p>
    <w:p w14:paraId="1894B08B" w14:textId="77777777" w:rsidR="00DA705F" w:rsidRDefault="00DA705F" w:rsidP="00DA705F">
      <w:pPr>
        <w:pStyle w:val="RDbodytext"/>
        <w:ind w:left="720"/>
      </w:pPr>
    </w:p>
    <w:p w14:paraId="1B458264" w14:textId="77777777" w:rsidR="00DA705F" w:rsidRPr="00DA705F" w:rsidRDefault="00DA705F" w:rsidP="00DA705F">
      <w:pPr>
        <w:pStyle w:val="RDbodytext"/>
        <w:numPr>
          <w:ilvl w:val="0"/>
          <w:numId w:val="41"/>
        </w:numPr>
      </w:pPr>
      <w:r>
        <w:t xml:space="preserve">Close </w:t>
      </w:r>
      <w:r w:rsidRPr="00DA705F">
        <w:t>ESP32 DOWNLOAD TOOL</w:t>
      </w:r>
      <w:r>
        <w:rPr>
          <w:b/>
          <w:bCs/>
        </w:rPr>
        <w:t>.</w:t>
      </w:r>
    </w:p>
    <w:p w14:paraId="54A7EB27" w14:textId="6E81B7CC" w:rsidR="00DA705F" w:rsidRDefault="00DA705F" w:rsidP="00DA705F">
      <w:pPr>
        <w:pStyle w:val="RDbodytext"/>
        <w:numPr>
          <w:ilvl w:val="0"/>
          <w:numId w:val="41"/>
        </w:numPr>
      </w:pPr>
      <w:r>
        <w:t>Unplug ttl232 cable.</w:t>
      </w:r>
    </w:p>
    <w:p w14:paraId="01750BF8" w14:textId="1E6099FC" w:rsidR="008A069C" w:rsidRDefault="008A069C" w:rsidP="00DA705F">
      <w:pPr>
        <w:pStyle w:val="RDbodytext"/>
        <w:numPr>
          <w:ilvl w:val="0"/>
          <w:numId w:val="41"/>
        </w:numPr>
      </w:pPr>
      <w:r>
        <w:t>Turn off device from power for about 30 seconds.</w:t>
      </w:r>
    </w:p>
    <w:p w14:paraId="59B65C42" w14:textId="16041F68" w:rsidR="008A069C" w:rsidRDefault="008A069C" w:rsidP="00DA705F">
      <w:pPr>
        <w:pStyle w:val="RDbodytext"/>
        <w:numPr>
          <w:ilvl w:val="0"/>
          <w:numId w:val="41"/>
        </w:numPr>
      </w:pPr>
      <w:r>
        <w:t>Turn on device.</w:t>
      </w:r>
    </w:p>
    <w:p w14:paraId="48F5132E" w14:textId="621537A1" w:rsidR="00DA705F" w:rsidRDefault="00DA705F" w:rsidP="00DA705F">
      <w:pPr>
        <w:pStyle w:val="RDbodytext"/>
        <w:numPr>
          <w:ilvl w:val="0"/>
          <w:numId w:val="41"/>
        </w:numPr>
      </w:pPr>
      <w:r>
        <w:t xml:space="preserve">New firmware </w:t>
      </w:r>
      <w:r w:rsidR="004B7C71">
        <w:t>has been uploaded.</w:t>
      </w:r>
    </w:p>
    <w:p w14:paraId="7CEDA7A5" w14:textId="77777777" w:rsidR="00DA705F" w:rsidRPr="004B7C71" w:rsidRDefault="00DA705F" w:rsidP="004B7C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lang w:val="pl-PL"/>
        </w:rPr>
      </w:pPr>
    </w:p>
    <w:p w14:paraId="4F8FB653" w14:textId="157C31A3" w:rsidR="006F5761" w:rsidRPr="004B7C71" w:rsidRDefault="006F5761" w:rsidP="00504574">
      <w:pPr>
        <w:pStyle w:val="RDbodytext"/>
      </w:pPr>
    </w:p>
    <w:sectPr w:rsidR="006F5761" w:rsidRPr="004B7C71" w:rsidSect="00F838E8">
      <w:headerReference w:type="default" r:id="rId21"/>
      <w:footerReference w:type="default" r:id="rId22"/>
      <w:headerReference w:type="first" r:id="rId23"/>
      <w:footerReference w:type="first" r:id="rId24"/>
      <w:pgSz w:w="11906" w:h="16838"/>
      <w:pgMar w:top="1701" w:right="907" w:bottom="851" w:left="907" w:header="851" w:footer="454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23672D" w14:textId="77777777" w:rsidR="00C046A2" w:rsidRDefault="00C046A2" w:rsidP="005C6071">
      <w:r>
        <w:separator/>
      </w:r>
    </w:p>
  </w:endnote>
  <w:endnote w:type="continuationSeparator" w:id="0">
    <w:p w14:paraId="1FE7BBAE" w14:textId="77777777" w:rsidR="00C046A2" w:rsidRDefault="00C046A2" w:rsidP="005C6071">
      <w:r>
        <w:continuationSeparator/>
      </w:r>
    </w:p>
  </w:endnote>
  <w:endnote w:type="continuationNotice" w:id="1">
    <w:p w14:paraId="6339F4BC" w14:textId="77777777" w:rsidR="00C046A2" w:rsidRDefault="00C046A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Source Sans Pro Light">
    <w:charset w:val="00"/>
    <w:family w:val="swiss"/>
    <w:pitch w:val="variable"/>
    <w:sig w:usb0="600002F7" w:usb1="02000001" w:usb2="00000000" w:usb3="00000000" w:csb0="0000019F" w:csb1="00000000"/>
    <w:embedRegular r:id="rId1" w:fontKey="{77706EBD-7733-4148-A1A0-74FE955FD98D}"/>
    <w:embedBold r:id="rId2" w:fontKey="{C854CBED-B42B-4787-936A-90845035577D}"/>
    <w:embedItalic r:id="rId3" w:fontKey="{94551892-BD09-400C-94CA-71FDD3469FB1}"/>
    <w:embedBoldItalic r:id="rId4" w:fontKey="{6F15D83C-4313-46A7-A56B-96518AED562D}"/>
  </w:font>
  <w:font w:name="Microsoft YaHei UI Light">
    <w:panose1 w:val="020B0502040204020203"/>
    <w:charset w:val="86"/>
    <w:family w:val="swiss"/>
    <w:pitch w:val="variable"/>
    <w:sig w:usb0="80000287" w:usb1="2ACF0010" w:usb2="00000016" w:usb3="00000000" w:csb0="0004001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  <w:embedRegular r:id="rId5" w:fontKey="{41A416ED-90C0-4282-82F0-7E6E016000AB}"/>
    <w:embedItalic r:id="rId6" w:fontKey="{E41460B7-B01A-4FB4-8AB9-AF3AF01C62A3}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  <w:embedRegular r:id="rId7" w:fontKey="{DECA4368-E2F7-421E-B3BE-5A7C625501C3}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  <w:embedRegular r:id="rId8" w:fontKey="{EAA8F1A6-C62A-489B-A2CD-12E7FB57DE68}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  <w:embedRegular r:id="rId9" w:fontKey="{42EF3FE6-77C0-4C46-BF1E-C7BFADCF9715}"/>
    <w:embedBoldItalic r:id="rId10" w:fontKey="{4CD61890-66E1-4F77-A0DB-72FE57B2CD78}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Source Sans Pro SemiBold">
    <w:charset w:val="00"/>
    <w:family w:val="swiss"/>
    <w:pitch w:val="variable"/>
    <w:sig w:usb0="600002F7" w:usb1="02000001" w:usb2="00000000" w:usb3="00000000" w:csb0="0000019F" w:csb1="00000000"/>
    <w:embedRegular r:id="rId11" w:fontKey="{BDAFEB02-2E01-4EE1-A91B-03680EF2856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F6CD99" w14:textId="1DDAFC04" w:rsidR="006F164F" w:rsidRDefault="00B35DFD" w:rsidP="00B1418D">
    <w:pPr>
      <w:pStyle w:val="Stopka"/>
      <w:pBdr>
        <w:top w:val="single" w:sz="4" w:space="1" w:color="auto"/>
      </w:pBdr>
      <w:tabs>
        <w:tab w:val="clear" w:pos="9072"/>
        <w:tab w:val="right" w:pos="10080"/>
      </w:tabs>
      <w:rPr>
        <w:sz w:val="12"/>
        <w:szCs w:val="12"/>
      </w:rPr>
    </w:pPr>
    <w:r>
      <w:rPr>
        <w:sz w:val="12"/>
        <w:szCs w:val="12"/>
      </w:rPr>
      <w:t>This document is a controlled version, if viewed direct in Fideltronik SharePoint</w:t>
    </w:r>
    <w:r>
      <w:rPr>
        <w:sz w:val="12"/>
        <w:szCs w:val="12"/>
      </w:rPr>
      <w:tab/>
    </w:r>
    <w:r w:rsidR="006F164F">
      <w:rPr>
        <w:sz w:val="12"/>
        <w:szCs w:val="12"/>
      </w:rPr>
      <w:tab/>
    </w:r>
    <w:sdt>
      <w:sdtPr>
        <w:rPr>
          <w:sz w:val="12"/>
          <w:szCs w:val="12"/>
        </w:rPr>
        <w:alias w:val="Document ID Value"/>
        <w:tag w:val="_dlc_DocId"/>
        <w:id w:val="1013883640"/>
        <w:lock w:val="contentLocked"/>
        <w:dataBinding w:prefixMappings="xmlns:ns0='http://schemas.microsoft.com/office/2006/metadata/properties' xmlns:ns1='http://www.w3.org/2001/XMLSchema-instance' xmlns:ns2='http://schemas.microsoft.com/office/infopath/2007/PartnerControls' xmlns:ns3='B272B1E8-9CEC-440b-AE3D-956DC7471BCB' xmlns:ns4='26f12538-60e2-4128-8466-5a2f513fd584' xmlns:ns5='http://schemas.microsoft.com/sharepoint/v3' " w:xpath="/ns0:properties[1]/documentManagement[1]/ns4:_dlc_DocId[1]" w:storeItemID="{7D78906C-5C87-4813-A7A4-C2F97CC8BDC3}"/>
        <w:text/>
      </w:sdtPr>
      <w:sdtEndPr/>
      <w:sdtContent>
        <w:r w:rsidR="00837B21">
          <w:rPr>
            <w:sz w:val="12"/>
            <w:szCs w:val="12"/>
          </w:rPr>
          <w:t>FDMS-376237895-25</w:t>
        </w:r>
      </w:sdtContent>
    </w:sdt>
    <w:r w:rsidR="006F164F">
      <w:rPr>
        <w:sz w:val="12"/>
        <w:szCs w:val="12"/>
      </w:rPr>
      <w:t xml:space="preserve">  </w:t>
    </w:r>
    <w:r w:rsidR="006F164F" w:rsidRPr="00867472">
      <w:rPr>
        <w:sz w:val="12"/>
        <w:szCs w:val="12"/>
      </w:rPr>
      <w:t xml:space="preserve">Ver. </w:t>
    </w:r>
    <w:sdt>
      <w:sdtPr>
        <w:rPr>
          <w:sz w:val="12"/>
          <w:szCs w:val="12"/>
        </w:rPr>
        <w:alias w:val="SP Document Version"/>
        <w:tag w:val="SPDocumentVersion"/>
        <w:id w:val="694047134"/>
        <w:lock w:val="contentLocked"/>
        <w:dataBinding w:prefixMappings="xmlns:ns0='http://schemas.microsoft.com/office/2006/metadata/properties' xmlns:ns1='http://www.w3.org/2001/XMLSchema-instance' xmlns:ns2='http://schemas.microsoft.com/office/infopath/2007/PartnerControls' xmlns:ns3='26f12538-60e2-4128-8466-5a2f513fd584' xmlns:ns4='http://schemas.microsoft.com/sharepoint/v3' xmlns:ns5='3177f1c5-3cd9-4eae-a784-06992b5ac07c' " w:xpath="/ns0:properties[1]/documentManagement[1]/ns4:SPDocumentVersion[1]" w:storeItemID="{7D78906C-5C87-4813-A7A4-C2F97CC8BDC3}"/>
        <w:text/>
      </w:sdtPr>
      <w:sdtEndPr/>
      <w:sdtContent>
        <w:r w:rsidR="00B1137F">
          <w:rPr>
            <w:sz w:val="12"/>
            <w:szCs w:val="12"/>
          </w:rPr>
          <w:t>0.5</w:t>
        </w:r>
      </w:sdtContent>
    </w:sdt>
  </w:p>
  <w:p w14:paraId="7B3A27B1" w14:textId="77777777" w:rsidR="006F164F" w:rsidRPr="00315B97" w:rsidRDefault="00F218CB" w:rsidP="00B1418D">
    <w:pPr>
      <w:pStyle w:val="Stopka"/>
      <w:tabs>
        <w:tab w:val="clear" w:pos="9072"/>
        <w:tab w:val="left" w:pos="709"/>
        <w:tab w:val="right" w:pos="10080"/>
      </w:tabs>
      <w:rPr>
        <w:sz w:val="12"/>
        <w:szCs w:val="12"/>
      </w:rPr>
    </w:pPr>
    <w:r>
      <w:rPr>
        <w:sz w:val="12"/>
        <w:szCs w:val="12"/>
      </w:rPr>
      <w:t>Te</w:t>
    </w:r>
    <w:r w:rsidR="009C4729">
      <w:rPr>
        <w:sz w:val="12"/>
        <w:szCs w:val="12"/>
      </w:rPr>
      <w:t>m</w:t>
    </w:r>
    <w:r w:rsidR="00413C12">
      <w:rPr>
        <w:sz w:val="12"/>
        <w:szCs w:val="12"/>
      </w:rPr>
      <w:t>plate ID: FDMS-35-52; Version: 3</w:t>
    </w:r>
    <w:r>
      <w:rPr>
        <w:sz w:val="12"/>
        <w:szCs w:val="12"/>
      </w:rPr>
      <w:t>.0</w:t>
    </w:r>
    <w:r w:rsidR="006F164F">
      <w:rPr>
        <w:sz w:val="12"/>
        <w:szCs w:val="12"/>
      </w:rPr>
      <w:tab/>
    </w:r>
    <w:r w:rsidR="006F164F">
      <w:rPr>
        <w:sz w:val="12"/>
        <w:szCs w:val="12"/>
      </w:rPr>
      <w:tab/>
      <w:t xml:space="preserve">Page </w:t>
    </w:r>
    <w:r w:rsidR="006F164F">
      <w:rPr>
        <w:sz w:val="12"/>
        <w:szCs w:val="12"/>
      </w:rPr>
      <w:fldChar w:fldCharType="begin"/>
    </w:r>
    <w:r w:rsidR="006F164F">
      <w:rPr>
        <w:sz w:val="12"/>
        <w:szCs w:val="12"/>
      </w:rPr>
      <w:instrText xml:space="preserve"> PAGE   \* MERGEFORMAT </w:instrText>
    </w:r>
    <w:r w:rsidR="006F164F">
      <w:rPr>
        <w:sz w:val="12"/>
        <w:szCs w:val="12"/>
      </w:rPr>
      <w:fldChar w:fldCharType="separate"/>
    </w:r>
    <w:r w:rsidR="000D77F2">
      <w:rPr>
        <w:noProof/>
        <w:sz w:val="12"/>
        <w:szCs w:val="12"/>
      </w:rPr>
      <w:t>2</w:t>
    </w:r>
    <w:r w:rsidR="006F164F">
      <w:rPr>
        <w:sz w:val="12"/>
        <w:szCs w:val="12"/>
      </w:rPr>
      <w:fldChar w:fldCharType="end"/>
    </w:r>
    <w:r w:rsidR="006F164F">
      <w:rPr>
        <w:sz w:val="12"/>
        <w:szCs w:val="12"/>
      </w:rPr>
      <w:t xml:space="preserve"> of </w:t>
    </w:r>
    <w:r w:rsidR="006F164F">
      <w:rPr>
        <w:sz w:val="12"/>
        <w:szCs w:val="12"/>
      </w:rPr>
      <w:fldChar w:fldCharType="begin"/>
    </w:r>
    <w:r w:rsidR="006F164F">
      <w:rPr>
        <w:sz w:val="12"/>
        <w:szCs w:val="12"/>
      </w:rPr>
      <w:instrText xml:space="preserve"> NUMPAGES  \* Arabic  \* MERGEFORMAT </w:instrText>
    </w:r>
    <w:r w:rsidR="006F164F">
      <w:rPr>
        <w:sz w:val="12"/>
        <w:szCs w:val="12"/>
      </w:rPr>
      <w:fldChar w:fldCharType="separate"/>
    </w:r>
    <w:r w:rsidR="000D77F2">
      <w:rPr>
        <w:noProof/>
        <w:sz w:val="12"/>
        <w:szCs w:val="12"/>
      </w:rPr>
      <w:t>3</w:t>
    </w:r>
    <w:r w:rsidR="006F164F">
      <w:rPr>
        <w:sz w:val="12"/>
        <w:szCs w:val="12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05313F" w14:textId="133A1388" w:rsidR="006F164F" w:rsidRPr="00867472" w:rsidRDefault="00B35DFD" w:rsidP="00F838E8">
    <w:pPr>
      <w:pStyle w:val="Stopka"/>
      <w:pBdr>
        <w:top w:val="single" w:sz="4" w:space="1" w:color="auto"/>
      </w:pBdr>
      <w:tabs>
        <w:tab w:val="clear" w:pos="9072"/>
        <w:tab w:val="right" w:pos="10080"/>
      </w:tabs>
      <w:ind w:right="12"/>
      <w:rPr>
        <w:sz w:val="12"/>
        <w:szCs w:val="12"/>
      </w:rPr>
    </w:pPr>
    <w:r>
      <w:rPr>
        <w:sz w:val="12"/>
        <w:szCs w:val="12"/>
      </w:rPr>
      <w:t>This document is a controlled version, if viewed direct in Fideltronik SharePoint</w:t>
    </w:r>
    <w:r>
      <w:rPr>
        <w:sz w:val="12"/>
        <w:szCs w:val="12"/>
      </w:rPr>
      <w:tab/>
    </w:r>
    <w:r w:rsidR="006F164F" w:rsidRPr="00867472">
      <w:rPr>
        <w:sz w:val="12"/>
        <w:szCs w:val="12"/>
      </w:rPr>
      <w:tab/>
    </w:r>
    <w:sdt>
      <w:sdtPr>
        <w:rPr>
          <w:sz w:val="12"/>
          <w:szCs w:val="12"/>
        </w:rPr>
        <w:alias w:val="Document ID Value"/>
        <w:tag w:val="_dlc_DocId"/>
        <w:id w:val="1452900621"/>
        <w:lock w:val="contentLocked"/>
        <w:dataBinding w:prefixMappings="xmlns:ns0='http://schemas.microsoft.com/office/2006/metadata/properties' xmlns:ns1='http://www.w3.org/2001/XMLSchema-instance' xmlns:ns2='http://schemas.microsoft.com/office/infopath/2007/PartnerControls' xmlns:ns3='26f12538-60e2-4128-8466-5a2f513fd584' xmlns:ns4='http://schemas.microsoft.com/sharepoint/v3' xmlns:ns5='032eedf4-3dbe-4f86-9c66-1d976fd34926' " w:xpath="/ns0:properties[1]/documentManagement[1]/ns3:_dlc_DocId[1]" w:storeItemID="{7D78906C-5C87-4813-A7A4-C2F97CC8BDC3}"/>
        <w:text/>
      </w:sdtPr>
      <w:sdtEndPr/>
      <w:sdtContent>
        <w:r w:rsidR="00837B21">
          <w:rPr>
            <w:sz w:val="12"/>
            <w:szCs w:val="12"/>
          </w:rPr>
          <w:t>FDMS-376237895-25</w:t>
        </w:r>
      </w:sdtContent>
    </w:sdt>
    <w:r w:rsidR="006F164F">
      <w:rPr>
        <w:sz w:val="12"/>
        <w:szCs w:val="12"/>
      </w:rPr>
      <w:t xml:space="preserve">  V</w:t>
    </w:r>
    <w:r w:rsidR="006F164F" w:rsidRPr="00867472">
      <w:rPr>
        <w:sz w:val="12"/>
        <w:szCs w:val="12"/>
      </w:rPr>
      <w:t xml:space="preserve">er. </w:t>
    </w:r>
    <w:sdt>
      <w:sdtPr>
        <w:rPr>
          <w:sz w:val="12"/>
          <w:szCs w:val="12"/>
        </w:rPr>
        <w:alias w:val="SP Document Version"/>
        <w:tag w:val="SPDocumentVersion"/>
        <w:id w:val="1065689056"/>
        <w:lock w:val="contentLocked"/>
        <w:dataBinding w:prefixMappings="xmlns:ns0='http://schemas.microsoft.com/office/2006/metadata/properties' xmlns:ns1='http://www.w3.org/2001/XMLSchema-instance' xmlns:ns2='http://schemas.microsoft.com/office/infopath/2007/PartnerControls' xmlns:ns3='26f12538-60e2-4128-8466-5a2f513fd584' xmlns:ns4='http://schemas.microsoft.com/sharepoint/v3' xmlns:ns5='032eedf4-3dbe-4f86-9c66-1d976fd34926' " w:xpath="/ns0:properties[1]/documentManagement[1]/ns4:SPDocumentVersion[1]" w:storeItemID="{7D78906C-5C87-4813-A7A4-C2F97CC8BDC3}"/>
        <w:text/>
      </w:sdtPr>
      <w:sdtEndPr/>
      <w:sdtContent>
        <w:r w:rsidR="00B1137F">
          <w:rPr>
            <w:sz w:val="12"/>
            <w:szCs w:val="12"/>
          </w:rPr>
          <w:t>0.5</w:t>
        </w:r>
      </w:sdtContent>
    </w:sdt>
  </w:p>
  <w:p w14:paraId="733F1493" w14:textId="77777777" w:rsidR="006F164F" w:rsidRPr="00867472" w:rsidRDefault="00E07A02" w:rsidP="00F838E8">
    <w:pPr>
      <w:pStyle w:val="Stopka"/>
      <w:tabs>
        <w:tab w:val="clear" w:pos="9072"/>
        <w:tab w:val="right" w:pos="10080"/>
      </w:tabs>
      <w:ind w:right="-567"/>
    </w:pPr>
    <w:r>
      <w:rPr>
        <w:sz w:val="12"/>
        <w:szCs w:val="12"/>
      </w:rPr>
      <w:t>Template ID:</w:t>
    </w:r>
    <w:r w:rsidR="00C351B5">
      <w:rPr>
        <w:sz w:val="12"/>
        <w:szCs w:val="12"/>
      </w:rPr>
      <w:t xml:space="preserve"> FDMS-</w:t>
    </w:r>
    <w:r w:rsidR="00F449C6">
      <w:rPr>
        <w:sz w:val="12"/>
        <w:szCs w:val="12"/>
      </w:rPr>
      <w:t>35</w:t>
    </w:r>
    <w:r w:rsidR="00C351B5">
      <w:rPr>
        <w:sz w:val="12"/>
        <w:szCs w:val="12"/>
      </w:rPr>
      <w:t>-</w:t>
    </w:r>
    <w:r w:rsidR="009C4729">
      <w:rPr>
        <w:sz w:val="12"/>
        <w:szCs w:val="12"/>
      </w:rPr>
      <w:t>52</w:t>
    </w:r>
    <w:r w:rsidR="00691993">
      <w:rPr>
        <w:sz w:val="12"/>
        <w:szCs w:val="12"/>
      </w:rPr>
      <w:t>;</w:t>
    </w:r>
    <w:r w:rsidR="007415AD">
      <w:rPr>
        <w:sz w:val="12"/>
        <w:szCs w:val="12"/>
      </w:rPr>
      <w:t xml:space="preserve"> Version:</w:t>
    </w:r>
    <w:r w:rsidR="00B35DFD">
      <w:rPr>
        <w:sz w:val="12"/>
        <w:szCs w:val="12"/>
      </w:rPr>
      <w:t xml:space="preserve"> </w:t>
    </w:r>
    <w:r w:rsidR="00413C12">
      <w:rPr>
        <w:sz w:val="12"/>
        <w:szCs w:val="12"/>
      </w:rPr>
      <w:t>3</w:t>
    </w:r>
    <w:r w:rsidR="00B35DFD">
      <w:rPr>
        <w:sz w:val="12"/>
        <w:szCs w:val="12"/>
      </w:rPr>
      <w:t>.0</w:t>
    </w:r>
    <w:r w:rsidR="006F164F" w:rsidRPr="00867472">
      <w:rPr>
        <w:sz w:val="12"/>
        <w:szCs w:val="12"/>
      </w:rPr>
      <w:tab/>
    </w:r>
    <w:r w:rsidR="006F164F" w:rsidRPr="00867472">
      <w:rPr>
        <w:sz w:val="12"/>
        <w:szCs w:val="12"/>
      </w:rPr>
      <w:tab/>
    </w:r>
    <w:r w:rsidR="006F164F">
      <w:rPr>
        <w:sz w:val="12"/>
        <w:szCs w:val="12"/>
      </w:rPr>
      <w:t xml:space="preserve">Page </w:t>
    </w:r>
    <w:r w:rsidR="006F164F">
      <w:rPr>
        <w:sz w:val="12"/>
        <w:szCs w:val="12"/>
      </w:rPr>
      <w:fldChar w:fldCharType="begin"/>
    </w:r>
    <w:r w:rsidR="006F164F">
      <w:rPr>
        <w:sz w:val="12"/>
        <w:szCs w:val="12"/>
      </w:rPr>
      <w:instrText xml:space="preserve"> PAGE   \* MERGEFORMAT </w:instrText>
    </w:r>
    <w:r w:rsidR="006F164F">
      <w:rPr>
        <w:sz w:val="12"/>
        <w:szCs w:val="12"/>
      </w:rPr>
      <w:fldChar w:fldCharType="separate"/>
    </w:r>
    <w:r w:rsidR="000D77F2">
      <w:rPr>
        <w:noProof/>
        <w:sz w:val="12"/>
        <w:szCs w:val="12"/>
      </w:rPr>
      <w:t>1</w:t>
    </w:r>
    <w:r w:rsidR="006F164F">
      <w:rPr>
        <w:sz w:val="12"/>
        <w:szCs w:val="12"/>
      </w:rPr>
      <w:fldChar w:fldCharType="end"/>
    </w:r>
    <w:r w:rsidR="006F164F">
      <w:rPr>
        <w:sz w:val="12"/>
        <w:szCs w:val="12"/>
      </w:rPr>
      <w:t xml:space="preserve"> of </w:t>
    </w:r>
    <w:r w:rsidR="006F164F">
      <w:rPr>
        <w:sz w:val="12"/>
        <w:szCs w:val="12"/>
      </w:rPr>
      <w:fldChar w:fldCharType="begin"/>
    </w:r>
    <w:r w:rsidR="006F164F">
      <w:rPr>
        <w:sz w:val="12"/>
        <w:szCs w:val="12"/>
      </w:rPr>
      <w:instrText xml:space="preserve"> NUMPAGES  \* Arabic  \* MERGEFORMAT </w:instrText>
    </w:r>
    <w:r w:rsidR="006F164F">
      <w:rPr>
        <w:sz w:val="12"/>
        <w:szCs w:val="12"/>
      </w:rPr>
      <w:fldChar w:fldCharType="separate"/>
    </w:r>
    <w:r w:rsidR="000D77F2">
      <w:rPr>
        <w:noProof/>
        <w:sz w:val="12"/>
        <w:szCs w:val="12"/>
      </w:rPr>
      <w:t>3</w:t>
    </w:r>
    <w:r w:rsidR="006F164F">
      <w:rPr>
        <w:sz w:val="12"/>
        <w:szCs w:val="12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85BCC4" w14:textId="77777777" w:rsidR="00C046A2" w:rsidRDefault="00C046A2" w:rsidP="005C6071">
      <w:r>
        <w:separator/>
      </w:r>
    </w:p>
  </w:footnote>
  <w:footnote w:type="continuationSeparator" w:id="0">
    <w:p w14:paraId="7B2D3349" w14:textId="77777777" w:rsidR="00C046A2" w:rsidRDefault="00C046A2" w:rsidP="005C6071">
      <w:r>
        <w:continuationSeparator/>
      </w:r>
    </w:p>
  </w:footnote>
  <w:footnote w:type="continuationNotice" w:id="1">
    <w:p w14:paraId="2273A7D2" w14:textId="77777777" w:rsidR="00C046A2" w:rsidRDefault="00C046A2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-Siatka"/>
      <w:tblW w:w="10080" w:type="dxa"/>
      <w:tblLook w:val="04A0" w:firstRow="1" w:lastRow="0" w:firstColumn="1" w:lastColumn="0" w:noHBand="0" w:noVBand="1"/>
    </w:tblPr>
    <w:tblGrid>
      <w:gridCol w:w="6521"/>
      <w:gridCol w:w="3559"/>
    </w:tblGrid>
    <w:tr w:rsidR="006F164F" w:rsidRPr="00200D2C" w14:paraId="54701F6B" w14:textId="77777777" w:rsidTr="00F838E8">
      <w:sdt>
        <w:sdtPr>
          <w:alias w:val="Title"/>
          <w:tag w:val=""/>
          <w:id w:val="1632431643"/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EndPr/>
        <w:sdtContent>
          <w:tc>
            <w:tcPr>
              <w:tcW w:w="6521" w:type="dxa"/>
              <w:tcBorders>
                <w:top w:val="nil"/>
                <w:left w:val="nil"/>
                <w:bottom w:val="single" w:sz="4" w:space="0" w:color="auto"/>
                <w:right w:val="nil"/>
              </w:tcBorders>
            </w:tcPr>
            <w:p w14:paraId="4C766AF2" w14:textId="509EBFAB" w:rsidR="006F164F" w:rsidRDefault="00AF7527" w:rsidP="00B1418D">
              <w:pPr>
                <w:pStyle w:val="RDtitledocument"/>
                <w:rPr>
                  <w:lang w:val="sv-SE"/>
                </w:rPr>
              </w:pPr>
              <w:r>
                <w:t>10665iCON21_ProgrammingInstruction</w:t>
              </w:r>
            </w:p>
          </w:tc>
        </w:sdtContent>
      </w:sdt>
      <w:tc>
        <w:tcPr>
          <w:tcW w:w="3559" w:type="dxa"/>
          <w:tcBorders>
            <w:top w:val="nil"/>
            <w:left w:val="nil"/>
            <w:bottom w:val="single" w:sz="4" w:space="0" w:color="auto"/>
            <w:right w:val="nil"/>
          </w:tcBorders>
        </w:tcPr>
        <w:p w14:paraId="75F1B315" w14:textId="77777777" w:rsidR="006F164F" w:rsidRDefault="00B1418D" w:rsidP="00162DDB">
          <w:r>
            <w:rPr>
              <w:noProof/>
              <w:lang w:eastAsia="en-US"/>
            </w:rPr>
            <w:drawing>
              <wp:anchor distT="0" distB="0" distL="114300" distR="114300" simplePos="0" relativeHeight="251665408" behindDoc="0" locked="0" layoutInCell="1" allowOverlap="1" wp14:anchorId="1CBAD9B8" wp14:editId="473F2E0D">
                <wp:simplePos x="0" y="0"/>
                <wp:positionH relativeFrom="margin">
                  <wp:posOffset>-33655</wp:posOffset>
                </wp:positionH>
                <wp:positionV relativeFrom="paragraph">
                  <wp:posOffset>150261</wp:posOffset>
                </wp:positionV>
                <wp:extent cx="2226519" cy="292963"/>
                <wp:effectExtent l="0" t="0" r="2540" b="0"/>
                <wp:wrapNone/>
                <wp:docPr id="2" name="Obraz 2" descr="C:\Users\darkon\Documents\fideltronik logo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" descr="C:\Users\darkon\Documents\fideltronik logo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226519" cy="2929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</w:tr>
  </w:tbl>
  <w:p w14:paraId="6C723033" w14:textId="77777777" w:rsidR="006F164F" w:rsidRPr="00490B65" w:rsidRDefault="006F164F" w:rsidP="004C666B">
    <w:pPr>
      <w:pStyle w:val="Bezodstpw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-Siatka"/>
      <w:tblW w:w="10080" w:type="dxa"/>
      <w:tblLook w:val="04A0" w:firstRow="1" w:lastRow="0" w:firstColumn="1" w:lastColumn="0" w:noHBand="0" w:noVBand="1"/>
    </w:tblPr>
    <w:tblGrid>
      <w:gridCol w:w="2437"/>
      <w:gridCol w:w="2568"/>
      <w:gridCol w:w="1291"/>
      <w:gridCol w:w="1217"/>
      <w:gridCol w:w="2567"/>
    </w:tblGrid>
    <w:tr w:rsidR="002315AB" w:rsidRPr="00200D2C" w14:paraId="02F8C69B" w14:textId="77777777" w:rsidTr="00B1418D">
      <w:sdt>
        <w:sdtPr>
          <w:alias w:val="Title"/>
          <w:tag w:val=""/>
          <w:id w:val="-420957300"/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EndPr/>
        <w:sdtContent>
          <w:tc>
            <w:tcPr>
              <w:tcW w:w="6296" w:type="dxa"/>
              <w:gridSpan w:val="3"/>
              <w:tcBorders>
                <w:top w:val="nil"/>
                <w:left w:val="nil"/>
                <w:bottom w:val="nil"/>
                <w:right w:val="nil"/>
              </w:tcBorders>
            </w:tcPr>
            <w:p w14:paraId="1DF05DC1" w14:textId="21B64AF1" w:rsidR="002315AB" w:rsidRPr="00304AA8" w:rsidRDefault="00476928" w:rsidP="00B1418D">
              <w:pPr>
                <w:pStyle w:val="RDtitledocument"/>
              </w:pPr>
              <w:r>
                <w:t>10</w:t>
              </w:r>
              <w:r w:rsidR="00AF7527">
                <w:t>665iCON21</w:t>
              </w:r>
              <w:r>
                <w:t>_ProgrammingInstruction</w:t>
              </w:r>
            </w:p>
          </w:tc>
        </w:sdtContent>
      </w:sdt>
      <w:tc>
        <w:tcPr>
          <w:tcW w:w="3784" w:type="dxa"/>
          <w:gridSpan w:val="2"/>
          <w:tcBorders>
            <w:top w:val="nil"/>
            <w:left w:val="nil"/>
            <w:bottom w:val="nil"/>
            <w:right w:val="nil"/>
          </w:tcBorders>
        </w:tcPr>
        <w:p w14:paraId="29497ACD" w14:textId="77777777" w:rsidR="002315AB" w:rsidRPr="00753FC3" w:rsidRDefault="00B1418D" w:rsidP="00406071">
          <w:pPr>
            <w:ind w:left="34"/>
            <w:rPr>
              <w:lang w:val="en-GB"/>
            </w:rPr>
          </w:pPr>
          <w:r>
            <w:rPr>
              <w:noProof/>
              <w:lang w:eastAsia="en-US"/>
            </w:rPr>
            <w:drawing>
              <wp:anchor distT="0" distB="0" distL="114300" distR="114300" simplePos="0" relativeHeight="251663360" behindDoc="0" locked="0" layoutInCell="1" allowOverlap="1" wp14:anchorId="5DD68A21" wp14:editId="0A7DF2ED">
                <wp:simplePos x="0" y="0"/>
                <wp:positionH relativeFrom="margin">
                  <wp:posOffset>109220</wp:posOffset>
                </wp:positionH>
                <wp:positionV relativeFrom="paragraph">
                  <wp:posOffset>181610</wp:posOffset>
                </wp:positionV>
                <wp:extent cx="2226519" cy="292963"/>
                <wp:effectExtent l="0" t="0" r="2540" b="0"/>
                <wp:wrapNone/>
                <wp:docPr id="1" name="Obraz 1" descr="C:\Users\darkon\Documents\fideltronik logo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" descr="C:\Users\darkon\Documents\fideltronik logo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226519" cy="2929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</w:tr>
    <w:tr w:rsidR="002315AB" w14:paraId="7FE06F0E" w14:textId="77777777" w:rsidTr="00B1418D">
      <w:tblPrEx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</w:tblPrEx>
      <w:tc>
        <w:tcPr>
          <w:tcW w:w="2437" w:type="dxa"/>
        </w:tcPr>
        <w:p w14:paraId="1CE7E604" w14:textId="25E9FB8B" w:rsidR="002315AB" w:rsidRDefault="002315AB" w:rsidP="00AF3ACE">
          <w:pPr>
            <w:pStyle w:val="Headerfootertext"/>
          </w:pPr>
          <w:r>
            <w:t xml:space="preserve">Document ID: </w:t>
          </w:r>
          <w:sdt>
            <w:sdtPr>
              <w:alias w:val="Document ID Value"/>
              <w:tag w:val="_dlc_DocId"/>
              <w:id w:val="1637226494"/>
              <w:lock w:val="contentLocked"/>
              <w:dataBinding w:prefixMappings="xmlns:ns0='http://schemas.microsoft.com/office/2006/metadata/properties' xmlns:ns1='http://www.w3.org/2001/XMLSchema-instance' xmlns:ns2='http://schemas.microsoft.com/office/infopath/2007/PartnerControls' xmlns:ns3='26f12538-60e2-4128-8466-5a2f513fd584' xmlns:ns4='http://schemas.microsoft.com/sharepoint/v3' xmlns:ns5='3177f1c5-3cd9-4eae-a784-06992b5ac07c' " w:xpath="/ns0:properties[1]/documentManagement[1]/ns3:_dlc_DocId[1]" w:storeItemID="{7D78906C-5C87-4813-A7A4-C2F97CC8BDC3}"/>
              <w:text/>
            </w:sdtPr>
            <w:sdtEndPr/>
            <w:sdtContent>
              <w:r w:rsidR="00837B21">
                <w:t>FDMS-376237895-25</w:t>
              </w:r>
            </w:sdtContent>
          </w:sdt>
        </w:p>
      </w:tc>
      <w:tc>
        <w:tcPr>
          <w:tcW w:w="2568" w:type="dxa"/>
        </w:tcPr>
        <w:p w14:paraId="076FDE0B" w14:textId="0C932E3E" w:rsidR="002315AB" w:rsidRDefault="002315AB" w:rsidP="00AF3ACE">
          <w:pPr>
            <w:pStyle w:val="Headerfootertext"/>
          </w:pPr>
          <w:r>
            <w:t xml:space="preserve">Version: </w:t>
          </w:r>
          <w:sdt>
            <w:sdtPr>
              <w:alias w:val="SP Document Version"/>
              <w:tag w:val="SPDocumentVersion"/>
              <w:id w:val="-1515446126"/>
              <w:lock w:val="contentLocked"/>
              <w:dataBinding w:prefixMappings="xmlns:ns0='http://schemas.microsoft.com/office/2006/metadata/properties' xmlns:ns1='http://www.w3.org/2001/XMLSchema-instance' xmlns:ns2='http://schemas.microsoft.com/office/infopath/2007/PartnerControls' xmlns:ns3='26f12538-60e2-4128-8466-5a2f513fd584' xmlns:ns4='http://schemas.microsoft.com/sharepoint/v3' xmlns:ns5='3177f1c5-3cd9-4eae-a784-06992b5ac07c' " w:xpath="/ns0:properties[1]/documentManagement[1]/ns4:SPDocumentVersion[1]" w:storeItemID="{7D78906C-5C87-4813-A7A4-C2F97CC8BDC3}"/>
              <w:text/>
            </w:sdtPr>
            <w:sdtEndPr/>
            <w:sdtContent>
              <w:r w:rsidR="00B1137F">
                <w:t>0.5</w:t>
              </w:r>
            </w:sdtContent>
          </w:sdt>
        </w:p>
      </w:tc>
      <w:tc>
        <w:tcPr>
          <w:tcW w:w="2508" w:type="dxa"/>
          <w:gridSpan w:val="2"/>
        </w:tcPr>
        <w:p w14:paraId="69A60FC4" w14:textId="77777777" w:rsidR="002315AB" w:rsidRDefault="002315AB" w:rsidP="00AF3ACE">
          <w:pPr>
            <w:pStyle w:val="Headerfootertext"/>
          </w:pPr>
          <w:r>
            <w:t xml:space="preserve">Life cycle: </w:t>
          </w:r>
          <w:sdt>
            <w:sdtPr>
              <w:alias w:val="Lifecycle Status"/>
              <w:tag w:val="LifecycleStatus"/>
              <w:id w:val="-683744712"/>
              <w:lock w:val="contentLocked"/>
              <w:dataBinding w:prefixMappings="xmlns:ns0='http://schemas.microsoft.com/office/2006/metadata/properties' xmlns:ns1='http://www.w3.org/2001/XMLSchema-instance' xmlns:ns2='http://schemas.microsoft.com/office/infopath/2007/PartnerControls' xmlns:ns3='26f12538-60e2-4128-8466-5a2f513fd584' xmlns:ns4='http://schemas.microsoft.com/sharepoint/v3' xmlns:ns5='3177f1c5-3cd9-4eae-a784-06992b5ac07c' " w:xpath="/ns0:properties[1]/documentManagement[1]/ns5:LifecycleStatus[1]" w:storeItemID="{7D78906C-5C87-4813-A7A4-C2F97CC8BDC3}"/>
              <w:dropDownList>
                <w:listItem w:value="[Lifecycle Status]"/>
              </w:dropDownList>
            </w:sdtPr>
            <w:sdtEndPr/>
            <w:sdtContent>
              <w:r w:rsidR="00717FF5">
                <w:rPr>
                  <w:lang w:val="pl-PL"/>
                </w:rPr>
                <w:t>Approved</w:t>
              </w:r>
            </w:sdtContent>
          </w:sdt>
        </w:p>
      </w:tc>
      <w:tc>
        <w:tcPr>
          <w:tcW w:w="2567" w:type="dxa"/>
        </w:tcPr>
        <w:p w14:paraId="22B7CA81" w14:textId="77777777" w:rsidR="002315AB" w:rsidRDefault="002315AB" w:rsidP="00AF3ACE">
          <w:pPr>
            <w:pStyle w:val="Headerfootertext"/>
          </w:pPr>
          <w:r>
            <w:t xml:space="preserve">Document Type: </w:t>
          </w:r>
          <w:sdt>
            <w:sdtPr>
              <w:alias w:val="Document Type"/>
              <w:tag w:val="OperationalDocumentType_Hidden"/>
              <w:id w:val="-96331741"/>
              <w:lock w:val="contentLocked"/>
              <w:dataBinding w:prefixMappings="xmlns:ns0='http://schemas.microsoft.com/office/2006/metadata/properties' xmlns:ns1='http://www.w3.org/2001/XMLSchema-instance' xmlns:ns2='http://schemas.microsoft.com/office/infopath/2007/PartnerControls' xmlns:ns3='26f12538-60e2-4128-8466-5a2f513fd584' xmlns:ns4='http://schemas.microsoft.com/sharepoint/v3' xmlns:ns5='3177f1c5-3cd9-4eae-a784-06992b5ac07c' " w:xpath="/ns0:properties[1]/documentManagement[1]/ns4:OperationalDocumentType_Hidden[1]/ns2:Terms[1]" w:storeItemID="{7D78906C-5C87-4813-A7A4-C2F97CC8BDC3}"/>
              <w:text w:multiLine="1"/>
            </w:sdtPr>
            <w:sdtEndPr/>
            <w:sdtContent>
              <w:r w:rsidR="00F449C6">
                <w:rPr>
                  <w:lang w:val="pl-PL"/>
                </w:rPr>
                <w:t>Test instruction</w:t>
              </w:r>
            </w:sdtContent>
          </w:sdt>
        </w:p>
      </w:tc>
    </w:tr>
    <w:tr w:rsidR="002315AB" w14:paraId="40CF12DB" w14:textId="77777777" w:rsidTr="00B1418D">
      <w:tblPrEx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</w:tblPrEx>
      <w:tc>
        <w:tcPr>
          <w:tcW w:w="2437" w:type="dxa"/>
        </w:tcPr>
        <w:p w14:paraId="60117521" w14:textId="77777777" w:rsidR="002315AB" w:rsidRDefault="002315AB" w:rsidP="00AE2D59">
          <w:pPr>
            <w:pStyle w:val="Headerfootertext"/>
          </w:pPr>
          <w:r>
            <w:t xml:space="preserve">Approver: </w:t>
          </w:r>
          <w:sdt>
            <w:sdtPr>
              <w:alias w:val="SP Approver"/>
              <w:tag w:val="SPApprover"/>
              <w:id w:val="916586360"/>
              <w:lock w:val="contentLocked"/>
              <w:dataBinding w:prefixMappings="xmlns:ns0='http://schemas.microsoft.com/office/2006/metadata/properties' xmlns:ns1='http://www.w3.org/2001/XMLSchema-instance' xmlns:ns2='http://schemas.microsoft.com/office/infopath/2007/PartnerControls' xmlns:ns3='26f12538-60e2-4128-8466-5a2f513fd584' xmlns:ns4='http://schemas.microsoft.com/sharepoint/v3' xmlns:ns5='032eedf4-3dbe-4f86-9c66-1d976fd34926' " w:xpath="/ns0:properties[1]/documentManagement[1]/ns4:SPApprover[1]" w:storeItemID="{7D78906C-5C87-4813-A7A4-C2F97CC8BDC3}"/>
              <w:text/>
            </w:sdtPr>
            <w:sdtEndPr/>
            <w:sdtContent>
              <w:r w:rsidR="00476928">
                <w:t xml:space="preserve">Sławomir Ligenza; </w:t>
              </w:r>
            </w:sdtContent>
          </w:sdt>
        </w:p>
      </w:tc>
      <w:tc>
        <w:tcPr>
          <w:tcW w:w="2568" w:type="dxa"/>
        </w:tcPr>
        <w:p w14:paraId="18C7555F" w14:textId="5692C70A" w:rsidR="002315AB" w:rsidRDefault="002315AB" w:rsidP="0051640B">
          <w:pPr>
            <w:pStyle w:val="Headerfootertext"/>
          </w:pPr>
          <w:r>
            <w:t xml:space="preserve">Approved: </w:t>
          </w:r>
          <w:sdt>
            <w:sdtPr>
              <w:alias w:val="SP Approved"/>
              <w:tag w:val="SPApproved"/>
              <w:id w:val="-59866429"/>
              <w:lock w:val="contentLocked"/>
              <w:dataBinding w:prefixMappings="xmlns:ns0='http://schemas.microsoft.com/office/2006/metadata/properties' xmlns:ns1='http://www.w3.org/2001/XMLSchema-instance' xmlns:ns2='http://schemas.microsoft.com/office/infopath/2007/PartnerControls' xmlns:ns3='26f12538-60e2-4128-8466-5a2f513fd584' xmlns:ns4='http://schemas.microsoft.com/sharepoint/v3' xmlns:ns5='032eedf4-3dbe-4f86-9c66-1d976fd34926' " w:xpath="/ns0:properties[1]/documentManagement[1]/ns4:SPApproved[1]" w:storeItemID="{7D78906C-5C87-4813-A7A4-C2F97CC8BDC3}"/>
              <w:text/>
            </w:sdtPr>
            <w:sdtEndPr/>
            <w:sdtContent>
              <w:r w:rsidR="00DE58FF">
                <w:t>Not approved</w:t>
              </w:r>
            </w:sdtContent>
          </w:sdt>
        </w:p>
      </w:tc>
      <w:tc>
        <w:tcPr>
          <w:tcW w:w="2508" w:type="dxa"/>
          <w:gridSpan w:val="2"/>
        </w:tcPr>
        <w:p w14:paraId="3222E3F2" w14:textId="77777777" w:rsidR="002315AB" w:rsidRDefault="002315AB" w:rsidP="00AF3ACE">
          <w:pPr>
            <w:pStyle w:val="Headerfootertext"/>
          </w:pPr>
          <w:r>
            <w:t xml:space="preserve">Process: </w:t>
          </w:r>
          <w:sdt>
            <w:sdtPr>
              <w:alias w:val="Process"/>
              <w:tag w:val="ProcessTaxHTField0"/>
              <w:id w:val="-938671960"/>
              <w:lock w:val="contentLocked"/>
              <w:dataBinding w:prefixMappings="xmlns:ns0='http://schemas.microsoft.com/office/2006/metadata/properties' xmlns:ns1='http://www.w3.org/2001/XMLSchema-instance' xmlns:ns2='http://schemas.microsoft.com/office/infopath/2007/PartnerControls' xmlns:ns3='26f12538-60e2-4128-8466-5a2f513fd584' xmlns:ns4='http://schemas.microsoft.com/sharepoint/v3' xmlns:ns5='3177f1c5-3cd9-4eae-a784-06992b5ac07c' " w:xpath="/ns0:properties[1]/documentManagement[1]/ns4:ProcessTaxHTField0[1]/ns2:Terms[1]" w:storeItemID="{7D78906C-5C87-4813-A7A4-C2F97CC8BDC3}"/>
              <w:text w:multiLine="1"/>
            </w:sdtPr>
            <w:sdtEndPr/>
            <w:sdtContent>
              <w:r w:rsidR="00F218CB">
                <w:rPr>
                  <w:lang w:val="pl-PL"/>
                </w:rPr>
                <w:t>Research and Development</w:t>
              </w:r>
            </w:sdtContent>
          </w:sdt>
        </w:p>
      </w:tc>
      <w:tc>
        <w:tcPr>
          <w:tcW w:w="2567" w:type="dxa"/>
        </w:tcPr>
        <w:p w14:paraId="7F8F8ADC" w14:textId="77777777" w:rsidR="002315AB" w:rsidRDefault="002315AB" w:rsidP="00662A1F">
          <w:pPr>
            <w:pStyle w:val="Headerfootertext"/>
          </w:pPr>
          <w:r>
            <w:t xml:space="preserve">Page: </w:t>
          </w:r>
          <w:r>
            <w:fldChar w:fldCharType="begin"/>
          </w:r>
          <w:r>
            <w:instrText xml:space="preserve"> PAGE  \* Arabic  \* MERGEFORMAT </w:instrText>
          </w:r>
          <w:r>
            <w:fldChar w:fldCharType="separate"/>
          </w:r>
          <w:r w:rsidR="000D77F2">
            <w:rPr>
              <w:noProof/>
            </w:rPr>
            <w:t>1</w:t>
          </w:r>
          <w:r>
            <w:fldChar w:fldCharType="end"/>
          </w:r>
          <w:r>
            <w:t xml:space="preserve"> of </w:t>
          </w:r>
          <w:fldSimple w:instr=" NUMPAGES  \* Arabic  \* MERGEFORMAT ">
            <w:r w:rsidR="000D77F2">
              <w:rPr>
                <w:noProof/>
              </w:rPr>
              <w:t>3</w:t>
            </w:r>
          </w:fldSimple>
        </w:p>
      </w:tc>
    </w:tr>
    <w:tr w:rsidR="002315AB" w14:paraId="748BD950" w14:textId="77777777" w:rsidTr="00B1418D">
      <w:tblPrEx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</w:tblPrEx>
      <w:trPr>
        <w:trHeight w:val="170"/>
      </w:trPr>
      <w:tc>
        <w:tcPr>
          <w:tcW w:w="2437" w:type="dxa"/>
          <w:tcBorders>
            <w:bottom w:val="single" w:sz="4" w:space="0" w:color="auto"/>
          </w:tcBorders>
        </w:tcPr>
        <w:p w14:paraId="63133BFD" w14:textId="77777777" w:rsidR="002315AB" w:rsidRDefault="002315AB" w:rsidP="00AE2D59">
          <w:pPr>
            <w:pStyle w:val="Headerfootertext"/>
          </w:pPr>
          <w:r>
            <w:t xml:space="preserve">Reviewer: </w:t>
          </w:r>
          <w:sdt>
            <w:sdtPr>
              <w:alias w:val="SP Reviewers"/>
              <w:tag w:val="SPReviewers"/>
              <w:id w:val="2143918500"/>
              <w:lock w:val="contentLocked"/>
              <w:dataBinding w:prefixMappings="xmlns:ns0='http://schemas.microsoft.com/office/2006/metadata/properties' xmlns:ns1='http://www.w3.org/2001/XMLSchema-instance' xmlns:ns2='http://schemas.microsoft.com/office/infopath/2007/PartnerControls' xmlns:ns3='26f12538-60e2-4128-8466-5a2f513fd584' xmlns:ns4='http://schemas.microsoft.com/sharepoint/v3' xmlns:ns5='032eedf4-3dbe-4f86-9c66-1d976fd34926' " w:xpath="/ns0:properties[1]/documentManagement[1]/ns4:SPReviewers[1]" w:storeItemID="{7D78906C-5C87-4813-A7A4-C2F97CC8BDC3}"/>
              <w:text/>
            </w:sdtPr>
            <w:sdtEndPr/>
            <w:sdtContent>
              <w:r w:rsidR="00476928">
                <w:t xml:space="preserve">Rafał Majda; </w:t>
              </w:r>
            </w:sdtContent>
          </w:sdt>
        </w:p>
      </w:tc>
      <w:tc>
        <w:tcPr>
          <w:tcW w:w="2568" w:type="dxa"/>
          <w:tcBorders>
            <w:bottom w:val="single" w:sz="4" w:space="0" w:color="auto"/>
          </w:tcBorders>
        </w:tcPr>
        <w:p w14:paraId="73F15058" w14:textId="234844C9" w:rsidR="002315AB" w:rsidRDefault="002315AB" w:rsidP="00AE2D59">
          <w:pPr>
            <w:pStyle w:val="Headerfootertext"/>
          </w:pPr>
          <w:r>
            <w:t xml:space="preserve">Reviewed: </w:t>
          </w:r>
          <w:sdt>
            <w:sdtPr>
              <w:alias w:val="SP Reviewed"/>
              <w:tag w:val="SPReviewed"/>
              <w:id w:val="-1714186676"/>
              <w:lock w:val="contentLocked"/>
              <w:dataBinding w:prefixMappings="xmlns:ns0='http://schemas.microsoft.com/office/2006/metadata/properties' xmlns:ns1='http://www.w3.org/2001/XMLSchema-instance' xmlns:ns2='http://schemas.microsoft.com/office/infopath/2007/PartnerControls' xmlns:ns3='26f12538-60e2-4128-8466-5a2f513fd584' xmlns:ns4='http://schemas.microsoft.com/sharepoint/v3' xmlns:ns5='032eedf4-3dbe-4f86-9c66-1d976fd34926' " w:xpath="/ns0:properties[1]/documentManagement[1]/ns4:SPReviewed[1]" w:storeItemID="{7D78906C-5C87-4813-A7A4-C2F97CC8BDC3}"/>
              <w:text/>
            </w:sdtPr>
            <w:sdtEndPr/>
            <w:sdtContent>
              <w:r w:rsidR="00DE58FF">
                <w:t>Not reviewed</w:t>
              </w:r>
            </w:sdtContent>
          </w:sdt>
        </w:p>
      </w:tc>
      <w:tc>
        <w:tcPr>
          <w:tcW w:w="2508" w:type="dxa"/>
          <w:gridSpan w:val="2"/>
          <w:tcBorders>
            <w:bottom w:val="single" w:sz="4" w:space="0" w:color="auto"/>
          </w:tcBorders>
        </w:tcPr>
        <w:p w14:paraId="0BA42E57" w14:textId="254D5256" w:rsidR="002315AB" w:rsidRDefault="002315AB" w:rsidP="00AE2D59">
          <w:pPr>
            <w:pStyle w:val="Headerfootertext"/>
          </w:pPr>
          <w:r>
            <w:t>Modified by</w:t>
          </w:r>
          <w:r w:rsidR="00C351B5">
            <w:t xml:space="preserve">: </w:t>
          </w:r>
          <w:sdt>
            <w:sdtPr>
              <w:alias w:val="SP Last Modified By"/>
              <w:tag w:val="SPLastModifiedBy"/>
              <w:id w:val="1315843586"/>
              <w:lock w:val="contentLocked"/>
              <w:dataBinding w:prefixMappings="xmlns:ns0='http://schemas.microsoft.com/office/2006/metadata/properties' xmlns:ns1='http://www.w3.org/2001/XMLSchema-instance' xmlns:ns2='http://schemas.microsoft.com/office/infopath/2007/PartnerControls' xmlns:ns3='26f12538-60e2-4128-8466-5a2f513fd584' xmlns:ns4='http://schemas.microsoft.com/sharepoint/v3' xmlns:ns5='032eedf4-3dbe-4f86-9c66-1d976fd34926' " w:xpath="/ns0:properties[1]/documentManagement[1]/ns4:SPLastModifiedBy[1]" w:storeItemID="{7D78906C-5C87-4813-A7A4-C2F97CC8BDC3}"/>
              <w:text/>
            </w:sdtPr>
            <w:sdtEndPr/>
            <w:sdtContent>
              <w:r w:rsidR="00DE58FF">
                <w:t>Izabela Świerkosz</w:t>
              </w:r>
            </w:sdtContent>
          </w:sdt>
        </w:p>
      </w:tc>
      <w:tc>
        <w:tcPr>
          <w:tcW w:w="2567" w:type="dxa"/>
          <w:tcBorders>
            <w:bottom w:val="single" w:sz="4" w:space="0" w:color="auto"/>
          </w:tcBorders>
        </w:tcPr>
        <w:p w14:paraId="34928883" w14:textId="77777777" w:rsidR="002315AB" w:rsidRDefault="002315AB" w:rsidP="00662A1F">
          <w:pPr>
            <w:pStyle w:val="Headerfootertext"/>
          </w:pPr>
        </w:p>
      </w:tc>
    </w:tr>
  </w:tbl>
  <w:p w14:paraId="341CB618" w14:textId="77777777" w:rsidR="002315AB" w:rsidRPr="001B7486" w:rsidRDefault="002315AB" w:rsidP="001B7486">
    <w:pPr>
      <w:rPr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919A37BC"/>
    <w:lvl w:ilvl="0">
      <w:start w:val="1"/>
      <w:numFmt w:val="decimal"/>
      <w:pStyle w:val="Nagwek9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289428A4"/>
    <w:lvl w:ilvl="0">
      <w:start w:val="1"/>
      <w:numFmt w:val="bullet"/>
      <w:pStyle w:val="Listapunktowan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038D54CA"/>
    <w:multiLevelType w:val="hybridMultilevel"/>
    <w:tmpl w:val="0846D516"/>
    <w:lvl w:ilvl="0" w:tplc="2DC0A7E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4975695"/>
    <w:multiLevelType w:val="hybridMultilevel"/>
    <w:tmpl w:val="C3F41CEC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E6399F"/>
    <w:multiLevelType w:val="hybridMultilevel"/>
    <w:tmpl w:val="96AA603E"/>
    <w:lvl w:ilvl="0" w:tplc="30A826AC">
      <w:numFmt w:val="bullet"/>
      <w:lvlText w:val="•"/>
      <w:lvlJc w:val="left"/>
      <w:pPr>
        <w:ind w:left="1665" w:hanging="1305"/>
      </w:pPr>
      <w:rPr>
        <w:rFonts w:ascii="Arial" w:eastAsiaTheme="minorEastAsia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5D49F1"/>
    <w:multiLevelType w:val="multilevel"/>
    <w:tmpl w:val="4028A64E"/>
    <w:lvl w:ilvl="0">
      <w:start w:val="1"/>
      <w:numFmt w:val="decimal"/>
      <w:suff w:val="space"/>
      <w:lvlText w:val="%1."/>
      <w:lvlJc w:val="left"/>
      <w:pPr>
        <w:ind w:left="284" w:hanging="284"/>
      </w:pPr>
      <w:rPr>
        <w:rFonts w:asciiTheme="minorHAnsi" w:hAnsiTheme="minorHAnsi" w:hint="default"/>
        <w:sz w:val="28"/>
      </w:rPr>
    </w:lvl>
    <w:lvl w:ilvl="1">
      <w:start w:val="1"/>
      <w:numFmt w:val="decimal"/>
      <w:suff w:val="space"/>
      <w:lvlText w:val="%1.%2."/>
      <w:lvlJc w:val="left"/>
      <w:pPr>
        <w:ind w:left="454" w:hanging="454"/>
      </w:pPr>
      <w:rPr>
        <w:rFonts w:asciiTheme="minorHAnsi" w:hAnsiTheme="minorHAnsi" w:hint="default"/>
        <w:sz w:val="24"/>
      </w:rPr>
    </w:lvl>
    <w:lvl w:ilvl="2">
      <w:start w:val="1"/>
      <w:numFmt w:val="decimal"/>
      <w:suff w:val="space"/>
      <w:lvlText w:val="%1.%2.%3."/>
      <w:lvlJc w:val="left"/>
      <w:pPr>
        <w:ind w:left="567" w:hanging="567"/>
      </w:pPr>
      <w:rPr>
        <w:rFonts w:asciiTheme="minorHAnsi" w:hAnsiTheme="minorHAnsi" w:hint="default"/>
        <w:sz w:val="22"/>
      </w:rPr>
    </w:lvl>
    <w:lvl w:ilvl="3">
      <w:start w:val="1"/>
      <w:numFmt w:val="decimal"/>
      <w:suff w:val="space"/>
      <w:lvlText w:val="%1.%2.%3.%4."/>
      <w:lvlJc w:val="left"/>
      <w:pPr>
        <w:ind w:left="680" w:hanging="680"/>
      </w:pPr>
      <w:rPr>
        <w:rFonts w:asciiTheme="minorHAnsi" w:hAnsiTheme="minorHAnsi" w:hint="default"/>
        <w:sz w:val="20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6" w15:restartNumberingAfterBreak="0">
    <w:nsid w:val="16F84A91"/>
    <w:multiLevelType w:val="multilevel"/>
    <w:tmpl w:val="48E26004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  <w:sz w:val="28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  <w:sz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2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  <w:sz w:val="20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7" w15:restartNumberingAfterBreak="0">
    <w:nsid w:val="1B455E4B"/>
    <w:multiLevelType w:val="hybridMultilevel"/>
    <w:tmpl w:val="80D25F62"/>
    <w:lvl w:ilvl="0" w:tplc="64743992">
      <w:start w:val="1"/>
      <w:numFmt w:val="bullet"/>
      <w:lvlText w:val=""/>
      <w:lvlJc w:val="left"/>
      <w:pPr>
        <w:tabs>
          <w:tab w:val="num" w:pos="1048"/>
        </w:tabs>
        <w:ind w:left="1048" w:hanging="34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tabs>
          <w:tab w:val="num" w:pos="1864"/>
        </w:tabs>
        <w:ind w:left="1864" w:hanging="360"/>
      </w:pPr>
      <w:rPr>
        <w:rFonts w:ascii="Courier New" w:hAnsi="Courier New" w:cs="Courier New" w:hint="default"/>
      </w:rPr>
    </w:lvl>
    <w:lvl w:ilvl="2" w:tplc="04150005">
      <w:start w:val="1"/>
      <w:numFmt w:val="bullet"/>
      <w:lvlText w:val=""/>
      <w:lvlJc w:val="left"/>
      <w:pPr>
        <w:tabs>
          <w:tab w:val="num" w:pos="2584"/>
        </w:tabs>
        <w:ind w:left="258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3304"/>
        </w:tabs>
        <w:ind w:left="330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4024"/>
        </w:tabs>
        <w:ind w:left="402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4744"/>
        </w:tabs>
        <w:ind w:left="474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5464"/>
        </w:tabs>
        <w:ind w:left="546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6184"/>
        </w:tabs>
        <w:ind w:left="618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904"/>
        </w:tabs>
        <w:ind w:left="6904" w:hanging="360"/>
      </w:pPr>
      <w:rPr>
        <w:rFonts w:ascii="Wingdings" w:hAnsi="Wingdings" w:hint="default"/>
      </w:rPr>
    </w:lvl>
  </w:abstractNum>
  <w:abstractNum w:abstractNumId="8" w15:restartNumberingAfterBreak="0">
    <w:nsid w:val="1E4C79A8"/>
    <w:multiLevelType w:val="hybridMultilevel"/>
    <w:tmpl w:val="40AA103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2375543"/>
    <w:multiLevelType w:val="multilevel"/>
    <w:tmpl w:val="5582D3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0" w15:restartNumberingAfterBreak="0">
    <w:nsid w:val="26DA44D0"/>
    <w:multiLevelType w:val="hybridMultilevel"/>
    <w:tmpl w:val="2C123770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564FAD"/>
    <w:multiLevelType w:val="hybridMultilevel"/>
    <w:tmpl w:val="ABDA69B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352106C"/>
    <w:multiLevelType w:val="hybridMultilevel"/>
    <w:tmpl w:val="DBDAB5D6"/>
    <w:lvl w:ilvl="0" w:tplc="30A826AC">
      <w:numFmt w:val="bullet"/>
      <w:lvlText w:val="•"/>
      <w:lvlJc w:val="left"/>
      <w:pPr>
        <w:ind w:left="1665" w:hanging="1305"/>
      </w:pPr>
      <w:rPr>
        <w:rFonts w:ascii="Arial" w:eastAsiaTheme="minorEastAsia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6A06C8"/>
    <w:multiLevelType w:val="hybridMultilevel"/>
    <w:tmpl w:val="9754F82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4FE7D13"/>
    <w:multiLevelType w:val="hybridMultilevel"/>
    <w:tmpl w:val="B874EB1A"/>
    <w:lvl w:ilvl="0" w:tplc="276E286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6C650D1"/>
    <w:multiLevelType w:val="hybridMultilevel"/>
    <w:tmpl w:val="6616F8A0"/>
    <w:lvl w:ilvl="0" w:tplc="041D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7455C55"/>
    <w:multiLevelType w:val="hybridMultilevel"/>
    <w:tmpl w:val="FC18B674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7F0081E"/>
    <w:multiLevelType w:val="hybridMultilevel"/>
    <w:tmpl w:val="269484E0"/>
    <w:lvl w:ilvl="0" w:tplc="30A826AC">
      <w:numFmt w:val="bullet"/>
      <w:lvlText w:val="•"/>
      <w:lvlJc w:val="left"/>
      <w:pPr>
        <w:ind w:left="2025" w:hanging="1305"/>
      </w:pPr>
      <w:rPr>
        <w:rFonts w:ascii="Arial" w:eastAsiaTheme="minorEastAsia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4E28086A"/>
    <w:multiLevelType w:val="multilevel"/>
    <w:tmpl w:val="3BB2AE62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  <w:sz w:val="28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  <w:sz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2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  <w:sz w:val="20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9" w15:restartNumberingAfterBreak="0">
    <w:nsid w:val="4EA273DB"/>
    <w:multiLevelType w:val="hybridMultilevel"/>
    <w:tmpl w:val="C4D2502C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6E31BA3"/>
    <w:multiLevelType w:val="hybridMultilevel"/>
    <w:tmpl w:val="D30CEF7C"/>
    <w:lvl w:ilvl="0" w:tplc="041D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825465D"/>
    <w:multiLevelType w:val="multilevel"/>
    <w:tmpl w:val="821CF232"/>
    <w:lvl w:ilvl="0">
      <w:start w:val="1"/>
      <w:numFmt w:val="decimal"/>
      <w:suff w:val="space"/>
      <w:lvlText w:val="%1."/>
      <w:lvlJc w:val="left"/>
      <w:pPr>
        <w:ind w:left="284" w:hanging="284"/>
      </w:pPr>
      <w:rPr>
        <w:rFonts w:asciiTheme="minorHAnsi" w:hAnsiTheme="minorHAnsi" w:hint="default"/>
        <w:sz w:val="28"/>
      </w:rPr>
    </w:lvl>
    <w:lvl w:ilvl="1">
      <w:start w:val="1"/>
      <w:numFmt w:val="decimal"/>
      <w:suff w:val="space"/>
      <w:lvlText w:val="%1.%2."/>
      <w:lvlJc w:val="left"/>
      <w:pPr>
        <w:ind w:left="454" w:hanging="454"/>
      </w:pPr>
      <w:rPr>
        <w:rFonts w:asciiTheme="minorHAnsi" w:hAnsiTheme="minorHAnsi" w:hint="default"/>
        <w:sz w:val="24"/>
      </w:rPr>
    </w:lvl>
    <w:lvl w:ilvl="2">
      <w:start w:val="1"/>
      <w:numFmt w:val="decimal"/>
      <w:suff w:val="space"/>
      <w:lvlText w:val="%1.%2.%3."/>
      <w:lvlJc w:val="left"/>
      <w:pPr>
        <w:ind w:left="567" w:hanging="567"/>
      </w:pPr>
      <w:rPr>
        <w:rFonts w:asciiTheme="minorHAnsi" w:hAnsiTheme="minorHAnsi" w:hint="default"/>
        <w:sz w:val="22"/>
      </w:rPr>
    </w:lvl>
    <w:lvl w:ilvl="3">
      <w:start w:val="1"/>
      <w:numFmt w:val="decimal"/>
      <w:suff w:val="space"/>
      <w:lvlText w:val="%1.%2.%3.%4."/>
      <w:lvlJc w:val="left"/>
      <w:pPr>
        <w:ind w:left="680" w:hanging="680"/>
      </w:pPr>
      <w:rPr>
        <w:rFonts w:asciiTheme="minorHAnsi" w:hAnsiTheme="minorHAnsi" w:hint="default"/>
        <w:sz w:val="20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22" w15:restartNumberingAfterBreak="0">
    <w:nsid w:val="58AE4E21"/>
    <w:multiLevelType w:val="hybridMultilevel"/>
    <w:tmpl w:val="032CED2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4C1F7D"/>
    <w:multiLevelType w:val="hybridMultilevel"/>
    <w:tmpl w:val="B720EC4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C356D41"/>
    <w:multiLevelType w:val="hybridMultilevel"/>
    <w:tmpl w:val="6C789144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722B200D"/>
    <w:multiLevelType w:val="hybridMultilevel"/>
    <w:tmpl w:val="B250556C"/>
    <w:lvl w:ilvl="0" w:tplc="30A826AC">
      <w:numFmt w:val="bullet"/>
      <w:lvlText w:val="•"/>
      <w:lvlJc w:val="left"/>
      <w:pPr>
        <w:ind w:left="1665" w:hanging="1305"/>
      </w:pPr>
      <w:rPr>
        <w:rFonts w:ascii="Arial" w:eastAsiaTheme="minorEastAsia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3F25BBE"/>
    <w:multiLevelType w:val="multilevel"/>
    <w:tmpl w:val="41BE7340"/>
    <w:lvl w:ilvl="0">
      <w:start w:val="1"/>
      <w:numFmt w:val="decimal"/>
      <w:pStyle w:val="Nagwek1"/>
      <w:lvlText w:val="%1"/>
      <w:lvlJc w:val="left"/>
      <w:pPr>
        <w:ind w:left="432" w:hanging="432"/>
      </w:pPr>
      <w:rPr>
        <w:rFonts w:hint="default"/>
        <w:sz w:val="28"/>
      </w:rPr>
    </w:lvl>
    <w:lvl w:ilvl="1">
      <w:start w:val="1"/>
      <w:numFmt w:val="decimal"/>
      <w:pStyle w:val="Nagwek2"/>
      <w:lvlText w:val="%1.%2"/>
      <w:lvlJc w:val="left"/>
      <w:pPr>
        <w:ind w:left="576" w:hanging="576"/>
      </w:pPr>
      <w:rPr>
        <w:rFonts w:hint="default"/>
        <w:sz w:val="24"/>
      </w:rPr>
    </w:lvl>
    <w:lvl w:ilvl="2">
      <w:start w:val="1"/>
      <w:numFmt w:val="decimal"/>
      <w:pStyle w:val="Nagwek3"/>
      <w:lvlText w:val="%1.%2.%3"/>
      <w:lvlJc w:val="left"/>
      <w:pPr>
        <w:ind w:left="720" w:hanging="720"/>
      </w:pPr>
      <w:rPr>
        <w:rFonts w:hint="default"/>
        <w:sz w:val="22"/>
      </w:r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  <w:rPr>
        <w:rFonts w:hint="default"/>
        <w:sz w:val="20"/>
      </w:r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7" w15:restartNumberingAfterBreak="0">
    <w:nsid w:val="7FD72B52"/>
    <w:multiLevelType w:val="multilevel"/>
    <w:tmpl w:val="8C0E7A8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27"/>
  </w:num>
  <w:num w:numId="2">
    <w:abstractNumId w:val="1"/>
  </w:num>
  <w:num w:numId="3">
    <w:abstractNumId w:val="0"/>
  </w:num>
  <w:num w:numId="4">
    <w:abstractNumId w:val="19"/>
  </w:num>
  <w:num w:numId="5">
    <w:abstractNumId w:val="15"/>
  </w:num>
  <w:num w:numId="6">
    <w:abstractNumId w:val="16"/>
  </w:num>
  <w:num w:numId="7">
    <w:abstractNumId w:val="20"/>
  </w:num>
  <w:num w:numId="8">
    <w:abstractNumId w:val="3"/>
  </w:num>
  <w:num w:numId="9">
    <w:abstractNumId w:val="2"/>
  </w:num>
  <w:num w:numId="10">
    <w:abstractNumId w:val="10"/>
  </w:num>
  <w:num w:numId="11">
    <w:abstractNumId w:val="22"/>
  </w:num>
  <w:num w:numId="12">
    <w:abstractNumId w:val="12"/>
  </w:num>
  <w:num w:numId="13">
    <w:abstractNumId w:val="17"/>
  </w:num>
  <w:num w:numId="14">
    <w:abstractNumId w:val="4"/>
  </w:num>
  <w:num w:numId="15">
    <w:abstractNumId w:val="25"/>
  </w:num>
  <w:num w:numId="16">
    <w:abstractNumId w:val="11"/>
  </w:num>
  <w:num w:numId="17">
    <w:abstractNumId w:val="18"/>
  </w:num>
  <w:num w:numId="18">
    <w:abstractNumId w:val="18"/>
  </w:num>
  <w:num w:numId="19">
    <w:abstractNumId w:val="18"/>
  </w:num>
  <w:num w:numId="20">
    <w:abstractNumId w:val="18"/>
  </w:num>
  <w:num w:numId="21">
    <w:abstractNumId w:val="5"/>
  </w:num>
  <w:num w:numId="22">
    <w:abstractNumId w:val="7"/>
  </w:num>
  <w:num w:numId="23">
    <w:abstractNumId w:val="18"/>
  </w:num>
  <w:num w:numId="24">
    <w:abstractNumId w:val="18"/>
  </w:num>
  <w:num w:numId="25">
    <w:abstractNumId w:val="18"/>
  </w:num>
  <w:num w:numId="26">
    <w:abstractNumId w:val="21"/>
  </w:num>
  <w:num w:numId="27">
    <w:abstractNumId w:val="18"/>
  </w:num>
  <w:num w:numId="28">
    <w:abstractNumId w:val="18"/>
  </w:num>
  <w:num w:numId="29">
    <w:abstractNumId w:val="18"/>
  </w:num>
  <w:num w:numId="30">
    <w:abstractNumId w:val="18"/>
  </w:num>
  <w:num w:numId="31">
    <w:abstractNumId w:val="18"/>
  </w:num>
  <w:num w:numId="32">
    <w:abstractNumId w:val="18"/>
  </w:num>
  <w:num w:numId="33">
    <w:abstractNumId w:val="18"/>
  </w:num>
  <w:num w:numId="34">
    <w:abstractNumId w:val="18"/>
  </w:num>
  <w:num w:numId="35">
    <w:abstractNumId w:val="7"/>
  </w:num>
  <w:num w:numId="36">
    <w:abstractNumId w:val="9"/>
  </w:num>
  <w:num w:numId="37">
    <w:abstractNumId w:val="26"/>
  </w:num>
  <w:num w:numId="38">
    <w:abstractNumId w:val="6"/>
  </w:num>
  <w:num w:numId="39">
    <w:abstractNumId w:val="8"/>
  </w:num>
  <w:num w:numId="40">
    <w:abstractNumId w:val="13"/>
  </w:num>
  <w:num w:numId="41">
    <w:abstractNumId w:val="23"/>
  </w:num>
  <w:num w:numId="42">
    <w:abstractNumId w:val="14"/>
  </w:num>
  <w:num w:numId="43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DateAndTime/>
  <w:embedTrueTypeFonts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defaultTabStop w:val="1304"/>
  <w:hyphenationZone w:val="425"/>
  <w:characterSpacingControl w:val="doNotCompress"/>
  <w:hdrShapeDefaults>
    <o:shapedefaults v:ext="edit" spidmax="10241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5A5B"/>
    <w:rsid w:val="0001000E"/>
    <w:rsid w:val="00027616"/>
    <w:rsid w:val="0004481B"/>
    <w:rsid w:val="0008537A"/>
    <w:rsid w:val="000856CA"/>
    <w:rsid w:val="000D77F2"/>
    <w:rsid w:val="000D7986"/>
    <w:rsid w:val="00106BF6"/>
    <w:rsid w:val="00131872"/>
    <w:rsid w:val="001332D1"/>
    <w:rsid w:val="00136213"/>
    <w:rsid w:val="001371C2"/>
    <w:rsid w:val="001513A3"/>
    <w:rsid w:val="00162DDB"/>
    <w:rsid w:val="00185D73"/>
    <w:rsid w:val="00192FEB"/>
    <w:rsid w:val="00197CFB"/>
    <w:rsid w:val="001A27C9"/>
    <w:rsid w:val="001A40A3"/>
    <w:rsid w:val="001A42B1"/>
    <w:rsid w:val="001B7486"/>
    <w:rsid w:val="001B7F7F"/>
    <w:rsid w:val="00200D2C"/>
    <w:rsid w:val="00217FF7"/>
    <w:rsid w:val="002315AB"/>
    <w:rsid w:val="00236564"/>
    <w:rsid w:val="002450E3"/>
    <w:rsid w:val="0027211D"/>
    <w:rsid w:val="00280408"/>
    <w:rsid w:val="00294D2E"/>
    <w:rsid w:val="002950D4"/>
    <w:rsid w:val="00296DB0"/>
    <w:rsid w:val="002B324B"/>
    <w:rsid w:val="002B7C76"/>
    <w:rsid w:val="002E2FA5"/>
    <w:rsid w:val="002F1131"/>
    <w:rsid w:val="002F5212"/>
    <w:rsid w:val="0030151F"/>
    <w:rsid w:val="00304AA8"/>
    <w:rsid w:val="00305ED0"/>
    <w:rsid w:val="00331CC2"/>
    <w:rsid w:val="003368BF"/>
    <w:rsid w:val="003376CD"/>
    <w:rsid w:val="00371024"/>
    <w:rsid w:val="00381449"/>
    <w:rsid w:val="003916CC"/>
    <w:rsid w:val="003A351F"/>
    <w:rsid w:val="003C48A7"/>
    <w:rsid w:val="003C78DD"/>
    <w:rsid w:val="00406071"/>
    <w:rsid w:val="00413C12"/>
    <w:rsid w:val="00436234"/>
    <w:rsid w:val="00460342"/>
    <w:rsid w:val="00462B60"/>
    <w:rsid w:val="00476802"/>
    <w:rsid w:val="00476928"/>
    <w:rsid w:val="0047735A"/>
    <w:rsid w:val="00481144"/>
    <w:rsid w:val="00490B65"/>
    <w:rsid w:val="00490DFC"/>
    <w:rsid w:val="0049155E"/>
    <w:rsid w:val="004B7C71"/>
    <w:rsid w:val="004C666B"/>
    <w:rsid w:val="00504574"/>
    <w:rsid w:val="0051640B"/>
    <w:rsid w:val="00521960"/>
    <w:rsid w:val="0053067B"/>
    <w:rsid w:val="00541A5E"/>
    <w:rsid w:val="0056539B"/>
    <w:rsid w:val="0057120D"/>
    <w:rsid w:val="005970C6"/>
    <w:rsid w:val="00597525"/>
    <w:rsid w:val="005A4A5F"/>
    <w:rsid w:val="005B4A80"/>
    <w:rsid w:val="005C260F"/>
    <w:rsid w:val="005C6071"/>
    <w:rsid w:val="005D07BF"/>
    <w:rsid w:val="005D40F7"/>
    <w:rsid w:val="005F3EB4"/>
    <w:rsid w:val="005F4B28"/>
    <w:rsid w:val="00625715"/>
    <w:rsid w:val="00647416"/>
    <w:rsid w:val="0066574B"/>
    <w:rsid w:val="00665AEA"/>
    <w:rsid w:val="00671A01"/>
    <w:rsid w:val="00673B4F"/>
    <w:rsid w:val="006762C3"/>
    <w:rsid w:val="00682269"/>
    <w:rsid w:val="0068524C"/>
    <w:rsid w:val="00686E49"/>
    <w:rsid w:val="00691993"/>
    <w:rsid w:val="006B6CF7"/>
    <w:rsid w:val="006C08C8"/>
    <w:rsid w:val="006C50AC"/>
    <w:rsid w:val="006E56B5"/>
    <w:rsid w:val="006F081C"/>
    <w:rsid w:val="006F164F"/>
    <w:rsid w:val="006F5761"/>
    <w:rsid w:val="007100D4"/>
    <w:rsid w:val="00717FF5"/>
    <w:rsid w:val="00725D3D"/>
    <w:rsid w:val="007415AD"/>
    <w:rsid w:val="007521D6"/>
    <w:rsid w:val="00761732"/>
    <w:rsid w:val="00770476"/>
    <w:rsid w:val="00774082"/>
    <w:rsid w:val="00777BDB"/>
    <w:rsid w:val="0078099E"/>
    <w:rsid w:val="007A467A"/>
    <w:rsid w:val="007B5B07"/>
    <w:rsid w:val="007C2964"/>
    <w:rsid w:val="007D3A91"/>
    <w:rsid w:val="007D3BD7"/>
    <w:rsid w:val="008060EE"/>
    <w:rsid w:val="00815D43"/>
    <w:rsid w:val="00825B80"/>
    <w:rsid w:val="0082738E"/>
    <w:rsid w:val="008274F6"/>
    <w:rsid w:val="008345B4"/>
    <w:rsid w:val="00837B21"/>
    <w:rsid w:val="00842635"/>
    <w:rsid w:val="008453C3"/>
    <w:rsid w:val="008473F5"/>
    <w:rsid w:val="008517AC"/>
    <w:rsid w:val="00851905"/>
    <w:rsid w:val="00867472"/>
    <w:rsid w:val="00887B68"/>
    <w:rsid w:val="008915AA"/>
    <w:rsid w:val="008A069C"/>
    <w:rsid w:val="008C629A"/>
    <w:rsid w:val="008C684F"/>
    <w:rsid w:val="008D46A2"/>
    <w:rsid w:val="0090411A"/>
    <w:rsid w:val="00932CFA"/>
    <w:rsid w:val="00933D68"/>
    <w:rsid w:val="00945A5B"/>
    <w:rsid w:val="009537E2"/>
    <w:rsid w:val="009901B1"/>
    <w:rsid w:val="009A7CEF"/>
    <w:rsid w:val="009C02D7"/>
    <w:rsid w:val="009C4729"/>
    <w:rsid w:val="00A146EF"/>
    <w:rsid w:val="00A2564E"/>
    <w:rsid w:val="00A3112B"/>
    <w:rsid w:val="00A3302D"/>
    <w:rsid w:val="00A411F5"/>
    <w:rsid w:val="00A43CE8"/>
    <w:rsid w:val="00A461DF"/>
    <w:rsid w:val="00AA3206"/>
    <w:rsid w:val="00AB07B3"/>
    <w:rsid w:val="00AB3964"/>
    <w:rsid w:val="00AE2D59"/>
    <w:rsid w:val="00AE5603"/>
    <w:rsid w:val="00AF3ACE"/>
    <w:rsid w:val="00AF66CE"/>
    <w:rsid w:val="00AF71DF"/>
    <w:rsid w:val="00AF7527"/>
    <w:rsid w:val="00B01659"/>
    <w:rsid w:val="00B06ECD"/>
    <w:rsid w:val="00B10C9D"/>
    <w:rsid w:val="00B1137F"/>
    <w:rsid w:val="00B1418D"/>
    <w:rsid w:val="00B30250"/>
    <w:rsid w:val="00B314BE"/>
    <w:rsid w:val="00B31A87"/>
    <w:rsid w:val="00B35DFD"/>
    <w:rsid w:val="00B36D8E"/>
    <w:rsid w:val="00B42F6E"/>
    <w:rsid w:val="00B61DD2"/>
    <w:rsid w:val="00B63D46"/>
    <w:rsid w:val="00B7043A"/>
    <w:rsid w:val="00B72935"/>
    <w:rsid w:val="00BA6BAD"/>
    <w:rsid w:val="00BA767A"/>
    <w:rsid w:val="00BA7AD1"/>
    <w:rsid w:val="00BC41DF"/>
    <w:rsid w:val="00BC53C3"/>
    <w:rsid w:val="00BD4D2C"/>
    <w:rsid w:val="00C02E7B"/>
    <w:rsid w:val="00C046A2"/>
    <w:rsid w:val="00C351B5"/>
    <w:rsid w:val="00C4130B"/>
    <w:rsid w:val="00C44063"/>
    <w:rsid w:val="00C453CE"/>
    <w:rsid w:val="00C70FD2"/>
    <w:rsid w:val="00CC0E17"/>
    <w:rsid w:val="00CF3775"/>
    <w:rsid w:val="00CF4D05"/>
    <w:rsid w:val="00D02821"/>
    <w:rsid w:val="00D06BA3"/>
    <w:rsid w:val="00D27DB1"/>
    <w:rsid w:val="00D3525D"/>
    <w:rsid w:val="00D73F96"/>
    <w:rsid w:val="00D9171D"/>
    <w:rsid w:val="00DA1009"/>
    <w:rsid w:val="00DA310F"/>
    <w:rsid w:val="00DA429A"/>
    <w:rsid w:val="00DA4F36"/>
    <w:rsid w:val="00DA705F"/>
    <w:rsid w:val="00DA7899"/>
    <w:rsid w:val="00DC4FA9"/>
    <w:rsid w:val="00DE58FF"/>
    <w:rsid w:val="00E019F7"/>
    <w:rsid w:val="00E07A02"/>
    <w:rsid w:val="00E369C4"/>
    <w:rsid w:val="00E41139"/>
    <w:rsid w:val="00E51580"/>
    <w:rsid w:val="00E62DA6"/>
    <w:rsid w:val="00E803CB"/>
    <w:rsid w:val="00E843C0"/>
    <w:rsid w:val="00EA4C75"/>
    <w:rsid w:val="00ED1DF4"/>
    <w:rsid w:val="00EE6599"/>
    <w:rsid w:val="00F04FCD"/>
    <w:rsid w:val="00F05B18"/>
    <w:rsid w:val="00F218CB"/>
    <w:rsid w:val="00F37C79"/>
    <w:rsid w:val="00F449C6"/>
    <w:rsid w:val="00F451CF"/>
    <w:rsid w:val="00F73A09"/>
    <w:rsid w:val="00F838E8"/>
    <w:rsid w:val="00F85D2D"/>
    <w:rsid w:val="00FA5185"/>
    <w:rsid w:val="00FB6A9E"/>
    <w:rsid w:val="00FC0F7F"/>
    <w:rsid w:val="00FC6A55"/>
    <w:rsid w:val="00FE3357"/>
    <w:rsid w:val="00FF28E9"/>
    <w:rsid w:val="00FF4A13"/>
    <w:rsid w:val="00FF6B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,"/>
  <w:listSeparator w:val=";"/>
  <w14:docId w14:val="6B29ECE4"/>
  <w15:docId w15:val="{9DA9DF6A-C65A-46BF-92E8-768D4683D2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Bidi"/>
        <w:sz w:val="22"/>
        <w:szCs w:val="22"/>
        <w:lang w:val="sv-SE" w:eastAsia="en-US" w:bidi="ar-SA"/>
      </w:rPr>
    </w:rPrDefault>
    <w:pPrDefault>
      <w:pPr>
        <w:spacing w:after="160" w:line="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/>
    <w:lsdException w:name="heading 7" w:semiHidden="1" w:uiPriority="9" w:unhideWhenUsed="1"/>
    <w:lsdException w:name="heading 8" w:semiHidden="1" w:uiPriority="9" w:unhideWhenUsed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nhideWhenUsed="1"/>
    <w:lsdException w:name="List 2" w:semiHidden="1" w:unhideWhenUsed="1"/>
    <w:lsdException w:name="List 3" w:semiHidden="1" w:unhideWhenUsed="1"/>
    <w:lsdException w:name="List 4" w:semiHidden="1"/>
    <w:lsdException w:name="List 5" w:semiHidden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671A01"/>
    <w:pPr>
      <w:spacing w:after="0" w:line="240" w:lineRule="auto"/>
    </w:pPr>
    <w:rPr>
      <w:rFonts w:ascii="Arial" w:eastAsiaTheme="minorHAnsi" w:hAnsi="Arial" w:cs="Arial"/>
      <w:i/>
      <w:sz w:val="20"/>
      <w:szCs w:val="20"/>
      <w:lang w:val="en-US" w:eastAsia="pl-PL"/>
    </w:rPr>
  </w:style>
  <w:style w:type="paragraph" w:styleId="Nagwek1">
    <w:name w:val="heading 1"/>
    <w:next w:val="RDbodytext"/>
    <w:link w:val="Nagwek1Znak"/>
    <w:qFormat/>
    <w:rsid w:val="00671A01"/>
    <w:pPr>
      <w:numPr>
        <w:numId w:val="37"/>
      </w:numPr>
      <w:pBdr>
        <w:bottom w:val="single" w:sz="12" w:space="1" w:color="FF0000"/>
      </w:pBdr>
      <w:spacing w:after="240" w:line="240" w:lineRule="auto"/>
      <w:contextualSpacing/>
      <w:outlineLvl w:val="0"/>
    </w:pPr>
    <w:rPr>
      <w:rFonts w:ascii="Source Sans Pro Light" w:eastAsia="Microsoft YaHei UI Light" w:hAnsi="Source Sans Pro Light" w:cs="Arial"/>
      <w:b/>
      <w:bCs/>
      <w:color w:val="000000" w:themeColor="text1"/>
      <w:sz w:val="26"/>
      <w:szCs w:val="28"/>
      <w:lang w:val="en-US" w:eastAsia="pl-PL"/>
    </w:rPr>
  </w:style>
  <w:style w:type="paragraph" w:styleId="Nagwek2">
    <w:name w:val="heading 2"/>
    <w:basedOn w:val="Nagwek1"/>
    <w:next w:val="RDbodytext"/>
    <w:link w:val="Nagwek2Znak"/>
    <w:qFormat/>
    <w:rsid w:val="00671A01"/>
    <w:pPr>
      <w:numPr>
        <w:ilvl w:val="1"/>
      </w:numPr>
      <w:pBdr>
        <w:bottom w:val="none" w:sz="0" w:space="0" w:color="auto"/>
      </w:pBdr>
      <w:outlineLvl w:val="1"/>
    </w:pPr>
    <w:rPr>
      <w:b w:val="0"/>
      <w:color w:val="auto"/>
      <w:sz w:val="24"/>
    </w:rPr>
  </w:style>
  <w:style w:type="paragraph" w:styleId="Nagwek3">
    <w:name w:val="heading 3"/>
    <w:basedOn w:val="Nagwek1"/>
    <w:next w:val="RDbodytext"/>
    <w:link w:val="Nagwek3Znak"/>
    <w:qFormat/>
    <w:rsid w:val="00671A01"/>
    <w:pPr>
      <w:numPr>
        <w:ilvl w:val="2"/>
      </w:numPr>
      <w:pBdr>
        <w:bottom w:val="none" w:sz="0" w:space="0" w:color="auto"/>
      </w:pBdr>
      <w:outlineLvl w:val="2"/>
    </w:pPr>
    <w:rPr>
      <w:b w:val="0"/>
      <w:color w:val="auto"/>
      <w:sz w:val="22"/>
    </w:rPr>
  </w:style>
  <w:style w:type="paragraph" w:styleId="Nagwek4">
    <w:name w:val="heading 4"/>
    <w:basedOn w:val="Nagwek1"/>
    <w:next w:val="RDbodytext"/>
    <w:link w:val="Nagwek4Znak"/>
    <w:qFormat/>
    <w:rsid w:val="00671A01"/>
    <w:pPr>
      <w:numPr>
        <w:ilvl w:val="3"/>
      </w:numPr>
      <w:pBdr>
        <w:bottom w:val="none" w:sz="0" w:space="0" w:color="auto"/>
      </w:pBdr>
      <w:tabs>
        <w:tab w:val="left" w:pos="425"/>
        <w:tab w:val="left" w:pos="992"/>
        <w:tab w:val="left" w:pos="1701"/>
      </w:tabs>
      <w:outlineLvl w:val="3"/>
    </w:pPr>
    <w:rPr>
      <w:b w:val="0"/>
      <w:iCs/>
      <w:color w:val="auto"/>
      <w:sz w:val="22"/>
    </w:rPr>
  </w:style>
  <w:style w:type="paragraph" w:styleId="Nagwek5">
    <w:name w:val="heading 5"/>
    <w:basedOn w:val="Nagwek1"/>
    <w:next w:val="RDbodytext"/>
    <w:link w:val="Nagwek5Znak"/>
    <w:qFormat/>
    <w:rsid w:val="00671A01"/>
    <w:pPr>
      <w:numPr>
        <w:ilvl w:val="4"/>
      </w:numPr>
      <w:pBdr>
        <w:bottom w:val="none" w:sz="0" w:space="0" w:color="auto"/>
      </w:pBdr>
      <w:tabs>
        <w:tab w:val="left" w:pos="425"/>
        <w:tab w:val="left" w:pos="992"/>
        <w:tab w:val="left" w:pos="1701"/>
      </w:tabs>
      <w:outlineLvl w:val="4"/>
    </w:pPr>
    <w:rPr>
      <w:b w:val="0"/>
      <w:color w:val="auto"/>
      <w:sz w:val="22"/>
    </w:rPr>
  </w:style>
  <w:style w:type="paragraph" w:styleId="Nagwek6">
    <w:name w:val="heading 6"/>
    <w:basedOn w:val="Nagwek1"/>
    <w:next w:val="Normalny"/>
    <w:link w:val="Nagwek6Znak"/>
    <w:rsid w:val="00B1418D"/>
    <w:pPr>
      <w:keepNext/>
      <w:numPr>
        <w:ilvl w:val="5"/>
      </w:numPr>
      <w:pBdr>
        <w:bottom w:val="none" w:sz="0" w:space="0" w:color="auto"/>
      </w:pBdr>
      <w:tabs>
        <w:tab w:val="left" w:pos="4500"/>
      </w:tabs>
      <w:spacing w:line="360" w:lineRule="auto"/>
      <w:outlineLvl w:val="5"/>
    </w:pPr>
    <w:rPr>
      <w:rFonts w:cs="Times New Roman"/>
      <w:b w:val="0"/>
      <w:bCs w:val="0"/>
      <w:color w:val="auto"/>
      <w:sz w:val="22"/>
      <w:szCs w:val="24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rsid w:val="003916CC"/>
    <w:pPr>
      <w:numPr>
        <w:ilvl w:val="6"/>
        <w:numId w:val="34"/>
      </w:numPr>
      <w:spacing w:line="276" w:lineRule="auto"/>
      <w:outlineLvl w:val="6"/>
    </w:pPr>
    <w:rPr>
      <w:rFonts w:asciiTheme="majorHAnsi" w:eastAsiaTheme="majorEastAsia" w:hAnsiTheme="majorHAnsi" w:cstheme="majorBidi"/>
      <w:i w:val="0"/>
      <w:iCs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rsid w:val="003916CC"/>
    <w:pPr>
      <w:numPr>
        <w:ilvl w:val="7"/>
        <w:numId w:val="34"/>
      </w:numPr>
      <w:spacing w:line="276" w:lineRule="auto"/>
      <w:outlineLvl w:val="7"/>
    </w:pPr>
    <w:rPr>
      <w:rFonts w:asciiTheme="majorHAnsi" w:eastAsiaTheme="majorEastAsia" w:hAnsiTheme="majorHAnsi" w:cstheme="majorBidi"/>
    </w:rPr>
  </w:style>
  <w:style w:type="paragraph" w:styleId="Nagwek9">
    <w:name w:val="heading 9"/>
    <w:basedOn w:val="Nagwek1"/>
    <w:next w:val="RDbodytext"/>
    <w:link w:val="Nagwek9Znak"/>
    <w:qFormat/>
    <w:rsid w:val="00671A01"/>
    <w:pPr>
      <w:keepNext/>
      <w:numPr>
        <w:ilvl w:val="8"/>
        <w:numId w:val="3"/>
      </w:numPr>
      <w:pBdr>
        <w:bottom w:val="none" w:sz="0" w:space="0" w:color="auto"/>
      </w:pBdr>
      <w:tabs>
        <w:tab w:val="clear" w:pos="360"/>
      </w:tabs>
      <w:ind w:left="1584" w:hanging="1584"/>
      <w:jc w:val="both"/>
      <w:outlineLvl w:val="8"/>
    </w:pPr>
    <w:rPr>
      <w:rFonts w:cstheme="majorBidi"/>
      <w:b w:val="0"/>
      <w:bCs w:val="0"/>
      <w:color w:val="auto"/>
      <w:sz w:val="22"/>
      <w:szCs w:val="24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rsid w:val="00671A01"/>
    <w:rPr>
      <w:rFonts w:ascii="Source Sans Pro Light" w:eastAsia="Microsoft YaHei UI Light" w:hAnsi="Source Sans Pro Light" w:cs="Arial"/>
      <w:b/>
      <w:bCs/>
      <w:color w:val="000000" w:themeColor="text1"/>
      <w:sz w:val="26"/>
      <w:szCs w:val="28"/>
      <w:lang w:val="en-US" w:eastAsia="pl-PL"/>
    </w:rPr>
  </w:style>
  <w:style w:type="character" w:customStyle="1" w:styleId="Nagwek2Znak">
    <w:name w:val="Nagłówek 2 Znak"/>
    <w:basedOn w:val="Domylnaczcionkaakapitu"/>
    <w:link w:val="Nagwek2"/>
    <w:rsid w:val="00671A01"/>
    <w:rPr>
      <w:rFonts w:ascii="Source Sans Pro Light" w:eastAsia="Microsoft YaHei UI Light" w:hAnsi="Source Sans Pro Light" w:cs="Arial"/>
      <w:bCs/>
      <w:sz w:val="24"/>
      <w:szCs w:val="28"/>
      <w:lang w:val="en-US" w:eastAsia="pl-PL"/>
    </w:rPr>
  </w:style>
  <w:style w:type="character" w:customStyle="1" w:styleId="Nagwek3Znak">
    <w:name w:val="Nagłówek 3 Znak"/>
    <w:basedOn w:val="Domylnaczcionkaakapitu"/>
    <w:link w:val="Nagwek3"/>
    <w:rsid w:val="00671A01"/>
    <w:rPr>
      <w:rFonts w:ascii="Source Sans Pro Light" w:eastAsia="Microsoft YaHei UI Light" w:hAnsi="Source Sans Pro Light" w:cs="Arial"/>
      <w:bCs/>
      <w:szCs w:val="28"/>
      <w:lang w:val="en-US" w:eastAsia="pl-PL"/>
    </w:rPr>
  </w:style>
  <w:style w:type="character" w:customStyle="1" w:styleId="Nagwek4Znak">
    <w:name w:val="Nagłówek 4 Znak"/>
    <w:basedOn w:val="Domylnaczcionkaakapitu"/>
    <w:link w:val="Nagwek4"/>
    <w:rsid w:val="00671A01"/>
    <w:rPr>
      <w:rFonts w:ascii="Source Sans Pro Light" w:eastAsia="Microsoft YaHei UI Light" w:hAnsi="Source Sans Pro Light" w:cs="Arial"/>
      <w:bCs/>
      <w:iCs/>
      <w:szCs w:val="28"/>
      <w:lang w:val="en-US" w:eastAsia="pl-PL"/>
    </w:rPr>
  </w:style>
  <w:style w:type="character" w:customStyle="1" w:styleId="Nagwek5Znak">
    <w:name w:val="Nagłówek 5 Znak"/>
    <w:basedOn w:val="Domylnaczcionkaakapitu"/>
    <w:link w:val="Nagwek5"/>
    <w:rsid w:val="00671A01"/>
    <w:rPr>
      <w:rFonts w:ascii="Source Sans Pro Light" w:eastAsia="Microsoft YaHei UI Light" w:hAnsi="Source Sans Pro Light" w:cs="Arial"/>
      <w:bCs/>
      <w:szCs w:val="28"/>
      <w:lang w:val="en-US" w:eastAsia="pl-PL"/>
    </w:rPr>
  </w:style>
  <w:style w:type="character" w:customStyle="1" w:styleId="Nagwek6Znak">
    <w:name w:val="Nagłówek 6 Znak"/>
    <w:basedOn w:val="Domylnaczcionkaakapitu"/>
    <w:link w:val="Nagwek6"/>
    <w:rsid w:val="00B1418D"/>
    <w:rPr>
      <w:rFonts w:ascii="Source Sans Pro Light" w:eastAsia="Microsoft YaHei UI Light" w:hAnsi="Source Sans Pro Light" w:cs="Times New Roman"/>
      <w:szCs w:val="24"/>
      <w:lang w:val="en-US" w:eastAsia="pl-PL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3916CC"/>
    <w:rPr>
      <w:rFonts w:asciiTheme="majorHAnsi" w:eastAsiaTheme="majorEastAsia" w:hAnsiTheme="majorHAnsi" w:cstheme="majorBidi"/>
      <w:i/>
      <w:iCs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3916CC"/>
    <w:rPr>
      <w:rFonts w:asciiTheme="majorHAnsi" w:eastAsiaTheme="majorEastAsia" w:hAnsiTheme="majorHAnsi" w:cstheme="majorBidi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rsid w:val="00671A01"/>
    <w:rPr>
      <w:rFonts w:ascii="Source Sans Pro Light" w:eastAsia="Microsoft YaHei UI Light" w:hAnsi="Source Sans Pro Light" w:cstheme="majorBidi"/>
      <w:szCs w:val="24"/>
      <w:lang w:val="en-US" w:eastAsia="pl-PL"/>
    </w:rPr>
  </w:style>
  <w:style w:type="paragraph" w:styleId="Tytu">
    <w:name w:val="Title"/>
    <w:basedOn w:val="Normalny"/>
    <w:link w:val="TytuZnak"/>
    <w:qFormat/>
    <w:rsid w:val="00671A01"/>
    <w:pPr>
      <w:jc w:val="center"/>
    </w:pPr>
    <w:rPr>
      <w:rFonts w:ascii="Times New Roman" w:eastAsiaTheme="majorEastAsia" w:hAnsi="Times New Roman"/>
      <w:b/>
      <w:bCs/>
      <w:i w:val="0"/>
      <w:noProof/>
      <w:sz w:val="24"/>
      <w:szCs w:val="24"/>
      <w:lang w:val="sv-SE"/>
    </w:rPr>
  </w:style>
  <w:style w:type="character" w:customStyle="1" w:styleId="TytuZnak">
    <w:name w:val="Tytuł Znak"/>
    <w:basedOn w:val="Domylnaczcionkaakapitu"/>
    <w:link w:val="Tytu"/>
    <w:rsid w:val="00671A01"/>
    <w:rPr>
      <w:rFonts w:ascii="Times New Roman" w:eastAsiaTheme="majorEastAsia" w:hAnsi="Times New Roman" w:cs="Arial"/>
      <w:b/>
      <w:bCs/>
      <w:noProof/>
      <w:sz w:val="24"/>
      <w:szCs w:val="24"/>
      <w:lang w:eastAsia="pl-PL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671A01"/>
    <w:pPr>
      <w:spacing w:after="600"/>
    </w:pPr>
    <w:rPr>
      <w:rFonts w:asciiTheme="majorHAnsi" w:eastAsiaTheme="majorEastAsia" w:hAnsiTheme="majorHAnsi" w:cstheme="majorBidi"/>
      <w:i w:val="0"/>
      <w:iCs/>
      <w:noProof/>
      <w:spacing w:val="13"/>
      <w:sz w:val="24"/>
      <w:szCs w:val="24"/>
      <w:lang w:val="sv-SE"/>
    </w:rPr>
  </w:style>
  <w:style w:type="character" w:customStyle="1" w:styleId="PodtytuZnak">
    <w:name w:val="Podtytuł Znak"/>
    <w:basedOn w:val="Domylnaczcionkaakapitu"/>
    <w:link w:val="Podtytu"/>
    <w:uiPriority w:val="11"/>
    <w:rsid w:val="00671A01"/>
    <w:rPr>
      <w:rFonts w:asciiTheme="majorHAnsi" w:eastAsiaTheme="majorEastAsia" w:hAnsiTheme="majorHAnsi" w:cstheme="majorBidi"/>
      <w:iCs/>
      <w:noProof/>
      <w:spacing w:val="13"/>
      <w:sz w:val="24"/>
      <w:szCs w:val="24"/>
      <w:lang w:eastAsia="pl-PL"/>
    </w:rPr>
  </w:style>
  <w:style w:type="character" w:styleId="Pogrubienie">
    <w:name w:val="Strong"/>
    <w:uiPriority w:val="22"/>
    <w:qFormat/>
    <w:rsid w:val="00671A01"/>
    <w:rPr>
      <w:b/>
      <w:bCs/>
    </w:rPr>
  </w:style>
  <w:style w:type="character" w:styleId="Uwydatnienie">
    <w:name w:val="Emphasis"/>
    <w:uiPriority w:val="20"/>
    <w:semiHidden/>
    <w:rsid w:val="003916CC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Bezodstpw">
    <w:name w:val="No Spacing"/>
    <w:basedOn w:val="Normalny"/>
    <w:uiPriority w:val="1"/>
    <w:qFormat/>
    <w:rsid w:val="00671A01"/>
    <w:rPr>
      <w:rFonts w:eastAsiaTheme="minorEastAsia"/>
    </w:rPr>
  </w:style>
  <w:style w:type="paragraph" w:styleId="Akapitzlist">
    <w:name w:val="List Paragraph"/>
    <w:basedOn w:val="Normalny"/>
    <w:uiPriority w:val="1"/>
    <w:qFormat/>
    <w:rsid w:val="00671A01"/>
    <w:pPr>
      <w:widowControl w:val="0"/>
      <w:ind w:left="830" w:hanging="340"/>
      <w:jc w:val="both"/>
    </w:pPr>
    <w:rPr>
      <w:rFonts w:eastAsia="Arial"/>
      <w:i w:val="0"/>
      <w:sz w:val="22"/>
      <w:szCs w:val="22"/>
      <w:lang w:eastAsia="en-US"/>
    </w:rPr>
  </w:style>
  <w:style w:type="paragraph" w:styleId="Cytat">
    <w:name w:val="Quote"/>
    <w:basedOn w:val="Normalny"/>
    <w:next w:val="Normalny"/>
    <w:link w:val="CytatZnak"/>
    <w:uiPriority w:val="29"/>
    <w:qFormat/>
    <w:rsid w:val="00671A01"/>
    <w:pPr>
      <w:spacing w:before="200"/>
      <w:ind w:left="360" w:right="360"/>
    </w:pPr>
    <w:rPr>
      <w:rFonts w:eastAsiaTheme="minorEastAsia"/>
      <w:i w:val="0"/>
      <w:iCs/>
      <w:noProof/>
      <w:lang w:val="sv-SE"/>
    </w:rPr>
  </w:style>
  <w:style w:type="character" w:customStyle="1" w:styleId="CytatZnak">
    <w:name w:val="Cytat Znak"/>
    <w:basedOn w:val="Domylnaczcionkaakapitu"/>
    <w:link w:val="Cytat"/>
    <w:uiPriority w:val="29"/>
    <w:rsid w:val="00671A01"/>
    <w:rPr>
      <w:rFonts w:ascii="Arial" w:eastAsiaTheme="minorEastAsia" w:hAnsi="Arial" w:cs="Arial"/>
      <w:iCs/>
      <w:noProof/>
      <w:sz w:val="20"/>
      <w:szCs w:val="20"/>
      <w:lang w:eastAsia="pl-PL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671A01"/>
    <w:pPr>
      <w:pBdr>
        <w:bottom w:val="single" w:sz="4" w:space="1" w:color="auto"/>
      </w:pBdr>
      <w:spacing w:before="200" w:after="280"/>
      <w:ind w:left="1008" w:right="1152"/>
      <w:jc w:val="both"/>
    </w:pPr>
    <w:rPr>
      <w:rFonts w:eastAsiaTheme="minorEastAsia"/>
      <w:b/>
      <w:bCs/>
      <w:i w:val="0"/>
      <w:iCs/>
      <w:noProof/>
      <w:lang w:val="sv-SE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671A01"/>
    <w:rPr>
      <w:rFonts w:ascii="Arial" w:eastAsiaTheme="minorEastAsia" w:hAnsi="Arial" w:cs="Arial"/>
      <w:b/>
      <w:bCs/>
      <w:iCs/>
      <w:noProof/>
      <w:sz w:val="20"/>
      <w:szCs w:val="20"/>
      <w:lang w:eastAsia="pl-PL"/>
    </w:rPr>
  </w:style>
  <w:style w:type="character" w:styleId="Wyrnieniedelikatne">
    <w:name w:val="Subtle Emphasis"/>
    <w:uiPriority w:val="19"/>
    <w:semiHidden/>
    <w:rsid w:val="003916CC"/>
    <w:rPr>
      <w:i/>
      <w:iCs/>
    </w:rPr>
  </w:style>
  <w:style w:type="character" w:styleId="Wyrnienieintensywne">
    <w:name w:val="Intense Emphasis"/>
    <w:uiPriority w:val="21"/>
    <w:qFormat/>
    <w:rsid w:val="00671A01"/>
    <w:rPr>
      <w:b/>
      <w:bCs/>
    </w:rPr>
  </w:style>
  <w:style w:type="character" w:styleId="Odwoaniedelikatne">
    <w:name w:val="Subtle Reference"/>
    <w:uiPriority w:val="31"/>
    <w:qFormat/>
    <w:rsid w:val="00671A01"/>
    <w:rPr>
      <w:smallCaps/>
    </w:rPr>
  </w:style>
  <w:style w:type="character" w:styleId="Odwoanieintensywne">
    <w:name w:val="Intense Reference"/>
    <w:uiPriority w:val="32"/>
    <w:qFormat/>
    <w:rsid w:val="00671A01"/>
    <w:rPr>
      <w:smallCaps/>
      <w:spacing w:val="5"/>
      <w:u w:val="single"/>
    </w:rPr>
  </w:style>
  <w:style w:type="character" w:styleId="Tytuksiki">
    <w:name w:val="Book Title"/>
    <w:uiPriority w:val="33"/>
    <w:qFormat/>
    <w:rsid w:val="00671A01"/>
    <w:rPr>
      <w:i/>
      <w:iCs/>
      <w:smallCaps/>
      <w:spacing w:val="5"/>
    </w:rPr>
  </w:style>
  <w:style w:type="paragraph" w:styleId="Nagwekspisutreci">
    <w:name w:val="TOC Heading"/>
    <w:next w:val="RDbodytext"/>
    <w:uiPriority w:val="39"/>
    <w:unhideWhenUsed/>
    <w:qFormat/>
    <w:rsid w:val="00671A01"/>
    <w:pPr>
      <w:keepLines/>
      <w:pBdr>
        <w:bottom w:val="single" w:sz="12" w:space="1" w:color="FF0000"/>
      </w:pBdr>
      <w:spacing w:before="240" w:line="259" w:lineRule="auto"/>
    </w:pPr>
    <w:rPr>
      <w:rFonts w:ascii="Source Sans Pro Light" w:eastAsiaTheme="majorEastAsia" w:hAnsi="Source Sans Pro Light" w:cstheme="majorBidi"/>
      <w:b/>
      <w:sz w:val="32"/>
      <w:szCs w:val="32"/>
      <w:lang w:val="en-US" w:eastAsia="pl-PL"/>
    </w:rPr>
  </w:style>
  <w:style w:type="paragraph" w:styleId="Nagwek">
    <w:name w:val="header"/>
    <w:basedOn w:val="Normalny"/>
    <w:link w:val="NagwekZnak"/>
    <w:uiPriority w:val="99"/>
    <w:rsid w:val="00815D43"/>
    <w:pPr>
      <w:tabs>
        <w:tab w:val="center" w:pos="4536"/>
        <w:tab w:val="right" w:pos="9072"/>
      </w:tabs>
    </w:pPr>
    <w:rPr>
      <w:rFonts w:eastAsiaTheme="minorEastAsia"/>
      <w:sz w:val="16"/>
    </w:rPr>
  </w:style>
  <w:style w:type="character" w:customStyle="1" w:styleId="NagwekZnak">
    <w:name w:val="Nagłówek Znak"/>
    <w:basedOn w:val="Domylnaczcionkaakapitu"/>
    <w:link w:val="Nagwek"/>
    <w:uiPriority w:val="99"/>
    <w:rsid w:val="00815D43"/>
    <w:rPr>
      <w:rFonts w:asciiTheme="minorHAnsi" w:hAnsiTheme="minorHAnsi"/>
      <w:sz w:val="16"/>
    </w:rPr>
  </w:style>
  <w:style w:type="paragraph" w:styleId="Stopka">
    <w:name w:val="footer"/>
    <w:basedOn w:val="Normalny"/>
    <w:link w:val="StopkaZnak"/>
    <w:rsid w:val="00B1418D"/>
    <w:pPr>
      <w:tabs>
        <w:tab w:val="center" w:pos="4536"/>
        <w:tab w:val="right" w:pos="9072"/>
      </w:tabs>
    </w:pPr>
    <w:rPr>
      <w:rFonts w:eastAsiaTheme="minorEastAsia"/>
      <w:i w:val="0"/>
      <w:sz w:val="16"/>
    </w:rPr>
  </w:style>
  <w:style w:type="character" w:customStyle="1" w:styleId="StopkaZnak">
    <w:name w:val="Stopka Znak"/>
    <w:basedOn w:val="Domylnaczcionkaakapitu"/>
    <w:link w:val="Stopka"/>
    <w:rsid w:val="00B1418D"/>
    <w:rPr>
      <w:rFonts w:ascii="Arial" w:eastAsiaTheme="minorEastAsia" w:hAnsi="Arial" w:cs="Arial"/>
      <w:sz w:val="16"/>
      <w:szCs w:val="20"/>
      <w:lang w:val="en-US" w:eastAsia="pl-PL"/>
    </w:rPr>
  </w:style>
  <w:style w:type="paragraph" w:styleId="Listapunktowana">
    <w:name w:val="List Bullet"/>
    <w:basedOn w:val="Normalny"/>
    <w:uiPriority w:val="99"/>
    <w:rsid w:val="00F451CF"/>
    <w:pPr>
      <w:numPr>
        <w:numId w:val="2"/>
      </w:numPr>
      <w:spacing w:after="200" w:line="276" w:lineRule="auto"/>
      <w:ind w:left="714" w:hanging="357"/>
      <w:contextualSpacing/>
    </w:pPr>
    <w:rPr>
      <w:rFonts w:eastAsiaTheme="minorEastAsia"/>
    </w:rPr>
  </w:style>
  <w:style w:type="paragraph" w:styleId="Listanumerowana">
    <w:name w:val="List Number"/>
    <w:basedOn w:val="Normalny"/>
    <w:uiPriority w:val="99"/>
    <w:rsid w:val="00F451CF"/>
    <w:pPr>
      <w:tabs>
        <w:tab w:val="num" w:pos="360"/>
      </w:tabs>
      <w:spacing w:after="200" w:line="276" w:lineRule="auto"/>
      <w:ind w:left="714" w:hanging="357"/>
      <w:contextualSpacing/>
    </w:pPr>
    <w:rPr>
      <w:rFonts w:eastAsiaTheme="minorEastAsia"/>
    </w:rPr>
  </w:style>
  <w:style w:type="paragraph" w:styleId="Tekstdymka">
    <w:name w:val="Balloon Text"/>
    <w:basedOn w:val="Normalny"/>
    <w:link w:val="TekstdymkaZnak"/>
    <w:uiPriority w:val="99"/>
    <w:semiHidden/>
    <w:rsid w:val="000D7986"/>
    <w:rPr>
      <w:rFonts w:ascii="Tahoma" w:eastAsiaTheme="minorEastAsi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0D7986"/>
    <w:rPr>
      <w:rFonts w:ascii="Tahoma" w:hAnsi="Tahoma" w:cs="Tahoma"/>
      <w:sz w:val="16"/>
      <w:szCs w:val="16"/>
    </w:rPr>
  </w:style>
  <w:style w:type="paragraph" w:styleId="Spistreci1">
    <w:name w:val="toc 1"/>
    <w:basedOn w:val="Normalny"/>
    <w:next w:val="Normalny"/>
    <w:autoRedefine/>
    <w:uiPriority w:val="39"/>
    <w:unhideWhenUsed/>
    <w:rsid w:val="006F5761"/>
    <w:pPr>
      <w:spacing w:after="100" w:line="276" w:lineRule="auto"/>
    </w:pPr>
    <w:rPr>
      <w:rFonts w:eastAsiaTheme="minorEastAsia"/>
      <w:b/>
      <w:i w:val="0"/>
    </w:rPr>
  </w:style>
  <w:style w:type="paragraph" w:styleId="Spistreci2">
    <w:name w:val="toc 2"/>
    <w:basedOn w:val="Spistreci1"/>
    <w:next w:val="Normalny"/>
    <w:autoRedefine/>
    <w:uiPriority w:val="39"/>
    <w:unhideWhenUsed/>
    <w:rsid w:val="000D7986"/>
    <w:pPr>
      <w:spacing w:line="240" w:lineRule="auto"/>
      <w:ind w:left="198"/>
    </w:pPr>
    <w:rPr>
      <w:b w:val="0"/>
    </w:rPr>
  </w:style>
  <w:style w:type="paragraph" w:styleId="Spistreci3">
    <w:name w:val="toc 3"/>
    <w:basedOn w:val="Spistreci2"/>
    <w:next w:val="Normalny"/>
    <w:autoRedefine/>
    <w:uiPriority w:val="39"/>
    <w:unhideWhenUsed/>
    <w:rsid w:val="000D7986"/>
    <w:pPr>
      <w:ind w:left="403"/>
    </w:pPr>
  </w:style>
  <w:style w:type="paragraph" w:styleId="Spistreci4">
    <w:name w:val="toc 4"/>
    <w:basedOn w:val="Spistreci2"/>
    <w:next w:val="Normalny"/>
    <w:autoRedefine/>
    <w:uiPriority w:val="39"/>
    <w:unhideWhenUsed/>
    <w:rsid w:val="000D7986"/>
    <w:pPr>
      <w:ind w:left="601"/>
    </w:pPr>
  </w:style>
  <w:style w:type="character" w:styleId="Tekstzastpczy">
    <w:name w:val="Placeholder Text"/>
    <w:basedOn w:val="Domylnaczcionkaakapitu"/>
    <w:uiPriority w:val="99"/>
    <w:semiHidden/>
    <w:rsid w:val="00DA429A"/>
    <w:rPr>
      <w:color w:val="808080"/>
    </w:rPr>
  </w:style>
  <w:style w:type="table" w:styleId="Tabela-Siatka">
    <w:name w:val="Table Grid"/>
    <w:basedOn w:val="Standardowy"/>
    <w:uiPriority w:val="59"/>
    <w:rsid w:val="00DA429A"/>
    <w:pPr>
      <w:spacing w:line="240" w:lineRule="auto"/>
    </w:pPr>
    <w:rPr>
      <w:rFonts w:ascii="Calibri" w:eastAsia="Calibri" w:hAnsi="Calibri" w:cs="Times New Roman"/>
      <w:lang w:eastAsia="sv-S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rial10ptAuto">
    <w:name w:val="Arial 10 pt Auto"/>
    <w:basedOn w:val="Normalny"/>
    <w:rsid w:val="00DA429A"/>
    <w:pPr>
      <w:autoSpaceDE w:val="0"/>
      <w:autoSpaceDN w:val="0"/>
      <w:adjustRightInd w:val="0"/>
      <w:spacing w:line="288" w:lineRule="auto"/>
      <w:textAlignment w:val="center"/>
    </w:pPr>
    <w:rPr>
      <w:szCs w:val="24"/>
      <w:lang w:eastAsia="sv-SE"/>
    </w:rPr>
  </w:style>
  <w:style w:type="paragraph" w:customStyle="1" w:styleId="Headerfootertext">
    <w:name w:val="Header/footer text"/>
    <w:basedOn w:val="Normalny"/>
    <w:rsid w:val="00B1418D"/>
    <w:pPr>
      <w:spacing w:after="100" w:afterAutospacing="1"/>
    </w:pPr>
    <w:rPr>
      <w:rFonts w:eastAsia="Calibri"/>
      <w:i w:val="0"/>
      <w:sz w:val="12"/>
      <w:szCs w:val="12"/>
    </w:rPr>
  </w:style>
  <w:style w:type="paragraph" w:customStyle="1" w:styleId="Default">
    <w:name w:val="Default"/>
    <w:rsid w:val="00CF3775"/>
    <w:pPr>
      <w:autoSpaceDE w:val="0"/>
      <w:autoSpaceDN w:val="0"/>
      <w:adjustRightInd w:val="0"/>
      <w:spacing w:line="240" w:lineRule="auto"/>
    </w:pPr>
    <w:rPr>
      <w:rFonts w:ascii="Cambria" w:eastAsia="Calibri" w:hAnsi="Cambria" w:cs="Cambria"/>
      <w:color w:val="000000"/>
      <w:sz w:val="24"/>
      <w:szCs w:val="24"/>
      <w:lang w:eastAsia="sv-SE"/>
    </w:rPr>
  </w:style>
  <w:style w:type="paragraph" w:customStyle="1" w:styleId="Instructions">
    <w:name w:val="Instructions"/>
    <w:basedOn w:val="Bezodstpw"/>
    <w:rsid w:val="001B7F7F"/>
    <w:rPr>
      <w:i w:val="0"/>
      <w:color w:val="597B97" w:themeColor="accent1"/>
      <w14:textFill>
        <w14:solidFill>
          <w14:schemeClr w14:val="accent1">
            <w14:lumMod w14:val="75000"/>
            <w14:lumMod w14:val="60000"/>
            <w14:lumOff w14:val="40000"/>
          </w14:schemeClr>
        </w14:solidFill>
      </w14:textFill>
    </w:rPr>
  </w:style>
  <w:style w:type="character" w:styleId="Hipercze">
    <w:name w:val="Hyperlink"/>
    <w:basedOn w:val="Domylnaczcionkaakapitu"/>
    <w:uiPriority w:val="99"/>
    <w:qFormat/>
    <w:rsid w:val="006F5761"/>
    <w:rPr>
      <w:rFonts w:ascii="Source Sans Pro Light" w:hAnsi="Source Sans Pro Light"/>
      <w:i w:val="0"/>
      <w:color w:val="0000FF"/>
      <w:u w:val="single"/>
    </w:rPr>
  </w:style>
  <w:style w:type="paragraph" w:customStyle="1" w:styleId="FTTabelabodytext2">
    <w:name w:val="FT Tabela bodytext 2"/>
    <w:basedOn w:val="Normalny"/>
    <w:rsid w:val="00FC0F7F"/>
    <w:rPr>
      <w:rFonts w:ascii="Calibri Light" w:eastAsia="Microsoft JhengHei UI" w:hAnsi="Calibri Light" w:cs="Calibri Light"/>
      <w:b/>
      <w:sz w:val="18"/>
      <w:szCs w:val="18"/>
    </w:rPr>
  </w:style>
  <w:style w:type="paragraph" w:customStyle="1" w:styleId="RDbodytext">
    <w:name w:val="RD_bodytext"/>
    <w:basedOn w:val="Normalny"/>
    <w:link w:val="RDbodytextZnak"/>
    <w:qFormat/>
    <w:rsid w:val="00671A01"/>
    <w:pPr>
      <w:suppressAutoHyphens/>
      <w:spacing w:line="20" w:lineRule="atLeast"/>
      <w:contextualSpacing/>
      <w:jc w:val="both"/>
    </w:pPr>
    <w:rPr>
      <w:rFonts w:ascii="Source Sans Pro Light" w:eastAsia="Times New Roman" w:hAnsi="Source Sans Pro Light"/>
      <w:i w:val="0"/>
      <w:color w:val="0D0D0D" w:themeColor="text1" w:themeTint="F2"/>
      <w:sz w:val="22"/>
    </w:rPr>
  </w:style>
  <w:style w:type="character" w:customStyle="1" w:styleId="RDbodytextZnak">
    <w:name w:val="RD_bodytext Znak"/>
    <w:basedOn w:val="Domylnaczcionkaakapitu"/>
    <w:link w:val="RDbodytext"/>
    <w:locked/>
    <w:rsid w:val="00671A01"/>
    <w:rPr>
      <w:rFonts w:ascii="Source Sans Pro Light" w:hAnsi="Source Sans Pro Light" w:cs="Arial"/>
      <w:color w:val="0D0D0D" w:themeColor="text1" w:themeTint="F2"/>
      <w:szCs w:val="20"/>
      <w:lang w:val="en-US" w:eastAsia="pl-PL"/>
    </w:rPr>
  </w:style>
  <w:style w:type="paragraph" w:customStyle="1" w:styleId="Styl2">
    <w:name w:val="Styl2"/>
    <w:basedOn w:val="Normalny"/>
    <w:uiPriority w:val="1"/>
    <w:qFormat/>
    <w:rsid w:val="00671A01"/>
    <w:pPr>
      <w:keepNext/>
      <w:numPr>
        <w:ilvl w:val="1"/>
      </w:numPr>
      <w:spacing w:before="240"/>
      <w:outlineLvl w:val="1"/>
    </w:pPr>
    <w:rPr>
      <w:rFonts w:ascii="Microsoft YaHei UI Light" w:eastAsia="Times New Roman" w:hAnsi="Microsoft YaHei UI Light"/>
      <w:i w:val="0"/>
      <w:sz w:val="24"/>
      <w:szCs w:val="28"/>
    </w:rPr>
  </w:style>
  <w:style w:type="paragraph" w:customStyle="1" w:styleId="Styl3">
    <w:name w:val="Styl3"/>
    <w:basedOn w:val="RDbodytext"/>
    <w:uiPriority w:val="1"/>
    <w:qFormat/>
    <w:rsid w:val="00671A01"/>
  </w:style>
  <w:style w:type="paragraph" w:customStyle="1" w:styleId="RDother">
    <w:name w:val="RD_other"/>
    <w:basedOn w:val="Normalny"/>
    <w:qFormat/>
    <w:rsid w:val="00671A01"/>
    <w:rPr>
      <w:rFonts w:ascii="Source Sans Pro Light" w:eastAsia="Microsoft JhengHei UI" w:hAnsi="Source Sans Pro Light"/>
      <w:b/>
      <w:bCs/>
      <w:i w:val="0"/>
      <w:color w:val="000000" w:themeColor="text1"/>
      <w:kern w:val="28"/>
      <w:sz w:val="24"/>
      <w:szCs w:val="28"/>
      <w:lang w:val="pt-BR"/>
    </w:rPr>
  </w:style>
  <w:style w:type="paragraph" w:customStyle="1" w:styleId="RDtitledocument">
    <w:name w:val="RD_title_document"/>
    <w:qFormat/>
    <w:rsid w:val="009C4729"/>
    <w:pPr>
      <w:spacing w:before="240" w:after="240" w:line="240" w:lineRule="auto"/>
      <w:ind w:left="-108"/>
    </w:pPr>
    <w:rPr>
      <w:rFonts w:ascii="Source Sans Pro SemiBold" w:eastAsia="Microsoft JhengHei UI" w:hAnsi="Source Sans Pro SemiBold" w:cs="Arial"/>
      <w:color w:val="000000" w:themeColor="text1"/>
      <w:spacing w:val="5"/>
      <w:sz w:val="32"/>
      <w:szCs w:val="52"/>
      <w:lang w:val="en-US" w:eastAsia="pl-PL"/>
    </w:rPr>
  </w:style>
  <w:style w:type="paragraph" w:customStyle="1" w:styleId="RDheading">
    <w:name w:val="RD_heading"/>
    <w:qFormat/>
    <w:rsid w:val="00671A01"/>
    <w:pPr>
      <w:framePr w:hSpace="141" w:wrap="around" w:vAnchor="text" w:hAnchor="margin" w:y="190"/>
      <w:spacing w:before="120" w:after="120" w:line="240" w:lineRule="auto"/>
    </w:pPr>
    <w:rPr>
      <w:rFonts w:ascii="Source Sans Pro Light" w:eastAsia="Microsoft YaHei UI Light" w:hAnsi="Source Sans Pro Light" w:cstheme="minorHAnsi"/>
      <w:b/>
      <w:bCs/>
      <w:spacing w:val="5"/>
      <w:kern w:val="28"/>
      <w:sz w:val="32"/>
      <w:szCs w:val="28"/>
      <w:lang w:val="en-US" w:eastAsia="pl-PL"/>
    </w:rPr>
  </w:style>
  <w:style w:type="paragraph" w:customStyle="1" w:styleId="RDtableheading">
    <w:name w:val="RD_table_heading"/>
    <w:qFormat/>
    <w:rsid w:val="00671A01"/>
    <w:pPr>
      <w:framePr w:hSpace="141" w:wrap="around" w:vAnchor="text" w:hAnchor="margin" w:y="190"/>
      <w:spacing w:after="120" w:line="240" w:lineRule="auto"/>
      <w:contextualSpacing/>
    </w:pPr>
    <w:rPr>
      <w:rFonts w:ascii="Source Sans Pro Light" w:eastAsia="Microsoft YaHei UI Light" w:hAnsi="Source Sans Pro Light" w:cstheme="minorHAnsi"/>
      <w:b/>
      <w:bCs/>
      <w:color w:val="000000"/>
      <w:sz w:val="24"/>
      <w:szCs w:val="28"/>
      <w:lang w:val="en-US" w:eastAsia="pl-PL"/>
    </w:rPr>
  </w:style>
  <w:style w:type="paragraph" w:customStyle="1" w:styleId="RDtablecontent">
    <w:name w:val="RD_table_content"/>
    <w:qFormat/>
    <w:rsid w:val="00671A01"/>
    <w:pPr>
      <w:framePr w:hSpace="141" w:wrap="around" w:vAnchor="text" w:hAnchor="margin" w:y="190"/>
      <w:spacing w:after="120" w:line="240" w:lineRule="auto"/>
      <w:contextualSpacing/>
    </w:pPr>
    <w:rPr>
      <w:rFonts w:ascii="Source Sans Pro Light" w:eastAsia="Microsoft YaHei UI Light" w:hAnsi="Source Sans Pro Light" w:cs="Arial"/>
      <w:bCs/>
      <w:color w:val="000000" w:themeColor="text1"/>
      <w:sz w:val="24"/>
      <w:szCs w:val="28"/>
      <w:lang w:val="en-US" w:eastAsia="pl-PL"/>
    </w:rPr>
  </w:style>
  <w:style w:type="paragraph" w:styleId="Legenda">
    <w:name w:val="caption"/>
    <w:basedOn w:val="Normalny"/>
    <w:next w:val="Normalny"/>
    <w:autoRedefine/>
    <w:uiPriority w:val="35"/>
    <w:semiHidden/>
    <w:unhideWhenUsed/>
    <w:qFormat/>
    <w:rsid w:val="00671A01"/>
    <w:pPr>
      <w:keepNext/>
      <w:spacing w:after="200"/>
      <w:jc w:val="center"/>
    </w:pPr>
    <w:rPr>
      <w:rFonts w:ascii="Source Sans Pro Light" w:eastAsia="Times New Roman" w:hAnsi="Source Sans Pro Light"/>
      <w:iCs/>
      <w:color w:val="000000" w:themeColor="text1"/>
      <w:sz w:val="18"/>
      <w:szCs w:val="18"/>
    </w:rPr>
  </w:style>
  <w:style w:type="paragraph" w:customStyle="1" w:styleId="RDtableheading11">
    <w:name w:val="RD_table_heading11"/>
    <w:rsid w:val="00B1418D"/>
    <w:pPr>
      <w:spacing w:after="120" w:line="240" w:lineRule="auto"/>
      <w:contextualSpacing/>
    </w:pPr>
    <w:rPr>
      <w:rFonts w:ascii="Source Sans Pro Light" w:hAnsi="Source Sans Pro Light" w:cs="Arial"/>
      <w:szCs w:val="20"/>
      <w:lang w:val="pl-PL" w:eastAsia="pl-PL"/>
    </w:rPr>
  </w:style>
  <w:style w:type="table" w:customStyle="1" w:styleId="RDtablestyle1">
    <w:name w:val="RD_table_style1"/>
    <w:basedOn w:val="Standardowy"/>
    <w:uiPriority w:val="99"/>
    <w:rsid w:val="00B1418D"/>
    <w:pPr>
      <w:spacing w:after="0" w:line="240" w:lineRule="auto"/>
    </w:pPr>
    <w:rPr>
      <w:rFonts w:ascii="Source Sans Pro Light" w:hAnsi="Source Sans Pro Light"/>
      <w:sz w:val="20"/>
      <w:lang w:val="pl-PL"/>
    </w:rPr>
    <w:tblPr/>
    <w:tcPr>
      <w:vAlign w:val="center"/>
    </w:tcPr>
    <w:tblStylePr w:type="firstRow">
      <w:pPr>
        <w:jc w:val="left"/>
      </w:pPr>
      <w:rPr>
        <w:rFonts w:ascii="Source Sans Pro Light" w:hAnsi="Source Sans Pro Light"/>
        <w:b/>
        <w:sz w:val="20"/>
      </w:rPr>
      <w:tblPr/>
      <w:tcPr>
        <w:tcBorders>
          <w:bottom w:val="single" w:sz="4" w:space="0" w:color="FF0000"/>
        </w:tcBorders>
        <w:vAlign w:val="bottom"/>
      </w:tcPr>
    </w:tblStylePr>
    <w:tblStylePr w:type="firstCol">
      <w:pPr>
        <w:jc w:val="right"/>
      </w:pPr>
      <w:rPr>
        <w:rFonts w:ascii="Source Sans Pro Light" w:hAnsi="Source Sans Pro Light"/>
        <w:b/>
        <w:sz w:val="20"/>
      </w:rPr>
      <w:tblPr/>
      <w:tcPr>
        <w:tcBorders>
          <w:right w:val="single" w:sz="4" w:space="0" w:color="FF0000"/>
        </w:tcBorders>
      </w:tcPr>
    </w:tblStylePr>
    <w:tblStylePr w:type="lastCol">
      <w:pPr>
        <w:jc w:val="left"/>
      </w:pPr>
      <w:rPr>
        <w:rFonts w:ascii="Source Sans Pro Light" w:hAnsi="Source Sans Pro Light"/>
        <w:sz w:val="20"/>
      </w:rPr>
    </w:tblStylePr>
  </w:style>
  <w:style w:type="table" w:customStyle="1" w:styleId="RDtablestyle2">
    <w:name w:val="RD_table_style2"/>
    <w:basedOn w:val="Standardowy"/>
    <w:uiPriority w:val="99"/>
    <w:rsid w:val="00B1418D"/>
    <w:pPr>
      <w:spacing w:after="0" w:line="240" w:lineRule="auto"/>
    </w:pPr>
    <w:rPr>
      <w:rFonts w:ascii="Source Sans Pro Light" w:hAnsi="Source Sans Pro Light"/>
      <w:sz w:val="20"/>
      <w:lang w:val="pl-PL"/>
    </w:rPr>
    <w:tblPr>
      <w:tblBorders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pPr>
        <w:jc w:val="left"/>
      </w:pPr>
      <w:rPr>
        <w:rFonts w:ascii="Source Sans Pro Light" w:hAnsi="Source Sans Pro Light"/>
        <w:b/>
        <w:sz w:val="20"/>
      </w:rPr>
      <w:tblPr/>
      <w:tcPr>
        <w:tcBorders>
          <w:top w:val="nil"/>
          <w:left w:val="nil"/>
          <w:bottom w:val="single" w:sz="12" w:space="0" w:color="FF0000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jc w:val="right"/>
      </w:pPr>
      <w:rPr>
        <w:rFonts w:ascii="Source Sans Pro Light" w:hAnsi="Source Sans Pro Light"/>
        <w:b/>
        <w:sz w:val="20"/>
      </w:rPr>
      <w:tblPr/>
      <w:tcPr>
        <w:tcBorders>
          <w:top w:val="nil"/>
          <w:left w:val="nil"/>
          <w:bottom w:val="nil"/>
          <w:right w:val="nil"/>
          <w:insideH w:val="nil"/>
          <w:insideV w:val="single" w:sz="12" w:space="0" w:color="FF0000"/>
          <w:tl2br w:val="nil"/>
          <w:tr2bl w:val="nil"/>
        </w:tcBorders>
      </w:tcPr>
    </w:tblStylePr>
  </w:style>
  <w:style w:type="paragraph" w:customStyle="1" w:styleId="Normalnystopka">
    <w:name w:val="Normalny stopka"/>
    <w:basedOn w:val="RDtitledocument"/>
    <w:qFormat/>
    <w:rsid w:val="00671A01"/>
    <w:rPr>
      <w:rFonts w:asciiTheme="minorHAnsi" w:hAnsiTheme="minorHAnsi"/>
      <w:sz w:val="16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945A5B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460342"/>
    <w:rPr>
      <w:color w:val="FF8354" w:themeColor="followedHyperlink"/>
      <w:u w:val="single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DA70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i w:val="0"/>
      <w:lang w:val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DA705F"/>
    <w:rPr>
      <w:rFonts w:ascii="Courier New" w:hAnsi="Courier New" w:cs="Courier New"/>
      <w:sz w:val="20"/>
      <w:szCs w:val="20"/>
      <w:lang w:val="pl-PL"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439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8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2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9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28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tyles" Target="styles.xml"/><Relationship Id="rId13" Type="http://schemas.openxmlformats.org/officeDocument/2006/relationships/hyperlink" Target="https://www.espressif.com/en/support/download/other-tools" TargetMode="External"/><Relationship Id="rId18" Type="http://schemas.openxmlformats.org/officeDocument/2006/relationships/image" Target="media/image5.jpe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numbering" Target="numbering.xml"/><Relationship Id="rId12" Type="http://schemas.openxmlformats.org/officeDocument/2006/relationships/endnotes" Target="endnotes.xml"/><Relationship Id="rId17" Type="http://schemas.openxmlformats.org/officeDocument/2006/relationships/image" Target="media/image4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3.jpg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1" Type="http://schemas.openxmlformats.org/officeDocument/2006/relationships/footnotes" Target="footnotes.xml"/><Relationship Id="rId24" Type="http://schemas.openxmlformats.org/officeDocument/2006/relationships/footer" Target="footer2.xml"/><Relationship Id="rId5" Type="http://schemas.openxmlformats.org/officeDocument/2006/relationships/customXml" Target="../customXml/item5.xml"/><Relationship Id="rId15" Type="http://schemas.openxmlformats.org/officeDocument/2006/relationships/image" Target="media/image2.png"/><Relationship Id="rId23" Type="http://schemas.openxmlformats.org/officeDocument/2006/relationships/header" Target="header2.xml"/><Relationship Id="rId10" Type="http://schemas.openxmlformats.org/officeDocument/2006/relationships/webSettings" Target="webSettings.xml"/><Relationship Id="rId19" Type="http://schemas.openxmlformats.org/officeDocument/2006/relationships/image" Target="media/image6.png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4" Type="http://schemas.openxmlformats.org/officeDocument/2006/relationships/image" Target="media/image1.png"/><Relationship Id="rId22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atfio\AppData\Local\Temp\RD%20Instruction.dotx" TargetMode="External"/></Relationships>
</file>

<file path=word/theme/theme1.xml><?xml version="1.0" encoding="utf-8"?>
<a:theme xmlns:a="http://schemas.openxmlformats.org/drawingml/2006/main" name="Ascom">
  <a:themeElements>
    <a:clrScheme name="Ascom Word">
      <a:dk1>
        <a:srgbClr val="000000"/>
      </a:dk1>
      <a:lt1>
        <a:srgbClr val="FFFFFF"/>
      </a:lt1>
      <a:dk2>
        <a:srgbClr val="FF8354"/>
      </a:dk2>
      <a:lt2>
        <a:srgbClr val="F3FF0E"/>
      </a:lt2>
      <a:accent1>
        <a:srgbClr val="597B97"/>
      </a:accent1>
      <a:accent2>
        <a:srgbClr val="87254D"/>
      </a:accent2>
      <a:accent3>
        <a:srgbClr val="57521F"/>
      </a:accent3>
      <a:accent4>
        <a:srgbClr val="FF0000"/>
      </a:accent4>
      <a:accent5>
        <a:srgbClr val="FF8354"/>
      </a:accent5>
      <a:accent6>
        <a:srgbClr val="F3FF0E"/>
      </a:accent6>
      <a:hlink>
        <a:srgbClr val="FF8354"/>
      </a:hlink>
      <a:folHlink>
        <a:srgbClr val="FF8354"/>
      </a:folHlink>
    </a:clrScheme>
    <a:fontScheme name="Ascom">
      <a:majorFont>
        <a:latin typeface="Arial"/>
        <a:ea typeface="ＭＳ Ｐゴシック"/>
        <a:cs typeface=""/>
      </a:majorFont>
      <a:minorFont>
        <a:latin typeface="Arial"/>
        <a:ea typeface="ＭＳ Ｐゴシック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26f12538-60e2-4128-8466-5a2f513fd584">FDMS-376237895-25</_dlc_DocId>
    <_dlc_DocIdUrl xmlns="26f12538-60e2-4128-8466-5a2f513fd584">
      <Url>https://intranet/project/Projects/10665tco21/_layouts/15/DocIdRedir.aspx?ID=FDMS-376237895-25</Url>
      <Description>FDMS-376237895-25</Description>
    </_dlc_DocIdUrl>
    <Approval_x0020_Date xmlns="http://schemas.microsoft.com/sharepoint/v3" xsi:nil="true"/>
    <SPApprover xmlns="http://schemas.microsoft.com/sharepoint/v3">Sławomir Ligenza; </SPApprover>
    <SPLastModifiedBy xmlns="http://schemas.microsoft.com/sharepoint/v3">Izabela Świerkosz</SPLastModifiedBy>
    <SPDocumentVersion xmlns="http://schemas.microsoft.com/sharepoint/v3">1.0</SPDocumentVersion>
    <SPApproved xmlns="http://schemas.microsoft.com/sharepoint/v3">Not approved</SPApproved>
    <SPLastModified xmlns="http://schemas.microsoft.com/sharepoint/v3">2022-02-02</SPLastModified>
    <SPCreatedBy xmlns="http://schemas.microsoft.com/sharepoint/v3">Mateusz Fiołek</SPCreatedBy>
    <SPReviewers xmlns="http://schemas.microsoft.com/sharepoint/v3">Rafał Majda; </SPReviewers>
    <SPReviewed xmlns="http://schemas.microsoft.com/sharepoint/v3">Not reviewed</SPReviewed>
    <Reviewed xmlns="http://schemas.microsoft.com/sharepoint/v3" xsi:nil="true"/>
    <Approvers xmlns="http://schemas.microsoft.com/sharepoint/v3">
      <UserInfo>
        <DisplayName>Sławomir Ligenza</DisplayName>
        <AccountId>2055</AccountId>
        <AccountType/>
      </UserInfo>
    </Approvers>
    <hd5a523da6e54a298b8bcb213543c73d xmlns="http://schemas.microsoft.com/sharepoint/v3">
      <Terms xmlns="http://schemas.microsoft.com/office/infopath/2007/PartnerControls">
        <TermInfo xmlns="http://schemas.microsoft.com/office/infopath/2007/PartnerControls">
          <TermName xmlns="http://schemas.microsoft.com/office/infopath/2007/PartnerControls">Krakow</TermName>
          <TermId xmlns="http://schemas.microsoft.com/office/infopath/2007/PartnerControls">c8c5c911-5d55-46d5-9231-c1b002ce7a0b</TermId>
        </TermInfo>
      </Terms>
    </hd5a523da6e54a298b8bcb213543c73d>
    <ProcessTaxHTField0 xmlns="http://schemas.microsoft.com/sharepoint/v3">
      <Terms xmlns="http://schemas.microsoft.com/office/infopath/2007/PartnerControls">
        <TermInfo xmlns="http://schemas.microsoft.com/office/infopath/2007/PartnerControls">
          <TermName xmlns="http://schemas.microsoft.com/office/infopath/2007/PartnerControls">Research and Development</TermName>
          <TermId xmlns="http://schemas.microsoft.com/office/infopath/2007/PartnerControls">aeaba631-3065-4d17-a452-5423702e9af3</TermId>
        </TermInfo>
      </Terms>
    </ProcessTaxHTField0>
    <Reviewers xmlns="http://schemas.microsoft.com/sharepoint/v3">
      <UserInfo>
        <DisplayName>i:0#.w|fideltronik\rafmaj</DisplayName>
        <AccountId>2281</AccountId>
        <AccountType/>
      </UserInfo>
    </Reviewers>
    <OperationalDocumentType_Hidden xmlns="http://schemas.microsoft.com/sharepoint/v3">
      <Terms xmlns="http://schemas.microsoft.com/office/infopath/2007/PartnerControls">
        <TermInfo xmlns="http://schemas.microsoft.com/office/infopath/2007/PartnerControls">
          <TermName xmlns="http://schemas.microsoft.com/office/infopath/2007/PartnerControls">Test instruction</TermName>
          <TermId xmlns="http://schemas.microsoft.com/office/infopath/2007/PartnerControls">24f4794c-cacf-442d-9a24-f90bb054c156</TermId>
        </TermInfo>
      </Terms>
    </OperationalDocumentType_Hidden>
    <LifecycleStatus xmlns="http://schemas.microsoft.com/sharepoint/v3">Draft</LifecycleStatus>
    <ProductFamily_Hidden xmlns="http://schemas.microsoft.com/sharepoint/v3">
      <Terms xmlns="http://schemas.microsoft.com/office/infopath/2007/PartnerControls">
        <TermInfo xmlns="http://schemas.microsoft.com/office/infopath/2007/PartnerControls">
          <TermName xmlns="http://schemas.microsoft.com/office/infopath/2007/PartnerControls">n/a</TermName>
          <TermId xmlns="http://schemas.microsoft.com/office/infopath/2007/PartnerControls">66558a2b-9f14-44ae-b257-4bedb3a6fec1</TermId>
        </TermInfo>
      </Terms>
    </ProductFamily_Hidden>
    <je8d2d072df34d4b9e67b9fa12dfd60f xmlns="http://schemas.microsoft.com/sharepoint/v3">
      <Terms xmlns="http://schemas.microsoft.com/office/infopath/2007/PartnerControls">
        <TermInfo xmlns="http://schemas.microsoft.com/office/infopath/2007/PartnerControls">
          <TermName xmlns="http://schemas.microsoft.com/office/infopath/2007/PartnerControls">TCO</TermName>
          <TermId xmlns="http://schemas.microsoft.com/office/infopath/2007/PartnerControls">7c1faa38-3aed-4b83-9842-b3cb894c35f9</TermId>
        </TermInfo>
      </Terms>
    </je8d2d072df34d4b9e67b9fa12dfd60f>
    <TaxCatchAll xmlns="26f12538-60e2-4128-8466-5a2f513fd584">
      <Value>1850</Value>
      <Value>965</Value>
      <Value>317</Value>
      <Value>1830</Value>
      <Value>1757</Value>
      <Value>225</Value>
    </TaxCatchAll>
    <ProjectLookup xmlns="http://schemas.microsoft.com/sharepoint/v3">907</ProjectLookup>
    <TaxKeywordTaxHTField xmlns="26f12538-60e2-4128-8466-5a2f513fd584">
      <Terms xmlns="http://schemas.microsoft.com/office/infopath/2007/PartnerControls"/>
    </TaxKeywordTaxHTField>
    <Fideltronik_x0020_DMS_x0020_Approval xmlns="A2A80080-FD2A-4CAF-A166-D79E83562855">
      <Url xsi:nil="true"/>
      <Description xsi:nil="true"/>
    </Fideltronik_x0020_DMS_x0020_Approval>
    <Fideltronik_x0020_DMS_x0020_Review xmlns="A2A80080-FD2A-4CAF-A166-D79E83562855">
      <Url xsi:nil="true"/>
      <Description xsi:nil="true"/>
    </Fideltronik_x0020_DMS_x0020_Review>
    <Fideltronik_x0020_DMS_x0020_Invalidate xmlns="A2A80080-FD2A-4CAF-A166-D79E83562855">
      <Url xsi:nil="true"/>
      <Description xsi:nil="true"/>
    </Fideltronik_x0020_DMS_x0020_Invalidate>
    <Send_x0020_by xmlns="A2A80080-FD2A-4CAF-A166-D79E83562855" xsi:nil="true"/>
    <Fideltronik_x0020_DMS_x0020_Invalidate_x0020__x0028_1_x0029_ xmlns="a2a80080-fd2a-4caf-a166-d79e83562855">
      <Url xsi:nil="true"/>
      <Description xsi:nil="true"/>
    </Fideltronik_x0020_DMS_x0020_Invalidate_x0020__x0028_1_x0029_>
    <Fideltronik_x0020_DMS_x0020_Review_x0020__x0028_1_x0029_ xmlns="a2a80080-fd2a-4caf-a166-d79e83562855">
      <Url xsi:nil="true"/>
      <Description xsi:nil="true"/>
    </Fideltronik_x0020_DMS_x0020_Review_x0020__x0028_1_x0029_>
    <Fideltronik_x0020_DMS_x0020_Approval_x0020__x0028_1_x0029_ xmlns="a2a80080-fd2a-4caf-a166-d79e83562855">
      <Url xsi:nil="true"/>
      <Description xsi:nil="true"/>
    </Fideltronik_x0020_DMS_x0020_Approval_x0020__x0028_1_x0029_>
    <ff1cd7923a9e46d9ac4662988689dfbd xmlns="A2A80080-FD2A-4CAF-A166-D79E83562855">
      <Terms xmlns="http://schemas.microsoft.com/office/infopath/2007/PartnerControls">
        <TermInfo xmlns="http://schemas.microsoft.com/office/infopath/2007/PartnerControls">
          <TermName xmlns="http://schemas.microsoft.com/office/infopath/2007/PartnerControls">M1.0</TermName>
          <TermId xmlns="http://schemas.microsoft.com/office/infopath/2007/PartnerControls">984bdb96-f500-4d68-8e03-3bc0003e3d0e</TermId>
        </TermInfo>
      </Terms>
    </ff1cd7923a9e46d9ac4662988689dfbd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6.xml><?xml version="1.0" encoding="utf-8"?>
<ct:contentTypeSchema xmlns:ct="http://schemas.microsoft.com/office/2006/metadata/contentType" xmlns:ma="http://schemas.microsoft.com/office/2006/metadata/properties/metaAttributes" ct:_="" ma:_="" ma:contentTypeName="Project Document Fideltronik" ma:contentTypeID="0x010100F5B004A62D3B491FBEFFEF69A46FA8F700A43D2122F767C848B3EB9697A07C0A45" ma:contentTypeVersion="4" ma:contentTypeDescription="Content type of project document" ma:contentTypeScope="" ma:versionID="cf80a12e78b02a8931399d2cd80096a0">
  <xsd:schema xmlns:xsd="http://www.w3.org/2001/XMLSchema" xmlns:xs="http://www.w3.org/2001/XMLSchema" xmlns:p="http://schemas.microsoft.com/office/2006/metadata/properties" xmlns:ns1="http://schemas.microsoft.com/sharepoint/v3" xmlns:ns3="26f12538-60e2-4128-8466-5a2f513fd584" xmlns:ns4="A2A80080-FD2A-4CAF-A166-D79E83562855" xmlns:ns5="a2a80080-fd2a-4caf-a166-d79e83562855" targetNamespace="http://schemas.microsoft.com/office/2006/metadata/properties" ma:root="true" ma:fieldsID="8d3b92e9e0f47a26cc635838f592feec" ns1:_="" ns3:_="" ns4:_="" ns5:_="">
    <xsd:import namespace="http://schemas.microsoft.com/sharepoint/v3"/>
    <xsd:import namespace="26f12538-60e2-4128-8466-5a2f513fd584"/>
    <xsd:import namespace="A2A80080-FD2A-4CAF-A166-D79E83562855"/>
    <xsd:import namespace="a2a80080-fd2a-4caf-a166-d79e83562855"/>
    <xsd:element name="properties">
      <xsd:complexType>
        <xsd:sequence>
          <xsd:element name="documentManagement">
            <xsd:complexType>
              <xsd:all>
                <xsd:element ref="ns1:Reviewers" minOccurs="0"/>
                <xsd:element ref="ns1:Reviewed" minOccurs="0"/>
                <xsd:element ref="ns1:Approvers" minOccurs="0"/>
                <xsd:element ref="ns1:Approval_x0020_Date" minOccurs="0"/>
                <xsd:element ref="ns1:ProjectLookup" minOccurs="0"/>
                <xsd:element ref="ns1:ProcessTaxHTField0" minOccurs="0"/>
                <xsd:element ref="ns1:hd5a523da6e54a298b8bcb213543c73d" minOccurs="0"/>
                <xsd:element ref="ns3:_dlc_DocId" minOccurs="0"/>
                <xsd:element ref="ns1:OperationalDocumentType_Hidden"/>
                <xsd:element ref="ns3:_dlc_DocIdUrl" minOccurs="0"/>
                <xsd:element ref="ns1:je8d2d072df34d4b9e67b9fa12dfd60f"/>
                <xsd:element ref="ns3:_dlc_DocIdPersistId" minOccurs="0"/>
                <xsd:element ref="ns1:ProductFamily_Hidden" minOccurs="0"/>
                <xsd:element ref="ns1:LifecycleStatus" minOccurs="0"/>
                <xsd:element ref="ns1:SPDocumentVersion" minOccurs="0"/>
                <xsd:element ref="ns1:SPCreatedBy" minOccurs="0"/>
                <xsd:element ref="ns1:SPLastModified" minOccurs="0"/>
                <xsd:element ref="ns1:SPLastModifiedBy" minOccurs="0"/>
                <xsd:element ref="ns1:SPReviewers" minOccurs="0"/>
                <xsd:element ref="ns1:SPReviewed" minOccurs="0"/>
                <xsd:element ref="ns1:SPApprover" minOccurs="0"/>
                <xsd:element ref="ns1:SPApproved" minOccurs="0"/>
                <xsd:element ref="ns3:TaxCatchAll" minOccurs="0"/>
                <xsd:element ref="ns3:TaxCatchAllLabel" minOccurs="0"/>
                <xsd:element ref="ns3:TaxKeywordTaxHTField" minOccurs="0"/>
                <xsd:element ref="ns4:Fideltronik_x0020_DMS_x0020_Approval" minOccurs="0"/>
                <xsd:element ref="ns4:Fideltronik_x0020_DMS_x0020_Review" minOccurs="0"/>
                <xsd:element ref="ns4:Fideltronik_x0020_DMS_x0020_Invalidate" minOccurs="0"/>
                <xsd:element ref="ns4:Send_x0020_by" minOccurs="0"/>
                <xsd:element ref="ns4:ff1cd7923a9e46d9ac4662988689dfbd" minOccurs="0"/>
                <xsd:element ref="ns5:Fideltronik_x0020_DMS_x0020_Approval_x0020__x0028_1_x0029_" minOccurs="0"/>
                <xsd:element ref="ns5:Fideltronik_x0020_DMS_x0020_Review_x0020__x0028_1_x0029_" minOccurs="0"/>
                <xsd:element ref="ns5:Fideltronik_x0020_DMS_x0020_Invalidate_x0020__x0028_1_x0029_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Reviewers" ma:index="3" nillable="true" ma:displayName="Reviewers" ma:SearchPeopleOnly="false" ma:internalName="Review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Reviewed" ma:index="4" nillable="true" ma:displayName="Reviewed" ma:format="DateOnly" ma:hidden="true" ma:internalName="Reviewed">
      <xsd:simpleType>
        <xsd:restriction base="dms:DateTime"/>
      </xsd:simpleType>
    </xsd:element>
    <xsd:element name="Approvers" ma:index="5" nillable="true" ma:displayName="Approver" ma:SearchPeopleOnly="false" ma:internalName="Approvers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pproval_x0020_Date" ma:index="6" nillable="true" ma:displayName="Approved" ma:format="DateOnly" ma:hidden="true" ma:internalName="Approval_x0020_Date" ma:readOnly="false">
      <xsd:simpleType>
        <xsd:restriction base="dms:DateTime"/>
      </xsd:simpleType>
    </xsd:element>
    <xsd:element name="ProjectLookup" ma:index="12" nillable="true" ma:displayName="Project" ma:hidden="true" ma:indexed="true" ma:list="{CEC405EE-E844-4E94-A534-22FFDB3649EA}" ma:internalName="ProjectLookup" ma:showField="Title" ma:web="d75cd5b9-6027-4670-8d8e-2ab0c499c63e">
      <xsd:simpleType>
        <xsd:restriction base="dms:Lookup"/>
      </xsd:simpleType>
    </xsd:element>
    <xsd:element name="ProcessTaxHTField0" ma:index="16" nillable="true" ma:taxonomy="true" ma:internalName="ProcessTaxHTField0" ma:taxonomyFieldName="Process" ma:displayName="Process" ma:fieldId="{520b3b68-dba7-41fd-80c8-c86c329d87f3}" ma:sspId="990b9b66-498b-48aa-b1b4-4afd386282e6" ma:termSetId="d10bd7aa-6f51-4d54-9290-1f20da5b51d0" ma:anchorId="c8489619-b868-4936-b087-c95335233778" ma:open="false" ma:isKeyword="false">
      <xsd:complexType>
        <xsd:sequence>
          <xsd:element ref="pc:Terms" minOccurs="0" maxOccurs="1"/>
        </xsd:sequence>
      </xsd:complexType>
    </xsd:element>
    <xsd:element name="hd5a523da6e54a298b8bcb213543c73d" ma:index="18" ma:taxonomy="true" ma:internalName="hd5a523da6e54a298b8bcb213543c73d" ma:taxonomyFieldName="GeographicalLocation" ma:displayName="Location" ma:fieldId="{1d5a523d-a6e5-4a29-8b8b-cb213543c73d}" ma:sspId="990b9b66-498b-48aa-b1b4-4afd386282e6" ma:termSetId="b021f113-b091-486b-b04c-28a0ae5e2f7a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OperationalDocumentType_Hidden" ma:index="20" ma:taxonomy="true" ma:internalName="OperationalDocumentType_Hidden" ma:taxonomyFieldName="OperationalDocumentType" ma:displayName="Document Type" ma:default="" ma:fieldId="{b9880661-3b50-43de-a2b6-bf92141ab014}" ma:sspId="990b9b66-498b-48aa-b1b4-4afd386282e6" ma:termSetId="df320d5d-c0bc-4382-a984-b1458869bfc9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je8d2d072df34d4b9e67b9fa12dfd60f" ma:index="22" ma:taxonomy="true" ma:internalName="je8d2d072df34d4b9e67b9fa12dfd60f" ma:taxonomyFieldName="Customer" ma:displayName="Customer" ma:fieldId="{3e8d2d07-2df3-4d4b-9e67-b9fa12dfd60f}" ma:sspId="990b9b66-498b-48aa-b1b4-4afd386282e6" ma:termSetId="8e12c646-ab20-428b-9ecd-11279946d0a7" ma:anchorId="04ac5164-5ea1-4a4e-bf74-40cffea5c00d" ma:open="false" ma:isKeyword="false">
      <xsd:complexType>
        <xsd:sequence>
          <xsd:element ref="pc:Terms" minOccurs="0" maxOccurs="1"/>
        </xsd:sequence>
      </xsd:complexType>
    </xsd:element>
    <xsd:element name="ProductFamily_Hidden" ma:index="24" ma:taxonomy="true" ma:internalName="ProductFamily_Hidden" ma:taxonomyFieldName="ProductFamily" ma:displayName="Product Family" ma:fieldId="{b9880661-3b50-43de-a2b6-bf92141ab017}" ma:taxonomyMulti="true" ma:sspId="990b9b66-498b-48aa-b1b4-4afd386282e6" ma:termSetId="8e12c646-ab20-428b-9ecd-11279946d0a7" ma:anchorId="04ac5164-5ea1-4a4e-bf74-40cffea5c00d" ma:open="false" ma:isKeyword="false">
      <xsd:complexType>
        <xsd:sequence>
          <xsd:element ref="pc:Terms" minOccurs="0" maxOccurs="1"/>
        </xsd:sequence>
      </xsd:complexType>
    </xsd:element>
    <xsd:element name="LifecycleStatus" ma:index="25" nillable="true" ma:displayName="Lifecycle Status" ma:default="Draft" ma:internalName="LifecycleStatus" ma:readOnly="true">
      <xsd:simpleType>
        <xsd:restriction base="dms:Choice">
          <xsd:enumeration value="Draft"/>
          <xsd:enumeration value="Preliminary"/>
          <xsd:enumeration value="Reviewed"/>
          <xsd:enumeration value="Approved"/>
          <xsd:enumeration value="Invalid"/>
          <xsd:enumeration value="Terminated"/>
          <xsd:enumeration value="Archived"/>
        </xsd:restriction>
      </xsd:simpleType>
    </xsd:element>
    <xsd:element name="SPDocumentVersion" ma:index="27" nillable="true" ma:displayName="SP Document Version" ma:internalName="SPDocumentVersion" ma:readOnly="true">
      <xsd:simpleType>
        <xsd:restriction base="dms:Text"/>
      </xsd:simpleType>
    </xsd:element>
    <xsd:element name="SPCreatedBy" ma:index="28" nillable="true" ma:displayName="SP Created By" ma:internalName="SPCreatedBy" ma:readOnly="true">
      <xsd:simpleType>
        <xsd:restriction base="dms:Text"/>
      </xsd:simpleType>
    </xsd:element>
    <xsd:element name="SPLastModified" ma:index="29" nillable="true" ma:displayName="SP Last Modified" ma:internalName="SPLastModified" ma:readOnly="true">
      <xsd:simpleType>
        <xsd:restriction base="dms:Text"/>
      </xsd:simpleType>
    </xsd:element>
    <xsd:element name="SPLastModifiedBy" ma:index="30" nillable="true" ma:displayName="SP Last Modified By" ma:internalName="SPLastModifiedBy" ma:readOnly="true">
      <xsd:simpleType>
        <xsd:restriction base="dms:Text"/>
      </xsd:simpleType>
    </xsd:element>
    <xsd:element name="SPReviewers" ma:index="31" nillable="true" ma:displayName="SP Reviewers" ma:internalName="SPReviewers" ma:readOnly="true">
      <xsd:simpleType>
        <xsd:restriction base="dms:Text"/>
      </xsd:simpleType>
    </xsd:element>
    <xsd:element name="SPReviewed" ma:index="32" nillable="true" ma:displayName="SP Reviewed" ma:internalName="SPReviewed" ma:readOnly="true">
      <xsd:simpleType>
        <xsd:restriction base="dms:Text"/>
      </xsd:simpleType>
    </xsd:element>
    <xsd:element name="SPApprover" ma:index="33" nillable="true" ma:displayName="SP Approver" ma:internalName="SPApprover" ma:readOnly="true">
      <xsd:simpleType>
        <xsd:restriction base="dms:Text"/>
      </xsd:simpleType>
    </xsd:element>
    <xsd:element name="SPApproved" ma:index="34" nillable="true" ma:displayName="SP Approved" ma:internalName="SPApproved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6f12538-60e2-4128-8466-5a2f513fd584" elementFormDefault="qualified">
    <xsd:import namespace="http://schemas.microsoft.com/office/2006/documentManagement/types"/>
    <xsd:import namespace="http://schemas.microsoft.com/office/infopath/2007/PartnerControls"/>
    <xsd:element name="_dlc_DocId" ma:index="19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21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23" nillable="true" ma:displayName="Persist ID" ma:description="Keep ID on add." ma:hidden="true" ma:internalName="_dlc_DocIdPersistId" ma:readOnly="true">
      <xsd:simpleType>
        <xsd:restriction base="dms:Boolean"/>
      </xsd:simpleType>
    </xsd:element>
    <xsd:element name="TaxCatchAll" ma:index="36" nillable="true" ma:displayName="Taxonomy Catch All Column" ma:hidden="true" ma:list="{b6671459-9819-4b10-96f4-b44ebba78c04}" ma:internalName="TaxCatchAll" ma:showField="CatchAllData" ma:web="26f12538-60e2-4128-8466-5a2f513fd58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37" nillable="true" ma:displayName="Taxonomy Catch All Column1" ma:hidden="true" ma:list="{b6671459-9819-4b10-96f4-b44ebba78c04}" ma:internalName="TaxCatchAllLabel" ma:readOnly="true" ma:showField="CatchAllDataLabel" ma:web="26f12538-60e2-4128-8466-5a2f513fd58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KeywordTaxHTField" ma:index="39" nillable="true" ma:taxonomy="true" ma:internalName="TaxKeywordTaxHTField" ma:taxonomyFieldName="TaxKeyword" ma:displayName="Enterprise Keywords" ma:fieldId="{23f27201-bee3-471e-b2e7-b64fd8b7ca38}" ma:taxonomyMulti="true" ma:sspId="bf4d8c2e-5737-44e0-b1b0-6f12ee8125c8" ma:termSetId="00000000-0000-0000-0000-000000000000" ma:anchorId="00000000-0000-0000-0000-000000000000" ma:open="true" ma:isKeyword="tru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2A80080-FD2A-4CAF-A166-D79E83562855" elementFormDefault="qualified">
    <xsd:import namespace="http://schemas.microsoft.com/office/2006/documentManagement/types"/>
    <xsd:import namespace="http://schemas.microsoft.com/office/infopath/2007/PartnerControls"/>
    <xsd:element name="Fideltronik_x0020_DMS_x0020_Approval" ma:index="40" nillable="true" ma:displayName="Fideltronik DMS Approval" ma:internalName="Fideltronik_x0020_DMS_x0020_Approva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Fideltronik_x0020_DMS_x0020_Review" ma:index="41" nillable="true" ma:displayName="Fideltronik DMS Review" ma:internalName="Fideltronik_x0020_DMS_x0020_Review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Fideltronik_x0020_DMS_x0020_Invalidate" ma:index="42" nillable="true" ma:displayName="Fideltronik DMS Invalidate" ma:internalName="Fideltronik_x0020_DMS_x0020_Invalidate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Send_x0020_by" ma:index="43" nillable="true" ma:displayName="Send by" ma:internalName="Send_x0020_by">
      <xsd:simpleType>
        <xsd:restriction base="dms:Text">
          <xsd:maxLength value="255"/>
        </xsd:restriction>
      </xsd:simpleType>
    </xsd:element>
    <xsd:element name="ff1cd7923a9e46d9ac4662988689dfbd" ma:index="45" ma:taxonomy="true" ma:internalName="ff1cd7923a9e46d9ac4662988689dfbd" ma:taxonomyFieldName="Mileston0" ma:displayName="Mileston" ma:default="" ma:fieldId="{ff1cd792-3a9e-46d9-ac46-62988689dfbd}" ma:sspId="990b9b66-498b-48aa-b1b4-4afd386282e6" ma:termSetId="e3bdb757-1eca-4c3e-a333-3b5a246f42f6" ma:anchorId="00000000-0000-0000-0000-000000000000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2a80080-fd2a-4caf-a166-d79e83562855" elementFormDefault="qualified">
    <xsd:import namespace="http://schemas.microsoft.com/office/2006/documentManagement/types"/>
    <xsd:import namespace="http://schemas.microsoft.com/office/infopath/2007/PartnerControls"/>
    <xsd:element name="Fideltronik_x0020_DMS_x0020_Approval_x0020__x0028_1_x0029_" ma:index="46" nillable="true" ma:displayName="Fideltronik DMS Approval" ma:internalName="Fideltronik_x0020_DMS_x0020_Approval_x0020__x0028_1_x0029_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Fideltronik_x0020_DMS_x0020_Review_x0020__x0028_1_x0029_" ma:index="47" nillable="true" ma:displayName="Fideltronik DMS Review" ma:internalName="Fideltronik_x0020_DMS_x0020_Review_x0020__x0028_1_x0029_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Fideltronik_x0020_DMS_x0020_Invalidate_x0020__x0028_1_x0029_" ma:index="48" nillable="true" ma:displayName="Fideltronik DMS Invalidate" ma:internalName="Fideltronik_x0020_DMS_x0020_Invalidate_x0020__x0028_1_x0029_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35" ma:displayName="Content Type"/>
        <xsd:element ref="dc:title" minOccurs="0" maxOccurs="1" ma:index="1" ma:displayName="Title"/>
        <xsd:element ref="dc:subject" minOccurs="0" maxOccurs="1" ma:index="2" ma:displayName="Subject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9EC9A22-04C4-4662-9842-056DE2CBABF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7D78906C-5C87-4813-A7A4-C2F97CC8BDC3}">
  <ds:schemaRefs>
    <ds:schemaRef ds:uri="http://schemas.microsoft.com/office/2006/documentManagement/types"/>
    <ds:schemaRef ds:uri="a2a80080-fd2a-4caf-a166-d79e83562855"/>
    <ds:schemaRef ds:uri="http://purl.org/dc/elements/1.1/"/>
    <ds:schemaRef ds:uri="http://schemas.microsoft.com/office/2006/metadata/properties"/>
    <ds:schemaRef ds:uri="A2A80080-FD2A-4CAF-A166-D79E83562855"/>
    <ds:schemaRef ds:uri="http://schemas.microsoft.com/sharepoint/v3"/>
    <ds:schemaRef ds:uri="http://purl.org/dc/terms/"/>
    <ds:schemaRef ds:uri="http://purl.org/dc/dcmitype/"/>
    <ds:schemaRef ds:uri="http://schemas.microsoft.com/office/infopath/2007/PartnerControls"/>
    <ds:schemaRef ds:uri="http://schemas.openxmlformats.org/package/2006/metadata/core-properties"/>
    <ds:schemaRef ds:uri="26f12538-60e2-4128-8466-5a2f513fd584"/>
    <ds:schemaRef ds:uri="http://www.w3.org/XML/1998/namespace"/>
  </ds:schemaRefs>
</ds:datastoreItem>
</file>

<file path=customXml/itemProps3.xml><?xml version="1.0" encoding="utf-8"?>
<ds:datastoreItem xmlns:ds="http://schemas.openxmlformats.org/officeDocument/2006/customXml" ds:itemID="{C79FAE1A-0C72-4A0C-8D44-8298EE0E3DE3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5CB0DBC0-0B99-4BFE-9B43-6E9FC1FD89A2}">
  <ds:schemaRefs>
    <ds:schemaRef ds:uri="http://schemas.microsoft.com/sharepoint/events"/>
  </ds:schemaRefs>
</ds:datastoreItem>
</file>

<file path=customXml/itemProps5.xml><?xml version="1.0" encoding="utf-8"?>
<ds:datastoreItem xmlns:ds="http://schemas.openxmlformats.org/officeDocument/2006/customXml" ds:itemID="{4152B0DD-4C5E-42DC-8830-00F560DD0162}">
  <ds:schemaRefs>
    <ds:schemaRef ds:uri="http://schemas.microsoft.com/sharepoint/v3/contenttype/forms"/>
  </ds:schemaRefs>
</ds:datastoreItem>
</file>

<file path=customXml/itemProps6.xml><?xml version="1.0" encoding="utf-8"?>
<ds:datastoreItem xmlns:ds="http://schemas.openxmlformats.org/officeDocument/2006/customXml" ds:itemID="{DB727398-018B-4556-B79D-A2E436B5365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26f12538-60e2-4128-8466-5a2f513fd584"/>
    <ds:schemaRef ds:uri="A2A80080-FD2A-4CAF-A166-D79E83562855"/>
    <ds:schemaRef ds:uri="a2a80080-fd2a-4caf-a166-d79e8356285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RD Instruction</Template>
  <TotalTime>397</TotalTime>
  <Pages>8</Pages>
  <Words>246</Words>
  <Characters>1477</Characters>
  <Application>Microsoft Office Word</Application>
  <DocSecurity>0</DocSecurity>
  <Lines>12</Lines>
  <Paragraphs>3</Paragraphs>
  <ScaleCrop>false</ScaleCrop>
  <HeadingPairs>
    <vt:vector size="6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  <vt:variant>
        <vt:lpstr>Rubrik</vt:lpstr>
      </vt:variant>
      <vt:variant>
        <vt:i4>1</vt:i4>
      </vt:variant>
    </vt:vector>
  </HeadingPairs>
  <TitlesOfParts>
    <vt:vector size="3" baseType="lpstr">
      <vt:lpstr>10480oso18_ProgrammingInstruction</vt:lpstr>
      <vt:lpstr>Work Instruction</vt:lpstr>
      <vt:lpstr/>
    </vt:vector>
  </TitlesOfParts>
  <Manager/>
  <Company/>
  <LinksUpToDate>false</LinksUpToDate>
  <CharactersWithSpaces>1720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10665iCON21_ProgrammingInstruction</dc:title>
  <dc:subject/>
  <dc:creator>Mateusz Fiołek</dc:creator>
  <cp:keywords/>
  <cp:lastModifiedBy>Izabela Świerkosz</cp:lastModifiedBy>
  <cp:revision>12</cp:revision>
  <dcterms:created xsi:type="dcterms:W3CDTF">2020-01-29T09:26:00Z</dcterms:created>
  <dcterms:modified xsi:type="dcterms:W3CDTF">2022-02-02T09:54:00Z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0x010100F5B004A62D3B491FBEFFEF69A46FA8F700A43D2122F767C848B3EB9697A07C0A45</vt:lpwstr>
  </property>
  <property fmtid="{D5CDD505-2E9C-101B-9397-08002B2CF9AE}" pid="3" name="_dlc_DocIdItemGuid">
    <vt:lpwstr>e6304bf4-af8b-4208-8fa0-f223a53f4ef2</vt:lpwstr>
  </property>
  <property fmtid="{D5CDD505-2E9C-101B-9397-08002B2CF9AE}" pid="4" name="TaxCatchAll">
    <vt:lpwstr>965;#Research and Development|aeaba631-3065-4d17-a452-5423702e9af3;#486;#Test instruction|24f4794c-cacf-442d-9a24-f90bb054c156;#317;#n/a|66558a2b-9f14-44ae-b257-4bedb3a6fec1;#225;#Krakow|c8c5c911-5d55-46d5-9231-c1b002ce7a0b</vt:lpwstr>
  </property>
  <property fmtid="{D5CDD505-2E9C-101B-9397-08002B2CF9AE}" pid="5" name="Process">
    <vt:lpwstr>965;#Research and Development|aeaba631-3065-4d17-a452-5423702e9af3</vt:lpwstr>
  </property>
  <property fmtid="{D5CDD505-2E9C-101B-9397-08002B2CF9AE}" pid="6" name="_dlc_policyId">
    <vt:lpwstr/>
  </property>
  <property fmtid="{D5CDD505-2E9C-101B-9397-08002B2CF9AE}" pid="7" name="ItemRetentionFormula">
    <vt:lpwstr/>
  </property>
  <property fmtid="{D5CDD505-2E9C-101B-9397-08002B2CF9AE}" pid="8" name="ProcessTaxHTField0">
    <vt:lpwstr>Product Creation Process|5f90a156-9305-462e-8c90-0b61078c1337</vt:lpwstr>
  </property>
  <property fmtid="{D5CDD505-2E9C-101B-9397-08002B2CF9AE}" pid="9" name="GeographicalLocation">
    <vt:lpwstr>225;#Krakow|c8c5c911-5d55-46d5-9231-c1b002ce7a0b</vt:lpwstr>
  </property>
  <property fmtid="{D5CDD505-2E9C-101B-9397-08002B2CF9AE}" pid="10" name="PrintedCopyLocationNew">
    <vt:lpwstr/>
  </property>
  <property fmtid="{D5CDD505-2E9C-101B-9397-08002B2CF9AE}" pid="11" name="OperationalDocumentType">
    <vt:lpwstr>1850;#Test instruction|24f4794c-cacf-442d-9a24-f90bb054c156</vt:lpwstr>
  </property>
  <property fmtid="{D5CDD505-2E9C-101B-9397-08002B2CF9AE}" pid="12" name="Approver">
    <vt:lpwstr>1556;#Bert-Ove Johansson</vt:lpwstr>
  </property>
  <property fmtid="{D5CDD505-2E9C-101B-9397-08002B2CF9AE}" pid="13" name="FT_x0020_Company">
    <vt:lpwstr>510;#Fideltronik Poland|6d884b60-b1a0-42fa-864b-25c6a290fd88;#511;#Fideltronik SA|3a3f5ac8-9df3-4d38-9202-0605f9fa2130;#512;#Fideltronik Zbigniew Fidelus|4114f154-b82a-409b-8830-b8f0ea35f302;#513;#Fitech|00133428-0f48-4c36-8e75-fdb8bdfa1f1b</vt:lpwstr>
  </property>
  <property fmtid="{D5CDD505-2E9C-101B-9397-08002B2CF9AE}" pid="14" name="Scope">
    <vt:lpwstr>554;#R＆D|fb5a1f89-b0b4-4880-9971-a3132914f5db</vt:lpwstr>
  </property>
  <property fmtid="{D5CDD505-2E9C-101B-9397-08002B2CF9AE}" pid="15" name="FT Company">
    <vt:lpwstr>510;#Fideltronik Poland|6d884b60-b1a0-42fa-864b-25c6a290fd88;#511;#Fideltronik SA|3a3f5ac8-9df3-4d38-9202-0605f9fa2130;#512;#Fideltronik Zbigniew Fidelus|4114f154-b82a-409b-8830-b8f0ea35f302;#513;#Fitech|00133428-0f48-4c36-8e75-fdb8bdfa1f1b</vt:lpwstr>
  </property>
  <property fmtid="{D5CDD505-2E9C-101B-9397-08002B2CF9AE}" pid="16" name="ProductFamily">
    <vt:lpwstr>317;#n/a|66558a2b-9f14-44ae-b257-4bedb3a6fec1</vt:lpwstr>
  </property>
  <property fmtid="{D5CDD505-2E9C-101B-9397-08002B2CF9AE}" pid="17" name="Customer">
    <vt:lpwstr>1757;#TCO|7c1faa38-3aed-4b83-9842-b3cb894c35f9</vt:lpwstr>
  </property>
  <property fmtid="{D5CDD505-2E9C-101B-9397-08002B2CF9AE}" pid="18" name="TaxKeyword">
    <vt:lpwstr/>
  </property>
  <property fmtid="{D5CDD505-2E9C-101B-9397-08002B2CF9AE}" pid="19" name="SPProject">
    <vt:lpwstr>10665 iCON industrialization</vt:lpwstr>
  </property>
  <property fmtid="{D5CDD505-2E9C-101B-9397-08002B2CF9AE}" pid="20" name="SPCreated">
    <vt:lpwstr>2021-09-17</vt:lpwstr>
  </property>
  <property fmtid="{D5CDD505-2E9C-101B-9397-08002B2CF9AE}" pid="21" name="Mileston0">
    <vt:lpwstr>1830;#M1.0|984bdb96-f500-4d68-8e03-3bc0003e3d0e</vt:lpwstr>
  </property>
</Properties>
</file>