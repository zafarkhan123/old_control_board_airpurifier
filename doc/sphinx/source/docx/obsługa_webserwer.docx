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42" w:rightFromText="142" w:vertAnchor="page" w:horzAnchor="margin" w:tblpY="5671"/>
        <w:tblW w:w="10093" w:type="dxa"/>
        <w:tblBorders>
          <w:top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10"/>
        <w:gridCol w:w="7683"/>
      </w:tblGrid>
      <w:tr w:rsidR="00B1418D" w:rsidRPr="00A521DF" w14:paraId="7C9DAF84" w14:textId="77777777" w:rsidTr="00B1418D">
        <w:trPr>
          <w:trHeight w:val="483"/>
        </w:trPr>
        <w:tc>
          <w:tcPr>
            <w:tcW w:w="10093" w:type="dxa"/>
            <w:gridSpan w:val="2"/>
            <w:tcBorders>
              <w:top w:val="nil"/>
              <w:bottom w:val="single" w:sz="12" w:space="0" w:color="FF0000"/>
            </w:tcBorders>
            <w:vAlign w:val="center"/>
          </w:tcPr>
          <w:p w14:paraId="6D33F07C" w14:textId="60DDD9CE" w:rsidR="00B1418D" w:rsidRPr="00A521DF" w:rsidRDefault="00AA0310" w:rsidP="00B1418D">
            <w:pPr>
              <w:pStyle w:val="RDheading"/>
              <w:framePr w:hSpace="0" w:wrap="auto" w:vAnchor="margin" w:hAnchor="text" w:yAlign="inline"/>
              <w:rPr>
                <w:i/>
              </w:rPr>
            </w:pPr>
            <w:proofErr w:type="spellStart"/>
            <w:r>
              <w:rPr>
                <w:i/>
              </w:rPr>
              <w:t>Obsługa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webserwer</w:t>
            </w:r>
            <w:proofErr w:type="spellEnd"/>
          </w:p>
        </w:tc>
      </w:tr>
      <w:tr w:rsidR="00B1418D" w:rsidRPr="00A521DF" w14:paraId="4CF284CF" w14:textId="77777777" w:rsidTr="00B1418D">
        <w:tblPrEx>
          <w:tblBorders>
            <w:top w:val="single" w:sz="12" w:space="0" w:color="FF0000"/>
          </w:tblBorders>
        </w:tblPrEx>
        <w:trPr>
          <w:trHeight w:val="289"/>
        </w:trPr>
        <w:tc>
          <w:tcPr>
            <w:tcW w:w="2410" w:type="dxa"/>
            <w:tcBorders>
              <w:right w:val="single" w:sz="2" w:space="0" w:color="FF0000"/>
            </w:tcBorders>
            <w:vAlign w:val="center"/>
          </w:tcPr>
          <w:p w14:paraId="48635F80" w14:textId="77777777" w:rsidR="00B1418D" w:rsidRPr="00A521DF" w:rsidRDefault="00B1418D" w:rsidP="00B1418D">
            <w:pPr>
              <w:pStyle w:val="RDtableheading"/>
              <w:framePr w:hSpace="0" w:wrap="auto" w:vAnchor="margin" w:hAnchor="text" w:yAlign="inline"/>
            </w:pPr>
            <w:r>
              <w:t>Prepared by</w:t>
            </w:r>
          </w:p>
        </w:tc>
        <w:tc>
          <w:tcPr>
            <w:tcW w:w="7683" w:type="dxa"/>
            <w:tcBorders>
              <w:left w:val="single" w:sz="2" w:space="0" w:color="FF0000"/>
            </w:tcBorders>
            <w:vAlign w:val="center"/>
          </w:tcPr>
          <w:p w14:paraId="275397C7" w14:textId="7CB894BC" w:rsidR="00B1418D" w:rsidRPr="00A521DF" w:rsidRDefault="00AA0310" w:rsidP="00B1418D">
            <w:pPr>
              <w:pStyle w:val="RDtablecontent"/>
              <w:framePr w:hSpace="0" w:wrap="auto" w:vAnchor="margin" w:hAnchor="text" w:yAlign="inline"/>
            </w:pPr>
            <w:r>
              <w:t>Izabela Świerkosz</w:t>
            </w:r>
          </w:p>
        </w:tc>
      </w:tr>
      <w:tr w:rsidR="00B1418D" w:rsidRPr="00A521DF" w14:paraId="6344B8FA" w14:textId="77777777" w:rsidTr="00B1418D">
        <w:tblPrEx>
          <w:tblBorders>
            <w:top w:val="single" w:sz="12" w:space="0" w:color="FF0000"/>
          </w:tblBorders>
        </w:tblPrEx>
        <w:trPr>
          <w:trHeight w:val="310"/>
        </w:trPr>
        <w:tc>
          <w:tcPr>
            <w:tcW w:w="2410" w:type="dxa"/>
            <w:tcBorders>
              <w:right w:val="single" w:sz="2" w:space="0" w:color="FF0000"/>
            </w:tcBorders>
            <w:vAlign w:val="center"/>
          </w:tcPr>
          <w:p w14:paraId="0EDDD909" w14:textId="77777777" w:rsidR="00B1418D" w:rsidRPr="00913233" w:rsidRDefault="00B1418D" w:rsidP="00B1418D">
            <w:pPr>
              <w:pStyle w:val="RDtableheading"/>
              <w:framePr w:hSpace="0" w:wrap="auto" w:vAnchor="margin" w:hAnchor="text" w:yAlign="inline"/>
            </w:pPr>
            <w:r w:rsidRPr="00913233">
              <w:t>Date</w:t>
            </w:r>
          </w:p>
        </w:tc>
        <w:tc>
          <w:tcPr>
            <w:tcW w:w="7683" w:type="dxa"/>
            <w:tcBorders>
              <w:left w:val="single" w:sz="2" w:space="0" w:color="FF0000"/>
            </w:tcBorders>
            <w:vAlign w:val="center"/>
          </w:tcPr>
          <w:p w14:paraId="6FDBEDF5" w14:textId="76BEB41F" w:rsidR="00B1418D" w:rsidRPr="00A521DF" w:rsidRDefault="00AA0310" w:rsidP="00B1418D">
            <w:pPr>
              <w:pStyle w:val="RDtablecontent"/>
              <w:framePr w:hSpace="0" w:wrap="auto" w:vAnchor="margin" w:hAnchor="text" w:yAlign="inline"/>
            </w:pPr>
            <w:r>
              <w:t>09.02.2022</w:t>
            </w:r>
          </w:p>
        </w:tc>
      </w:tr>
    </w:tbl>
    <w:p w14:paraId="5E793B17" w14:textId="77777777" w:rsidR="00B1418D" w:rsidRDefault="00B1418D">
      <w:pPr>
        <w:spacing w:after="160" w:line="2" w:lineRule="auto"/>
      </w:pPr>
      <w:r>
        <w:br w:type="page"/>
      </w:r>
    </w:p>
    <w:sdt>
      <w:sdtPr>
        <w:rPr>
          <w:rFonts w:ascii="Arial" w:eastAsiaTheme="minorHAnsi" w:hAnsi="Arial" w:cs="Arial"/>
          <w:b w:val="0"/>
          <w:i/>
          <w:sz w:val="20"/>
          <w:szCs w:val="20"/>
          <w:lang w:val="pl-PL"/>
        </w:rPr>
        <w:id w:val="287790596"/>
        <w:docPartObj>
          <w:docPartGallery w:val="Table of Contents"/>
          <w:docPartUnique/>
        </w:docPartObj>
      </w:sdtPr>
      <w:sdtEndPr>
        <w:rPr>
          <w:bCs/>
          <w:lang w:val="en-US"/>
        </w:rPr>
      </w:sdtEndPr>
      <w:sdtContent>
        <w:p w14:paraId="290F9367" w14:textId="0D476FAC" w:rsidR="00133ABA" w:rsidRDefault="00133ABA">
          <w:pPr>
            <w:pStyle w:val="Nagwekspisutreci"/>
          </w:pPr>
          <w:r>
            <w:rPr>
              <w:lang w:val="pl-PL"/>
            </w:rPr>
            <w:t>Spis treści</w:t>
          </w:r>
        </w:p>
        <w:p w14:paraId="41A8DF8A" w14:textId="4DD60978" w:rsidR="007A4E1E" w:rsidRDefault="00133ABA">
          <w:pPr>
            <w:pStyle w:val="Spistreci1"/>
            <w:tabs>
              <w:tab w:val="left" w:pos="403"/>
              <w:tab w:val="right" w:leader="dot" w:pos="10082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  <w:lang w:val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6420547" w:history="1">
            <w:r w:rsidR="007A4E1E" w:rsidRPr="005B45B5">
              <w:rPr>
                <w:rStyle w:val="Hipercze"/>
                <w:noProof/>
              </w:rPr>
              <w:t>1</w:t>
            </w:r>
            <w:r w:rsidR="007A4E1E">
              <w:rPr>
                <w:rFonts w:asciiTheme="minorHAnsi" w:hAnsiTheme="minorHAnsi" w:cstheme="minorBidi"/>
                <w:b w:val="0"/>
                <w:noProof/>
                <w:sz w:val="22"/>
                <w:szCs w:val="22"/>
                <w:lang w:val="pl-PL"/>
              </w:rPr>
              <w:tab/>
            </w:r>
            <w:r w:rsidR="007A4E1E" w:rsidRPr="005B45B5">
              <w:rPr>
                <w:rStyle w:val="Hipercze"/>
                <w:noProof/>
              </w:rPr>
              <w:t>HOME</w:t>
            </w:r>
            <w:r w:rsidR="007A4E1E">
              <w:rPr>
                <w:noProof/>
                <w:webHidden/>
              </w:rPr>
              <w:tab/>
            </w:r>
            <w:r w:rsidR="007A4E1E">
              <w:rPr>
                <w:noProof/>
                <w:webHidden/>
              </w:rPr>
              <w:fldChar w:fldCharType="begin"/>
            </w:r>
            <w:r w:rsidR="007A4E1E">
              <w:rPr>
                <w:noProof/>
                <w:webHidden/>
              </w:rPr>
              <w:instrText xml:space="preserve"> PAGEREF _Toc96420547 \h </w:instrText>
            </w:r>
            <w:r w:rsidR="007A4E1E">
              <w:rPr>
                <w:noProof/>
                <w:webHidden/>
              </w:rPr>
            </w:r>
            <w:r w:rsidR="007A4E1E">
              <w:rPr>
                <w:noProof/>
                <w:webHidden/>
              </w:rPr>
              <w:fldChar w:fldCharType="separate"/>
            </w:r>
            <w:r w:rsidR="007A4E1E">
              <w:rPr>
                <w:noProof/>
                <w:webHidden/>
              </w:rPr>
              <w:t>3</w:t>
            </w:r>
            <w:r w:rsidR="007A4E1E">
              <w:rPr>
                <w:noProof/>
                <w:webHidden/>
              </w:rPr>
              <w:fldChar w:fldCharType="end"/>
            </w:r>
          </w:hyperlink>
        </w:p>
        <w:p w14:paraId="06949684" w14:textId="19FEEF05" w:rsidR="007A4E1E" w:rsidRDefault="007A4E1E">
          <w:pPr>
            <w:pStyle w:val="Spistreci1"/>
            <w:tabs>
              <w:tab w:val="left" w:pos="403"/>
              <w:tab w:val="right" w:leader="dot" w:pos="10082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  <w:lang w:val="pl-PL"/>
            </w:rPr>
          </w:pPr>
          <w:hyperlink w:anchor="_Toc96420548" w:history="1">
            <w:r w:rsidRPr="005B45B5">
              <w:rPr>
                <w:rStyle w:val="Hipercze"/>
                <w:noProof/>
              </w:rPr>
              <w:t>2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szCs w:val="22"/>
                <w:lang w:val="pl-PL"/>
              </w:rPr>
              <w:tab/>
            </w:r>
            <w:r w:rsidRPr="005B45B5">
              <w:rPr>
                <w:rStyle w:val="Hipercze"/>
                <w:noProof/>
              </w:rPr>
              <w:t>SCHEDULE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_Toc96420548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EF037" w14:textId="25D3C380" w:rsidR="007A4E1E" w:rsidRDefault="007A4E1E">
          <w:pPr>
            <w:pStyle w:val="Spistreci1"/>
            <w:tabs>
              <w:tab w:val="left" w:pos="403"/>
              <w:tab w:val="right" w:leader="dot" w:pos="10082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  <w:lang w:val="pl-PL"/>
            </w:rPr>
          </w:pPr>
          <w:hyperlink w:anchor="_Toc96420549" w:history="1">
            <w:r w:rsidRPr="005B45B5">
              <w:rPr>
                <w:rStyle w:val="Hipercze"/>
                <w:noProof/>
              </w:rPr>
              <w:t>3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szCs w:val="22"/>
                <w:lang w:val="pl-PL"/>
              </w:rPr>
              <w:tab/>
            </w:r>
            <w:r w:rsidRPr="005B45B5">
              <w:rPr>
                <w:rStyle w:val="Hipercze"/>
                <w:noProof/>
              </w:rPr>
              <w:t>WIFI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_Toc96420549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2328B" w14:textId="62ABBD2A" w:rsidR="007A4E1E" w:rsidRDefault="007A4E1E">
          <w:pPr>
            <w:pStyle w:val="Spistreci1"/>
            <w:tabs>
              <w:tab w:val="left" w:pos="403"/>
              <w:tab w:val="right" w:leader="dot" w:pos="10082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  <w:lang w:val="pl-PL"/>
            </w:rPr>
          </w:pPr>
          <w:hyperlink w:anchor="_Toc96420550" w:history="1">
            <w:r w:rsidRPr="005B45B5">
              <w:rPr>
                <w:rStyle w:val="Hipercze"/>
                <w:noProof/>
              </w:rPr>
              <w:t>4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szCs w:val="22"/>
                <w:lang w:val="pl-PL"/>
              </w:rPr>
              <w:tab/>
            </w:r>
            <w:r w:rsidRPr="005B45B5">
              <w:rPr>
                <w:rStyle w:val="Hipercze"/>
                <w:noProof/>
              </w:rPr>
              <w:t>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_Toc96420550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9B9B1" w14:textId="0BDDC1F4" w:rsidR="007A4E1E" w:rsidRDefault="007A4E1E">
          <w:pPr>
            <w:pStyle w:val="Spistreci1"/>
            <w:tabs>
              <w:tab w:val="left" w:pos="403"/>
              <w:tab w:val="right" w:leader="dot" w:pos="10082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  <w:lang w:val="pl-PL"/>
            </w:rPr>
          </w:pPr>
          <w:hyperlink w:anchor="_Toc96420551" w:history="1">
            <w:r w:rsidRPr="005B45B5">
              <w:rPr>
                <w:rStyle w:val="Hipercze"/>
                <w:noProof/>
              </w:rPr>
              <w:t>5</w:t>
            </w:r>
            <w:r>
              <w:rPr>
                <w:rFonts w:asciiTheme="minorHAnsi" w:hAnsiTheme="minorHAnsi" w:cstheme="minorBidi"/>
                <w:b w:val="0"/>
                <w:noProof/>
                <w:sz w:val="22"/>
                <w:szCs w:val="22"/>
                <w:lang w:val="pl-PL"/>
              </w:rPr>
              <w:tab/>
            </w:r>
            <w:r w:rsidRPr="005B45B5">
              <w:rPr>
                <w:rStyle w:val="Hipercze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_Toc96420551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690F0" w14:textId="73E581CE" w:rsidR="00133ABA" w:rsidRDefault="00133ABA">
          <w:r>
            <w:rPr>
              <w:b/>
              <w:bCs/>
            </w:rPr>
            <w:fldChar w:fldCharType="end"/>
          </w:r>
        </w:p>
      </w:sdtContent>
    </w:sdt>
    <w:p w14:paraId="6BC106B0" w14:textId="1B5F2353" w:rsidR="006F5761" w:rsidRDefault="006F5761">
      <w:pPr>
        <w:spacing w:after="160" w:line="2" w:lineRule="auto"/>
        <w:rPr>
          <w:rFonts w:ascii="Source Sans Pro Light" w:eastAsia="Times New Roman" w:hAnsi="Source Sans Pro Light"/>
          <w:i w:val="0"/>
          <w:color w:val="0D0D0D" w:themeColor="text1" w:themeTint="F2"/>
          <w:sz w:val="22"/>
          <w:lang w:val="pl-PL"/>
        </w:rPr>
      </w:pPr>
      <w:r>
        <w:rPr>
          <w:lang w:val="pl-PL"/>
        </w:rPr>
        <w:br w:type="page"/>
      </w:r>
    </w:p>
    <w:p w14:paraId="672A8080" w14:textId="1C2D8790" w:rsidR="006F5761" w:rsidRDefault="00C12D6F" w:rsidP="006F5761">
      <w:pPr>
        <w:pStyle w:val="Nagwek1"/>
      </w:pPr>
      <w:bookmarkStart w:id="0" w:name="_Toc96420547"/>
      <w:r>
        <w:lastRenderedPageBreak/>
        <w:t>H</w:t>
      </w:r>
      <w:r w:rsidR="006B6BE4">
        <w:t>OME</w:t>
      </w:r>
      <w:bookmarkEnd w:id="0"/>
    </w:p>
    <w:p w14:paraId="70CADC8D" w14:textId="77777777" w:rsidR="00C12D6F" w:rsidRPr="0082546B" w:rsidRDefault="00C12D6F" w:rsidP="00C12D6F">
      <w:pPr>
        <w:pStyle w:val="Akapitzlist"/>
        <w:spacing w:before="480" w:line="288" w:lineRule="auto"/>
        <w:ind w:left="360" w:firstLine="0"/>
        <w:rPr>
          <w:iCs/>
          <w:lang w:val="pl-PL"/>
        </w:rPr>
      </w:pPr>
      <w:r w:rsidRPr="0082546B">
        <w:rPr>
          <w:iCs/>
          <w:lang w:val="pl-PL"/>
        </w:rPr>
        <w:t>Pokazuje w trybie online p</w:t>
      </w:r>
      <w:r>
        <w:rPr>
          <w:iCs/>
          <w:lang w:val="pl-PL"/>
        </w:rPr>
        <w:t>odstawowe ustawienia urządzenia. Zmiana na tej stronie powoduje natychmiastową zmianę na urządzeniu</w:t>
      </w:r>
    </w:p>
    <w:p w14:paraId="317BEF4E" w14:textId="120FD146" w:rsidR="00C12D6F" w:rsidRDefault="00C12D6F" w:rsidP="007A4E1E">
      <w:pPr>
        <w:pStyle w:val="Akapitzlist"/>
        <w:widowControl/>
        <w:numPr>
          <w:ilvl w:val="0"/>
          <w:numId w:val="5"/>
        </w:numPr>
        <w:spacing w:before="480" w:line="288" w:lineRule="auto"/>
        <w:contextualSpacing/>
        <w:jc w:val="left"/>
        <w:rPr>
          <w:iCs/>
        </w:rPr>
      </w:pPr>
      <w:proofErr w:type="spellStart"/>
      <w:r>
        <w:rPr>
          <w:iCs/>
        </w:rPr>
        <w:t>ICon</w:t>
      </w:r>
      <w:proofErr w:type="spellEnd"/>
      <w:r>
        <w:rPr>
          <w:iCs/>
        </w:rPr>
        <w:t xml:space="preserve"> – on/off</w:t>
      </w:r>
      <w:r w:rsidRPr="00F75026">
        <w:rPr>
          <w:iCs/>
          <w:lang w:val="pl-PL"/>
        </w:rPr>
        <w:t xml:space="preserve"> urządzenie</w:t>
      </w:r>
      <w:r w:rsidR="00802E5B">
        <w:rPr>
          <w:iCs/>
          <w:lang w:val="pl-PL"/>
        </w:rPr>
        <w:t>.</w:t>
      </w:r>
    </w:p>
    <w:p w14:paraId="7A985455" w14:textId="77777777" w:rsidR="00C12D6F" w:rsidRDefault="00C12D6F" w:rsidP="007A4E1E">
      <w:pPr>
        <w:pStyle w:val="Akapitzlist"/>
        <w:widowControl/>
        <w:numPr>
          <w:ilvl w:val="0"/>
          <w:numId w:val="5"/>
        </w:numPr>
        <w:spacing w:before="480" w:line="288" w:lineRule="auto"/>
        <w:contextualSpacing/>
        <w:jc w:val="left"/>
        <w:rPr>
          <w:iCs/>
        </w:rPr>
      </w:pPr>
      <w:r>
        <w:rPr>
          <w:iCs/>
        </w:rPr>
        <w:t>OPERATING MODE</w:t>
      </w:r>
    </w:p>
    <w:p w14:paraId="40E82848" w14:textId="77777777" w:rsidR="00C12D6F" w:rsidRPr="0082546B" w:rsidRDefault="00C12D6F" w:rsidP="007A4E1E">
      <w:pPr>
        <w:pStyle w:val="Akapitzlist"/>
        <w:widowControl/>
        <w:numPr>
          <w:ilvl w:val="0"/>
          <w:numId w:val="6"/>
        </w:numPr>
        <w:spacing w:before="480" w:line="288" w:lineRule="auto"/>
        <w:contextualSpacing/>
        <w:jc w:val="left"/>
        <w:rPr>
          <w:iCs/>
          <w:lang w:val="pl-PL"/>
        </w:rPr>
      </w:pPr>
      <w:r w:rsidRPr="0082546B">
        <w:rPr>
          <w:iCs/>
          <w:lang w:val="pl-PL"/>
        </w:rPr>
        <w:t>MANUAL – zmiana prędkości wentylatora za pomocą strzałek przy ikonie wentylatora.</w:t>
      </w:r>
    </w:p>
    <w:p w14:paraId="255E1F1C" w14:textId="77777777" w:rsidR="00C12D6F" w:rsidRPr="0082546B" w:rsidRDefault="00C12D6F" w:rsidP="007A4E1E">
      <w:pPr>
        <w:pStyle w:val="Akapitzlist"/>
        <w:widowControl/>
        <w:numPr>
          <w:ilvl w:val="0"/>
          <w:numId w:val="6"/>
        </w:numPr>
        <w:spacing w:before="480" w:line="288" w:lineRule="auto"/>
        <w:contextualSpacing/>
        <w:jc w:val="left"/>
        <w:rPr>
          <w:iCs/>
          <w:lang w:val="pl-PL"/>
        </w:rPr>
      </w:pPr>
      <w:r w:rsidRPr="0082546B">
        <w:rPr>
          <w:iCs/>
          <w:lang w:val="pl-PL"/>
        </w:rPr>
        <w:t>AUTOMATIC – tryb automatyczny. Kliknąć w Setup ustawiając harmonogram pracy urządzenia.</w:t>
      </w:r>
    </w:p>
    <w:p w14:paraId="6A3235E4" w14:textId="77777777" w:rsidR="00C12D6F" w:rsidRDefault="00C12D6F" w:rsidP="007A4E1E">
      <w:pPr>
        <w:pStyle w:val="Akapitzlist"/>
        <w:widowControl/>
        <w:numPr>
          <w:ilvl w:val="0"/>
          <w:numId w:val="5"/>
        </w:numPr>
        <w:spacing w:before="480" w:line="288" w:lineRule="auto"/>
        <w:contextualSpacing/>
        <w:jc w:val="left"/>
        <w:rPr>
          <w:iCs/>
        </w:rPr>
      </w:pPr>
      <w:r>
        <w:rPr>
          <w:iCs/>
        </w:rPr>
        <w:t>TOUCH LOCK – locked / unlocked –</w:t>
      </w:r>
      <w:r w:rsidRPr="00F75026">
        <w:rPr>
          <w:iCs/>
          <w:lang w:val="pl-PL"/>
        </w:rPr>
        <w:t xml:space="preserve"> blokada</w:t>
      </w:r>
      <w:r>
        <w:rPr>
          <w:iCs/>
        </w:rPr>
        <w:t xml:space="preserve"> touch panela.</w:t>
      </w:r>
    </w:p>
    <w:p w14:paraId="234A6CB5" w14:textId="77777777" w:rsidR="00C12D6F" w:rsidRDefault="00C12D6F" w:rsidP="007A4E1E">
      <w:pPr>
        <w:pStyle w:val="Akapitzlist"/>
        <w:widowControl/>
        <w:numPr>
          <w:ilvl w:val="0"/>
          <w:numId w:val="5"/>
        </w:numPr>
        <w:spacing w:before="480" w:line="288" w:lineRule="auto"/>
        <w:contextualSpacing/>
        <w:jc w:val="left"/>
        <w:rPr>
          <w:iCs/>
          <w:lang w:val="pl-PL"/>
        </w:rPr>
      </w:pPr>
      <w:r w:rsidRPr="0082546B">
        <w:rPr>
          <w:iCs/>
          <w:lang w:val="pl-PL"/>
        </w:rPr>
        <w:t>ECO MODE off/on – przełączanie Icon w tryb Eco. Ustawienie można zmienić w trybie manual i automatic.</w:t>
      </w:r>
    </w:p>
    <w:p w14:paraId="79391F69" w14:textId="56465DCE" w:rsidR="00C12D6F" w:rsidRPr="00B069A7" w:rsidRDefault="00802E5B" w:rsidP="00C12D6F">
      <w:pPr>
        <w:spacing w:before="480" w:line="288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481DCEF7" wp14:editId="267C853A">
            <wp:extent cx="6408420" cy="3519170"/>
            <wp:effectExtent l="0" t="0" r="0" b="508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7002C" w14:textId="4BD748DF" w:rsidR="00C12D6F" w:rsidRDefault="00C12D6F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1D1381AF" w14:textId="1062D4EB" w:rsidR="00E439EB" w:rsidRDefault="00E439EB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3A8EF3A5" w14:textId="1925C43B" w:rsidR="00E439EB" w:rsidRDefault="00E439EB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58E5C341" w14:textId="01807AD2" w:rsidR="00E439EB" w:rsidRDefault="00E439EB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38F47479" w14:textId="77777777" w:rsidR="00E439EB" w:rsidRPr="0082546B" w:rsidRDefault="00E439EB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6490A45C" w14:textId="77777777" w:rsidR="006F5761" w:rsidRDefault="006F5761" w:rsidP="006F5761">
      <w:pPr>
        <w:pStyle w:val="RDbodytext"/>
      </w:pPr>
    </w:p>
    <w:p w14:paraId="1BFE52E9" w14:textId="7AFAA18E" w:rsidR="006F5761" w:rsidRDefault="00C12D6F" w:rsidP="006F5761">
      <w:pPr>
        <w:pStyle w:val="Nagwek1"/>
      </w:pPr>
      <w:bookmarkStart w:id="1" w:name="_Toc96420548"/>
      <w:r>
        <w:t>S</w:t>
      </w:r>
      <w:r w:rsidR="006B6BE4">
        <w:t>CHEDULE</w:t>
      </w:r>
      <w:bookmarkEnd w:id="1"/>
    </w:p>
    <w:p w14:paraId="120D24E3" w14:textId="20572EF3" w:rsidR="00802E5B" w:rsidRDefault="00C12D6F" w:rsidP="00802E5B">
      <w:pPr>
        <w:pStyle w:val="Akapitzlist"/>
        <w:spacing w:before="480" w:line="288" w:lineRule="auto"/>
        <w:ind w:left="360" w:firstLine="0"/>
        <w:rPr>
          <w:iCs/>
          <w:lang w:val="pl-PL"/>
        </w:rPr>
      </w:pPr>
      <w:r w:rsidRPr="0082546B">
        <w:rPr>
          <w:iCs/>
          <w:lang w:val="pl-PL"/>
        </w:rPr>
        <w:t>Ustawienie harmonogramu pracy urządzenia.</w:t>
      </w:r>
      <w:r w:rsidR="00802E5B">
        <w:rPr>
          <w:iCs/>
          <w:lang w:val="pl-PL"/>
        </w:rPr>
        <w:t xml:space="preserve"> Dostępne 3 tryby pracy urządzenia:</w:t>
      </w:r>
    </w:p>
    <w:p w14:paraId="3E56E446" w14:textId="1639CDE8" w:rsidR="003E1508" w:rsidRDefault="003E1508" w:rsidP="007A4E1E">
      <w:pPr>
        <w:pStyle w:val="Akapitzlist"/>
        <w:numPr>
          <w:ilvl w:val="0"/>
          <w:numId w:val="12"/>
        </w:numPr>
        <w:spacing w:line="288" w:lineRule="auto"/>
        <w:rPr>
          <w:iCs/>
          <w:lang w:val="pl-PL"/>
        </w:rPr>
      </w:pPr>
      <w:proofErr w:type="spellStart"/>
      <w:r>
        <w:rPr>
          <w:iCs/>
          <w:lang w:val="pl-PL"/>
        </w:rPr>
        <w:t>every</w:t>
      </w:r>
      <w:proofErr w:type="spellEnd"/>
      <w:r w:rsidR="00802E5B" w:rsidRPr="003E1508">
        <w:rPr>
          <w:iCs/>
          <w:lang w:val="pl-PL"/>
        </w:rPr>
        <w:t xml:space="preserve"> </w:t>
      </w:r>
      <w:proofErr w:type="spellStart"/>
      <w:r w:rsidR="00802E5B" w:rsidRPr="003E1508">
        <w:rPr>
          <w:iCs/>
          <w:lang w:val="pl-PL"/>
        </w:rPr>
        <w:t>day</w:t>
      </w:r>
      <w:proofErr w:type="spellEnd"/>
      <w:r w:rsidR="00802E5B" w:rsidRPr="003E1508">
        <w:rPr>
          <w:iCs/>
          <w:lang w:val="pl-PL"/>
        </w:rPr>
        <w:t xml:space="preserve"> of </w:t>
      </w:r>
      <w:proofErr w:type="spellStart"/>
      <w:r w:rsidR="00802E5B" w:rsidRPr="003E1508">
        <w:rPr>
          <w:iCs/>
          <w:lang w:val="pl-PL"/>
        </w:rPr>
        <w:t>week</w:t>
      </w:r>
      <w:proofErr w:type="spellEnd"/>
    </w:p>
    <w:p w14:paraId="5C3C182F" w14:textId="1BC6FD64" w:rsidR="003E1508" w:rsidRDefault="003E1508" w:rsidP="007A4E1E">
      <w:pPr>
        <w:pStyle w:val="Akapitzlist"/>
        <w:numPr>
          <w:ilvl w:val="0"/>
          <w:numId w:val="12"/>
        </w:numPr>
        <w:spacing w:line="288" w:lineRule="auto"/>
        <w:rPr>
          <w:iCs/>
          <w:lang w:val="pl-PL"/>
        </w:rPr>
      </w:pPr>
      <w:proofErr w:type="spellStart"/>
      <w:r>
        <w:rPr>
          <w:iCs/>
          <w:lang w:val="pl-PL"/>
        </w:rPr>
        <w:t>w</w:t>
      </w:r>
      <w:r w:rsidR="00802E5B" w:rsidRPr="003E1508">
        <w:rPr>
          <w:iCs/>
          <w:lang w:val="pl-PL"/>
        </w:rPr>
        <w:t>eekday</w:t>
      </w:r>
      <w:proofErr w:type="spellEnd"/>
      <w:r w:rsidR="00802E5B" w:rsidRPr="003E1508">
        <w:rPr>
          <w:iCs/>
          <w:lang w:val="pl-PL"/>
        </w:rPr>
        <w:t>/weekend</w:t>
      </w:r>
    </w:p>
    <w:p w14:paraId="229AB72D" w14:textId="0BB2A314" w:rsidR="00802E5B" w:rsidRPr="003E1508" w:rsidRDefault="003E1508" w:rsidP="007A4E1E">
      <w:pPr>
        <w:pStyle w:val="Akapitzlist"/>
        <w:numPr>
          <w:ilvl w:val="0"/>
          <w:numId w:val="12"/>
        </w:numPr>
        <w:spacing w:line="288" w:lineRule="auto"/>
        <w:rPr>
          <w:iCs/>
          <w:lang w:val="pl-PL"/>
        </w:rPr>
      </w:pPr>
      <w:proofErr w:type="spellStart"/>
      <w:r>
        <w:rPr>
          <w:iCs/>
          <w:lang w:val="pl-PL"/>
        </w:rPr>
        <w:t>w</w:t>
      </w:r>
      <w:r w:rsidR="00802E5B" w:rsidRPr="003E1508">
        <w:rPr>
          <w:iCs/>
          <w:lang w:val="pl-PL"/>
        </w:rPr>
        <w:t>hole</w:t>
      </w:r>
      <w:proofErr w:type="spellEnd"/>
      <w:r w:rsidR="00802E5B" w:rsidRPr="003E1508">
        <w:rPr>
          <w:iCs/>
          <w:lang w:val="pl-PL"/>
        </w:rPr>
        <w:t xml:space="preserve"> </w:t>
      </w:r>
      <w:proofErr w:type="spellStart"/>
      <w:r w:rsidR="00802E5B" w:rsidRPr="003E1508">
        <w:rPr>
          <w:iCs/>
          <w:lang w:val="pl-PL"/>
        </w:rPr>
        <w:t>week</w:t>
      </w:r>
      <w:proofErr w:type="spellEnd"/>
    </w:p>
    <w:p w14:paraId="69CBE438" w14:textId="77777777" w:rsidR="00802E5B" w:rsidRDefault="00802E5B" w:rsidP="00802E5B">
      <w:pPr>
        <w:pStyle w:val="Akapitzlist"/>
        <w:spacing w:line="288" w:lineRule="auto"/>
        <w:ind w:left="1071" w:firstLine="0"/>
        <w:rPr>
          <w:iCs/>
          <w:lang w:val="pl-PL"/>
        </w:rPr>
      </w:pPr>
    </w:p>
    <w:p w14:paraId="5D826326" w14:textId="686DCCB3" w:rsidR="00802E5B" w:rsidRPr="00802E5B" w:rsidRDefault="00802E5B" w:rsidP="00802E5B">
      <w:pPr>
        <w:spacing w:before="120" w:line="288" w:lineRule="auto"/>
        <w:jc w:val="both"/>
        <w:rPr>
          <w:iCs/>
          <w:lang w:val="pl-PL"/>
        </w:rPr>
      </w:pPr>
      <w:r>
        <w:rPr>
          <w:i w:val="0"/>
          <w:sz w:val="22"/>
          <w:szCs w:val="22"/>
          <w:lang w:val="pl-PL"/>
        </w:rPr>
        <w:t xml:space="preserve">      Po zaznaczeniu odpowiedniego trybu należy:</w:t>
      </w:r>
    </w:p>
    <w:p w14:paraId="66F09050" w14:textId="37F762E2" w:rsidR="00C12D6F" w:rsidRDefault="003E1508" w:rsidP="003E1508">
      <w:pPr>
        <w:spacing w:before="120" w:line="288" w:lineRule="auto"/>
        <w:ind w:left="720"/>
        <w:contextualSpacing/>
        <w:rPr>
          <w:i w:val="0"/>
          <w:sz w:val="22"/>
          <w:szCs w:val="22"/>
          <w:lang w:val="pl-PL"/>
        </w:rPr>
      </w:pPr>
      <w:r w:rsidRPr="003E1508">
        <w:rPr>
          <w:i w:val="0"/>
          <w:sz w:val="22"/>
          <w:szCs w:val="22"/>
          <w:lang w:val="pl-PL"/>
        </w:rPr>
        <w:t xml:space="preserve">Ad I. </w:t>
      </w:r>
      <w:r w:rsidR="00C12D6F" w:rsidRPr="003E1508">
        <w:rPr>
          <w:i w:val="0"/>
          <w:sz w:val="22"/>
          <w:szCs w:val="22"/>
          <w:lang w:val="pl-PL"/>
        </w:rPr>
        <w:t>Wejść w wybrany dzień tygodnia.</w:t>
      </w:r>
      <w:r>
        <w:rPr>
          <w:i w:val="0"/>
          <w:sz w:val="22"/>
          <w:szCs w:val="22"/>
          <w:lang w:val="pl-PL"/>
        </w:rPr>
        <w:t xml:space="preserve"> </w:t>
      </w:r>
      <w:r w:rsidR="00C12D6F" w:rsidRPr="003E1508">
        <w:rPr>
          <w:i w:val="0"/>
          <w:sz w:val="22"/>
          <w:szCs w:val="22"/>
          <w:lang w:val="pl-PL"/>
        </w:rPr>
        <w:t>Ustawić dla każdej godziny</w:t>
      </w:r>
      <w:r w:rsidR="00635046">
        <w:rPr>
          <w:i w:val="0"/>
          <w:sz w:val="22"/>
          <w:szCs w:val="22"/>
          <w:lang w:val="pl-PL"/>
        </w:rPr>
        <w:t xml:space="preserve"> danego dnia</w:t>
      </w:r>
      <w:r w:rsidR="00C12D6F" w:rsidRPr="003E1508">
        <w:rPr>
          <w:i w:val="0"/>
          <w:sz w:val="22"/>
          <w:szCs w:val="22"/>
          <w:lang w:val="pl-PL"/>
        </w:rPr>
        <w:t xml:space="preserve"> jak chcemy, aby urządzenie pracowało: off, 1, 2, 3, 4, 5.</w:t>
      </w:r>
      <w:r w:rsidRPr="003E1508">
        <w:rPr>
          <w:i w:val="0"/>
          <w:sz w:val="22"/>
          <w:szCs w:val="22"/>
          <w:lang w:val="pl-PL"/>
        </w:rPr>
        <w:t xml:space="preserve"> </w:t>
      </w:r>
      <w:r w:rsidR="00C12D6F" w:rsidRPr="003E1508">
        <w:rPr>
          <w:i w:val="0"/>
          <w:sz w:val="22"/>
          <w:szCs w:val="22"/>
          <w:lang w:val="pl-PL"/>
        </w:rPr>
        <w:t>Przy każdej godzinie ustawić tryb ECO: off/on.</w:t>
      </w:r>
    </w:p>
    <w:p w14:paraId="4C7E5DB5" w14:textId="6862F39A" w:rsidR="003E1508" w:rsidRDefault="003E1508" w:rsidP="003E1508">
      <w:pPr>
        <w:spacing w:before="120" w:line="288" w:lineRule="auto"/>
        <w:ind w:left="720"/>
        <w:contextualSpacing/>
        <w:rPr>
          <w:i w:val="0"/>
          <w:sz w:val="22"/>
          <w:szCs w:val="22"/>
          <w:lang w:val="pl-PL"/>
        </w:rPr>
      </w:pPr>
      <w:r>
        <w:rPr>
          <w:i w:val="0"/>
          <w:sz w:val="22"/>
          <w:szCs w:val="22"/>
          <w:lang w:val="pl-PL"/>
        </w:rPr>
        <w:t xml:space="preserve">Ad II. </w:t>
      </w:r>
      <w:r w:rsidRPr="003E1508">
        <w:rPr>
          <w:i w:val="0"/>
          <w:sz w:val="22"/>
          <w:szCs w:val="22"/>
          <w:lang w:val="pl-PL"/>
        </w:rPr>
        <w:t xml:space="preserve">Wejść w </w:t>
      </w:r>
      <w:r>
        <w:rPr>
          <w:i w:val="0"/>
          <w:sz w:val="22"/>
          <w:szCs w:val="22"/>
          <w:lang w:val="pl-PL"/>
        </w:rPr>
        <w:t xml:space="preserve">zakładki </w:t>
      </w:r>
      <w:proofErr w:type="spellStart"/>
      <w:r>
        <w:rPr>
          <w:i w:val="0"/>
          <w:sz w:val="22"/>
          <w:szCs w:val="22"/>
          <w:lang w:val="pl-PL"/>
        </w:rPr>
        <w:t>wekkday</w:t>
      </w:r>
      <w:proofErr w:type="spellEnd"/>
      <w:r>
        <w:rPr>
          <w:i w:val="0"/>
          <w:sz w:val="22"/>
          <w:szCs w:val="22"/>
          <w:lang w:val="pl-PL"/>
        </w:rPr>
        <w:t xml:space="preserve"> i weekend</w:t>
      </w:r>
      <w:r w:rsidRPr="003E1508">
        <w:rPr>
          <w:i w:val="0"/>
          <w:sz w:val="22"/>
          <w:szCs w:val="22"/>
          <w:lang w:val="pl-PL"/>
        </w:rPr>
        <w:t>.</w:t>
      </w:r>
      <w:r>
        <w:rPr>
          <w:i w:val="0"/>
          <w:sz w:val="22"/>
          <w:szCs w:val="22"/>
          <w:lang w:val="pl-PL"/>
        </w:rPr>
        <w:t xml:space="preserve"> </w:t>
      </w:r>
      <w:r w:rsidRPr="003E1508">
        <w:rPr>
          <w:i w:val="0"/>
          <w:sz w:val="22"/>
          <w:szCs w:val="22"/>
          <w:lang w:val="pl-PL"/>
        </w:rPr>
        <w:t>Ustawić dla każdej godziny</w:t>
      </w:r>
      <w:r w:rsidR="00635046">
        <w:rPr>
          <w:i w:val="0"/>
          <w:sz w:val="22"/>
          <w:szCs w:val="22"/>
          <w:lang w:val="pl-PL"/>
        </w:rPr>
        <w:t xml:space="preserve"> w tygodniu i weekend</w:t>
      </w:r>
      <w:r w:rsidRPr="003E1508">
        <w:rPr>
          <w:i w:val="0"/>
          <w:sz w:val="22"/>
          <w:szCs w:val="22"/>
          <w:lang w:val="pl-PL"/>
        </w:rPr>
        <w:t xml:space="preserve"> jak chcemy, aby urządzenie pracowało: off, 1, 2, 3, 4, 5. Przy każdej godzinie ustawić tryb ECO: off/on.</w:t>
      </w:r>
    </w:p>
    <w:p w14:paraId="1CE231AA" w14:textId="7837EDD7" w:rsidR="00635046" w:rsidRDefault="00635046" w:rsidP="00635046">
      <w:pPr>
        <w:spacing w:before="120" w:line="288" w:lineRule="auto"/>
        <w:ind w:left="720"/>
        <w:contextualSpacing/>
        <w:rPr>
          <w:i w:val="0"/>
          <w:sz w:val="22"/>
          <w:szCs w:val="22"/>
          <w:lang w:val="pl-PL"/>
        </w:rPr>
      </w:pPr>
      <w:r>
        <w:rPr>
          <w:i w:val="0"/>
          <w:sz w:val="22"/>
          <w:szCs w:val="22"/>
          <w:lang w:val="pl-PL"/>
        </w:rPr>
        <w:t xml:space="preserve">Ad III. </w:t>
      </w:r>
      <w:r w:rsidRPr="003E1508">
        <w:rPr>
          <w:i w:val="0"/>
          <w:sz w:val="22"/>
          <w:szCs w:val="22"/>
          <w:lang w:val="pl-PL"/>
        </w:rPr>
        <w:t>Ustawić dla każdej godziny</w:t>
      </w:r>
      <w:r>
        <w:rPr>
          <w:i w:val="0"/>
          <w:sz w:val="22"/>
          <w:szCs w:val="22"/>
          <w:lang w:val="pl-PL"/>
        </w:rPr>
        <w:t xml:space="preserve"> </w:t>
      </w:r>
      <w:r>
        <w:rPr>
          <w:i w:val="0"/>
          <w:sz w:val="22"/>
          <w:szCs w:val="22"/>
          <w:lang w:val="pl-PL"/>
        </w:rPr>
        <w:t>na cały tydzień</w:t>
      </w:r>
      <w:r w:rsidRPr="003E1508">
        <w:rPr>
          <w:i w:val="0"/>
          <w:sz w:val="22"/>
          <w:szCs w:val="22"/>
          <w:lang w:val="pl-PL"/>
        </w:rPr>
        <w:t xml:space="preserve"> jak chcemy, aby urządzenie pracowało: off, 1, 2, 3, 4, 5. Przy każdej godzinie ustawić tryb ECO: off/on.</w:t>
      </w:r>
    </w:p>
    <w:p w14:paraId="37283CCD" w14:textId="2C980314" w:rsidR="00635046" w:rsidRDefault="00635046" w:rsidP="003E1508">
      <w:pPr>
        <w:spacing w:before="120" w:line="288" w:lineRule="auto"/>
        <w:ind w:left="720"/>
        <w:contextualSpacing/>
        <w:rPr>
          <w:i w:val="0"/>
          <w:sz w:val="22"/>
          <w:szCs w:val="22"/>
          <w:lang w:val="pl-PL"/>
        </w:rPr>
      </w:pPr>
    </w:p>
    <w:p w14:paraId="057CC04B" w14:textId="34C15D71" w:rsidR="00C12D6F" w:rsidRPr="00B069A7" w:rsidRDefault="003E1508" w:rsidP="00C12D6F">
      <w:pPr>
        <w:spacing w:before="480" w:line="288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4F022677" wp14:editId="200D8467">
            <wp:extent cx="6408420" cy="3540125"/>
            <wp:effectExtent l="0" t="0" r="0" b="317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4B0B3" w14:textId="77777777" w:rsidR="00635046" w:rsidRDefault="00635046" w:rsidP="00635046">
      <w:pPr>
        <w:spacing w:before="480" w:line="288" w:lineRule="auto"/>
        <w:contextualSpacing/>
        <w:rPr>
          <w:iCs/>
          <w:lang w:val="pl-PL"/>
        </w:rPr>
      </w:pPr>
    </w:p>
    <w:p w14:paraId="7DE6FF6A" w14:textId="77777777" w:rsidR="00635046" w:rsidRPr="00635046" w:rsidRDefault="00635046" w:rsidP="00635046">
      <w:pPr>
        <w:spacing w:before="480" w:line="288" w:lineRule="auto"/>
        <w:contextualSpacing/>
        <w:rPr>
          <w:i w:val="0"/>
          <w:sz w:val="22"/>
          <w:szCs w:val="22"/>
          <w:lang w:val="pl-PL"/>
        </w:rPr>
      </w:pPr>
    </w:p>
    <w:p w14:paraId="67B6E54E" w14:textId="77777777" w:rsidR="00D4226F" w:rsidRDefault="00D4226F" w:rsidP="00635046">
      <w:pPr>
        <w:spacing w:before="480" w:line="288" w:lineRule="auto"/>
        <w:ind w:left="492"/>
        <w:contextualSpacing/>
        <w:jc w:val="both"/>
        <w:rPr>
          <w:i w:val="0"/>
          <w:sz w:val="22"/>
          <w:szCs w:val="22"/>
          <w:lang w:val="pl-PL"/>
        </w:rPr>
      </w:pPr>
    </w:p>
    <w:p w14:paraId="6CB66A62" w14:textId="77777777" w:rsidR="00D4226F" w:rsidRDefault="00D4226F" w:rsidP="00635046">
      <w:pPr>
        <w:spacing w:before="480" w:line="288" w:lineRule="auto"/>
        <w:ind w:left="492"/>
        <w:contextualSpacing/>
        <w:jc w:val="both"/>
        <w:rPr>
          <w:i w:val="0"/>
          <w:sz w:val="22"/>
          <w:szCs w:val="22"/>
          <w:lang w:val="pl-PL"/>
        </w:rPr>
      </w:pPr>
    </w:p>
    <w:p w14:paraId="297C6DF4" w14:textId="77777777" w:rsidR="00D4226F" w:rsidRDefault="00D4226F" w:rsidP="00635046">
      <w:pPr>
        <w:spacing w:before="480" w:line="288" w:lineRule="auto"/>
        <w:ind w:left="492"/>
        <w:contextualSpacing/>
        <w:jc w:val="both"/>
        <w:rPr>
          <w:i w:val="0"/>
          <w:sz w:val="22"/>
          <w:szCs w:val="22"/>
          <w:lang w:val="pl-PL"/>
        </w:rPr>
      </w:pPr>
    </w:p>
    <w:p w14:paraId="103662AF" w14:textId="77777777" w:rsidR="00D4226F" w:rsidRDefault="00D4226F" w:rsidP="00635046">
      <w:pPr>
        <w:spacing w:before="480" w:line="288" w:lineRule="auto"/>
        <w:ind w:left="492"/>
        <w:contextualSpacing/>
        <w:jc w:val="both"/>
        <w:rPr>
          <w:i w:val="0"/>
          <w:sz w:val="22"/>
          <w:szCs w:val="22"/>
          <w:lang w:val="pl-PL"/>
        </w:rPr>
      </w:pPr>
    </w:p>
    <w:p w14:paraId="660D293E" w14:textId="2592EA61" w:rsidR="00635046" w:rsidRDefault="00635046" w:rsidP="00635046">
      <w:pPr>
        <w:spacing w:before="480" w:line="288" w:lineRule="auto"/>
        <w:ind w:left="492"/>
        <w:contextualSpacing/>
        <w:jc w:val="both"/>
        <w:rPr>
          <w:i w:val="0"/>
          <w:sz w:val="22"/>
          <w:szCs w:val="22"/>
          <w:lang w:val="pl-PL"/>
        </w:rPr>
      </w:pPr>
      <w:r w:rsidRPr="00635046">
        <w:rPr>
          <w:i w:val="0"/>
          <w:sz w:val="22"/>
          <w:szCs w:val="22"/>
          <w:lang w:val="pl-PL"/>
        </w:rPr>
        <w:lastRenderedPageBreak/>
        <w:t>Na dole strony kliknąć SAVE. Kliknięcie powoduje wysłanie Schedule na urządzenie</w:t>
      </w:r>
      <w:r>
        <w:rPr>
          <w:i w:val="0"/>
          <w:sz w:val="22"/>
          <w:szCs w:val="22"/>
          <w:lang w:val="pl-PL"/>
        </w:rPr>
        <w:t>. Otrzymamy   komunikat</w:t>
      </w:r>
    </w:p>
    <w:p w14:paraId="06042426" w14:textId="67EB7B60" w:rsidR="00D4226F" w:rsidRDefault="00D4226F" w:rsidP="00635046">
      <w:pPr>
        <w:spacing w:before="480" w:line="288" w:lineRule="auto"/>
        <w:ind w:left="492"/>
        <w:contextualSpacing/>
        <w:jc w:val="both"/>
        <w:rPr>
          <w:i w:val="0"/>
          <w:sz w:val="22"/>
          <w:szCs w:val="22"/>
          <w:lang w:val="pl-PL"/>
        </w:rPr>
      </w:pPr>
    </w:p>
    <w:p w14:paraId="4FE90D35" w14:textId="3AAC8358" w:rsidR="00D4226F" w:rsidRDefault="00D4226F" w:rsidP="00635046">
      <w:pPr>
        <w:spacing w:before="480" w:line="288" w:lineRule="auto"/>
        <w:ind w:left="492"/>
        <w:contextualSpacing/>
        <w:jc w:val="both"/>
        <w:rPr>
          <w:i w:val="0"/>
          <w:sz w:val="22"/>
          <w:szCs w:val="22"/>
          <w:lang w:val="pl-PL"/>
        </w:rPr>
      </w:pPr>
    </w:p>
    <w:p w14:paraId="07379FB0" w14:textId="11D7EBEE" w:rsidR="00D4226F" w:rsidRPr="00635046" w:rsidRDefault="00D4226F" w:rsidP="00D4226F">
      <w:pPr>
        <w:spacing w:before="480" w:line="288" w:lineRule="auto"/>
        <w:ind w:left="492"/>
        <w:contextualSpacing/>
        <w:rPr>
          <w:i w:val="0"/>
          <w:sz w:val="22"/>
          <w:szCs w:val="22"/>
          <w:lang w:val="pl-PL"/>
        </w:rPr>
      </w:pPr>
      <w:r>
        <w:rPr>
          <w:noProof/>
        </w:rPr>
        <w:drawing>
          <wp:inline distT="0" distB="0" distL="0" distR="0" wp14:anchorId="6C6B01E6" wp14:editId="2539C18F">
            <wp:extent cx="6408420" cy="354774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9B36C" w14:textId="152529EA" w:rsidR="00C12D6F" w:rsidRPr="00635046" w:rsidRDefault="00C12D6F" w:rsidP="00635046">
      <w:pPr>
        <w:spacing w:before="480" w:line="288" w:lineRule="auto"/>
        <w:rPr>
          <w:iCs/>
          <w:lang w:val="pl-PL"/>
        </w:rPr>
      </w:pPr>
    </w:p>
    <w:p w14:paraId="4DC5C0C9" w14:textId="3681C380" w:rsidR="00E439EB" w:rsidRDefault="00E439EB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2B35CF3B" w14:textId="4A5BDA15" w:rsidR="00E439EB" w:rsidRDefault="00E439EB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40CA34B1" w14:textId="285434B5" w:rsidR="00E439EB" w:rsidRDefault="00E439EB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4176C564" w14:textId="047F6BAB" w:rsidR="00E439EB" w:rsidRDefault="00E439EB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27522689" w14:textId="159D1E14" w:rsidR="00E439EB" w:rsidRDefault="00E439EB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4797A39B" w14:textId="11748614" w:rsidR="00E439EB" w:rsidRDefault="00E439EB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3E487113" w14:textId="7C26CE80" w:rsidR="00D4226F" w:rsidRDefault="00D4226F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77CCF437" w14:textId="77777777" w:rsidR="00D4226F" w:rsidRPr="00B069A7" w:rsidRDefault="00D4226F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06BF874B" w14:textId="77777777" w:rsidR="006F5761" w:rsidRDefault="006F5761" w:rsidP="006F5761">
      <w:pPr>
        <w:pStyle w:val="RDbodytext"/>
      </w:pPr>
    </w:p>
    <w:p w14:paraId="7CB60921" w14:textId="43E5DCC7" w:rsidR="006F5761" w:rsidRDefault="00C12D6F" w:rsidP="006F5761">
      <w:pPr>
        <w:pStyle w:val="Nagwek1"/>
      </w:pPr>
      <w:bookmarkStart w:id="2" w:name="_Toc96420549"/>
      <w:r>
        <w:t>WIFI</w:t>
      </w:r>
      <w:bookmarkEnd w:id="2"/>
    </w:p>
    <w:p w14:paraId="4B276B92" w14:textId="77777777" w:rsidR="00C12D6F" w:rsidRPr="006E4F35" w:rsidRDefault="00C12D6F" w:rsidP="00C12D6F">
      <w:pPr>
        <w:pStyle w:val="Akapitzlist"/>
        <w:spacing w:before="480" w:line="288" w:lineRule="auto"/>
        <w:ind w:left="360" w:firstLine="0"/>
        <w:rPr>
          <w:iCs/>
          <w:lang w:val="pl-PL"/>
        </w:rPr>
      </w:pPr>
      <w:r w:rsidRPr="0082546B">
        <w:rPr>
          <w:iCs/>
          <w:lang w:val="pl-PL"/>
        </w:rPr>
        <w:t>Połączenie z siecią WIFI.</w:t>
      </w:r>
    </w:p>
    <w:p w14:paraId="4256948F" w14:textId="77777777" w:rsidR="00C12D6F" w:rsidRPr="0082546B" w:rsidRDefault="00C12D6F" w:rsidP="007A4E1E">
      <w:pPr>
        <w:pStyle w:val="Akapitzlist"/>
        <w:widowControl/>
        <w:numPr>
          <w:ilvl w:val="0"/>
          <w:numId w:val="7"/>
        </w:numPr>
        <w:spacing w:before="480" w:line="288" w:lineRule="auto"/>
        <w:contextualSpacing/>
        <w:jc w:val="left"/>
        <w:rPr>
          <w:iCs/>
          <w:lang w:val="pl-PL"/>
        </w:rPr>
      </w:pPr>
      <w:r w:rsidRPr="0082546B">
        <w:rPr>
          <w:iCs/>
          <w:lang w:val="pl-PL"/>
        </w:rPr>
        <w:t xml:space="preserve">Podać SSID I hasło do połączenia urządzenia z </w:t>
      </w:r>
      <w:r>
        <w:rPr>
          <w:iCs/>
          <w:lang w:val="pl-PL"/>
        </w:rPr>
        <w:t>siecią</w:t>
      </w:r>
      <w:r w:rsidRPr="0082546B">
        <w:rPr>
          <w:iCs/>
          <w:lang w:val="pl-PL"/>
        </w:rPr>
        <w:t xml:space="preserve"> WIFI.</w:t>
      </w:r>
    </w:p>
    <w:p w14:paraId="0E8E0798" w14:textId="77777777" w:rsidR="00C12D6F" w:rsidRPr="0082546B" w:rsidRDefault="00C12D6F" w:rsidP="007A4E1E">
      <w:pPr>
        <w:pStyle w:val="Akapitzlist"/>
        <w:widowControl/>
        <w:numPr>
          <w:ilvl w:val="0"/>
          <w:numId w:val="7"/>
        </w:numPr>
        <w:spacing w:before="480" w:line="288" w:lineRule="auto"/>
        <w:contextualSpacing/>
        <w:jc w:val="left"/>
        <w:rPr>
          <w:iCs/>
          <w:lang w:val="pl-PL"/>
        </w:rPr>
      </w:pPr>
      <w:r w:rsidRPr="0082546B">
        <w:rPr>
          <w:rFonts w:eastAsia="Times New Roman"/>
          <w:lang w:val="pl-PL"/>
        </w:rPr>
        <w:t>Kiedy sieć ma zabezpieczenia WPA2 Enterprise wypełnić dodatkowe pola.</w:t>
      </w:r>
    </w:p>
    <w:p w14:paraId="79C61D4B" w14:textId="77777777" w:rsidR="00C12D6F" w:rsidRPr="005F64D8" w:rsidRDefault="00C12D6F" w:rsidP="007A4E1E">
      <w:pPr>
        <w:pStyle w:val="Akapitzlist"/>
        <w:widowControl/>
        <w:numPr>
          <w:ilvl w:val="0"/>
          <w:numId w:val="7"/>
        </w:numPr>
        <w:spacing w:before="480" w:line="288" w:lineRule="auto"/>
        <w:contextualSpacing/>
        <w:jc w:val="left"/>
        <w:rPr>
          <w:iCs/>
          <w:lang w:val="pl-PL"/>
        </w:rPr>
      </w:pPr>
      <w:r w:rsidRPr="0082546B">
        <w:rPr>
          <w:rFonts w:eastAsia="Times New Roman"/>
          <w:lang w:val="pl-PL"/>
        </w:rPr>
        <w:t>Po połączeniu z siecią w zakładce HOME, ikonka WIFI zaświeci na zielono – ON.</w:t>
      </w:r>
    </w:p>
    <w:p w14:paraId="405EC699" w14:textId="2F6A8C5A" w:rsidR="00C12D6F" w:rsidRPr="005F64D8" w:rsidRDefault="00D4226F" w:rsidP="00C12D6F">
      <w:pPr>
        <w:spacing w:before="480" w:line="288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0E0127CE" wp14:editId="6142800F">
            <wp:extent cx="6408420" cy="3535045"/>
            <wp:effectExtent l="0" t="0" r="0" b="825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BB45" w14:textId="77777777" w:rsidR="00C12D6F" w:rsidRPr="0082546B" w:rsidRDefault="00C12D6F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037498FA" w14:textId="564B14B6" w:rsidR="00C12D6F" w:rsidRDefault="00C12D6F" w:rsidP="00C12D6F">
      <w:pPr>
        <w:pStyle w:val="RDbodytext"/>
      </w:pPr>
    </w:p>
    <w:p w14:paraId="19667052" w14:textId="09EFCA57" w:rsidR="00E439EB" w:rsidRDefault="00E439EB" w:rsidP="00C12D6F">
      <w:pPr>
        <w:pStyle w:val="RDbodytext"/>
      </w:pPr>
    </w:p>
    <w:p w14:paraId="4F322932" w14:textId="61FD8A62" w:rsidR="00E439EB" w:rsidRDefault="00E439EB" w:rsidP="00C12D6F">
      <w:pPr>
        <w:pStyle w:val="RDbodytext"/>
      </w:pPr>
    </w:p>
    <w:p w14:paraId="56B2B4A8" w14:textId="4D6865BF" w:rsidR="00E439EB" w:rsidRDefault="00E439EB" w:rsidP="00C12D6F">
      <w:pPr>
        <w:pStyle w:val="RDbodytext"/>
      </w:pPr>
    </w:p>
    <w:p w14:paraId="3914376A" w14:textId="7ED4826B" w:rsidR="00E439EB" w:rsidRDefault="00E439EB" w:rsidP="00C12D6F">
      <w:pPr>
        <w:pStyle w:val="RDbodytext"/>
      </w:pPr>
    </w:p>
    <w:p w14:paraId="399C2EFE" w14:textId="31ACD686" w:rsidR="00E439EB" w:rsidRDefault="00E439EB" w:rsidP="00C12D6F">
      <w:pPr>
        <w:pStyle w:val="RDbodytext"/>
      </w:pPr>
    </w:p>
    <w:p w14:paraId="4EAE8F85" w14:textId="47A043BA" w:rsidR="00E439EB" w:rsidRDefault="00E439EB" w:rsidP="00C12D6F">
      <w:pPr>
        <w:pStyle w:val="RDbodytext"/>
      </w:pPr>
    </w:p>
    <w:p w14:paraId="6A53167A" w14:textId="4C4EF613" w:rsidR="00E439EB" w:rsidRDefault="00E439EB" w:rsidP="00C12D6F">
      <w:pPr>
        <w:pStyle w:val="RDbodytext"/>
      </w:pPr>
    </w:p>
    <w:p w14:paraId="0C431850" w14:textId="7A46A3CA" w:rsidR="00E439EB" w:rsidRDefault="00E439EB" w:rsidP="00C12D6F">
      <w:pPr>
        <w:pStyle w:val="RDbodytext"/>
      </w:pPr>
    </w:p>
    <w:p w14:paraId="03066416" w14:textId="77CA7F3A" w:rsidR="00E439EB" w:rsidRDefault="00E439EB" w:rsidP="00C12D6F">
      <w:pPr>
        <w:pStyle w:val="RDbodytext"/>
      </w:pPr>
    </w:p>
    <w:p w14:paraId="2E7FBDCC" w14:textId="6B0D7E2D" w:rsidR="00E439EB" w:rsidRDefault="00E439EB" w:rsidP="00C12D6F">
      <w:pPr>
        <w:pStyle w:val="RDbodytext"/>
      </w:pPr>
    </w:p>
    <w:p w14:paraId="7FAE7317" w14:textId="6475AEC2" w:rsidR="00E439EB" w:rsidRDefault="00E439EB" w:rsidP="00C12D6F">
      <w:pPr>
        <w:pStyle w:val="RDbodytext"/>
      </w:pPr>
    </w:p>
    <w:p w14:paraId="11BE4622" w14:textId="76F3F01A" w:rsidR="00E439EB" w:rsidRDefault="00E439EB" w:rsidP="00C12D6F">
      <w:pPr>
        <w:pStyle w:val="RDbodytext"/>
      </w:pPr>
    </w:p>
    <w:p w14:paraId="074F0C36" w14:textId="322B4830" w:rsidR="00E439EB" w:rsidRDefault="00E439EB" w:rsidP="00C12D6F">
      <w:pPr>
        <w:pStyle w:val="RDbodytext"/>
      </w:pPr>
    </w:p>
    <w:p w14:paraId="417D14EE" w14:textId="4D78D1DE" w:rsidR="00E439EB" w:rsidRDefault="00E439EB" w:rsidP="00C12D6F">
      <w:pPr>
        <w:pStyle w:val="RDbodytext"/>
      </w:pPr>
    </w:p>
    <w:p w14:paraId="2F180439" w14:textId="1EBBB960" w:rsidR="00E439EB" w:rsidRDefault="00E439EB" w:rsidP="00C12D6F">
      <w:pPr>
        <w:pStyle w:val="RDbodytext"/>
      </w:pPr>
    </w:p>
    <w:p w14:paraId="22C35FF5" w14:textId="75042C1E" w:rsidR="00E439EB" w:rsidRDefault="00E439EB" w:rsidP="00C12D6F">
      <w:pPr>
        <w:pStyle w:val="RDbodytext"/>
      </w:pPr>
    </w:p>
    <w:p w14:paraId="3C1D63A6" w14:textId="0D99B76D" w:rsidR="00E439EB" w:rsidRDefault="00E439EB" w:rsidP="00C12D6F">
      <w:pPr>
        <w:pStyle w:val="RDbodytext"/>
      </w:pPr>
    </w:p>
    <w:p w14:paraId="5D1E92D5" w14:textId="48576011" w:rsidR="00E439EB" w:rsidRDefault="00E439EB" w:rsidP="00C12D6F">
      <w:pPr>
        <w:pStyle w:val="RDbodytext"/>
      </w:pPr>
    </w:p>
    <w:p w14:paraId="5B0D42A4" w14:textId="4D04A08E" w:rsidR="00E439EB" w:rsidRDefault="00E439EB" w:rsidP="00C12D6F">
      <w:pPr>
        <w:pStyle w:val="RDbodytext"/>
      </w:pPr>
    </w:p>
    <w:p w14:paraId="4590385C" w14:textId="77777777" w:rsidR="00E439EB" w:rsidRDefault="00E439EB" w:rsidP="00C12D6F">
      <w:pPr>
        <w:pStyle w:val="RDbodytext"/>
      </w:pPr>
    </w:p>
    <w:p w14:paraId="2B1D61EC" w14:textId="4FE87C2E" w:rsidR="00C12D6F" w:rsidRDefault="00C12D6F" w:rsidP="00C12D6F">
      <w:pPr>
        <w:pStyle w:val="Nagwek1"/>
      </w:pPr>
      <w:bookmarkStart w:id="3" w:name="_Toc96420550"/>
      <w:r>
        <w:t>OTA</w:t>
      </w:r>
      <w:bookmarkEnd w:id="3"/>
    </w:p>
    <w:p w14:paraId="7374D282" w14:textId="77777777" w:rsidR="00C12D6F" w:rsidRPr="00D062A4" w:rsidRDefault="00C12D6F" w:rsidP="00C12D6F">
      <w:pPr>
        <w:pStyle w:val="Akapitzlist"/>
        <w:spacing w:before="480" w:line="288" w:lineRule="auto"/>
        <w:ind w:left="360" w:firstLine="0"/>
        <w:rPr>
          <w:iCs/>
        </w:rPr>
      </w:pPr>
      <w:r w:rsidRPr="00D062A4">
        <w:rPr>
          <w:iCs/>
          <w:lang w:val="pl-PL"/>
        </w:rPr>
        <w:t>Wgrywanie nowej wersji oprogramowania na urządzenie</w:t>
      </w:r>
    </w:p>
    <w:p w14:paraId="63BCB924" w14:textId="77777777" w:rsidR="00C12D6F" w:rsidRPr="008B7F20" w:rsidRDefault="00C12D6F" w:rsidP="007A4E1E">
      <w:pPr>
        <w:pStyle w:val="Akapitzlist"/>
        <w:widowControl/>
        <w:numPr>
          <w:ilvl w:val="0"/>
          <w:numId w:val="8"/>
        </w:numPr>
        <w:spacing w:before="480" w:line="288" w:lineRule="auto"/>
        <w:contextualSpacing/>
        <w:jc w:val="left"/>
        <w:rPr>
          <w:iCs/>
          <w:lang w:val="pl-PL"/>
        </w:rPr>
      </w:pPr>
      <w:r w:rsidRPr="0082546B">
        <w:rPr>
          <w:iCs/>
          <w:lang w:val="pl-PL"/>
        </w:rPr>
        <w:t>Kliknąć w pole File</w:t>
      </w:r>
      <w:r w:rsidRPr="008B7F20">
        <w:rPr>
          <w:iCs/>
        </w:rPr>
        <w:t xml:space="preserve"> input</w:t>
      </w:r>
      <w:r w:rsidRPr="0082546B">
        <w:rPr>
          <w:iCs/>
          <w:lang w:val="pl-PL"/>
        </w:rPr>
        <w:t>.</w:t>
      </w:r>
      <w:r>
        <w:rPr>
          <w:iCs/>
          <w:lang w:val="pl-PL"/>
        </w:rPr>
        <w:t xml:space="preserve"> Wybrać plik do wgrania</w:t>
      </w:r>
    </w:p>
    <w:p w14:paraId="5A1773EA" w14:textId="77777777" w:rsidR="00C12D6F" w:rsidRDefault="00C12D6F" w:rsidP="007A4E1E">
      <w:pPr>
        <w:pStyle w:val="Akapitzlist"/>
        <w:widowControl/>
        <w:numPr>
          <w:ilvl w:val="0"/>
          <w:numId w:val="8"/>
        </w:numPr>
        <w:spacing w:before="480" w:line="288" w:lineRule="auto"/>
        <w:contextualSpacing/>
        <w:jc w:val="left"/>
        <w:rPr>
          <w:iCs/>
        </w:rPr>
      </w:pPr>
      <w:r w:rsidRPr="008B7F20">
        <w:rPr>
          <w:iCs/>
          <w:lang w:val="pl-PL"/>
        </w:rPr>
        <w:t>Wybrać</w:t>
      </w:r>
      <w:r>
        <w:rPr>
          <w:iCs/>
        </w:rPr>
        <w:t xml:space="preserve"> </w:t>
      </w:r>
      <w:proofErr w:type="spellStart"/>
      <w:r>
        <w:rPr>
          <w:iCs/>
        </w:rPr>
        <w:t>aktualizację</w:t>
      </w:r>
      <w:proofErr w:type="spellEnd"/>
      <w:r>
        <w:rPr>
          <w:iCs/>
        </w:rPr>
        <w:t>.</w:t>
      </w:r>
    </w:p>
    <w:p w14:paraId="50C6D00B" w14:textId="77777777" w:rsidR="00C12D6F" w:rsidRDefault="00C12D6F" w:rsidP="007A4E1E">
      <w:pPr>
        <w:pStyle w:val="Akapitzlist"/>
        <w:widowControl/>
        <w:numPr>
          <w:ilvl w:val="0"/>
          <w:numId w:val="8"/>
        </w:numPr>
        <w:spacing w:before="480" w:line="288" w:lineRule="auto"/>
        <w:contextualSpacing/>
        <w:jc w:val="left"/>
        <w:rPr>
          <w:iCs/>
        </w:rPr>
      </w:pPr>
      <w:proofErr w:type="spellStart"/>
      <w:r>
        <w:rPr>
          <w:iCs/>
        </w:rPr>
        <w:t>Kliknąć</w:t>
      </w:r>
      <w:proofErr w:type="spellEnd"/>
      <w:r>
        <w:rPr>
          <w:iCs/>
        </w:rPr>
        <w:t xml:space="preserve"> UPLOAD.</w:t>
      </w:r>
    </w:p>
    <w:p w14:paraId="76280F62" w14:textId="77777777" w:rsidR="00C12D6F" w:rsidRPr="0082546B" w:rsidRDefault="00C12D6F" w:rsidP="007A4E1E">
      <w:pPr>
        <w:pStyle w:val="Akapitzlist"/>
        <w:widowControl/>
        <w:numPr>
          <w:ilvl w:val="0"/>
          <w:numId w:val="8"/>
        </w:numPr>
        <w:spacing w:before="480" w:line="288" w:lineRule="auto"/>
        <w:contextualSpacing/>
        <w:jc w:val="left"/>
        <w:rPr>
          <w:iCs/>
          <w:lang w:val="pl-PL"/>
        </w:rPr>
      </w:pPr>
      <w:r w:rsidRPr="0082546B">
        <w:rPr>
          <w:iCs/>
          <w:lang w:val="pl-PL"/>
        </w:rPr>
        <w:t xml:space="preserve">Pojawi się </w:t>
      </w:r>
      <w:proofErr w:type="spellStart"/>
      <w:r w:rsidRPr="0082546B">
        <w:rPr>
          <w:iCs/>
          <w:lang w:val="pl-PL"/>
        </w:rPr>
        <w:t>progress</w:t>
      </w:r>
      <w:proofErr w:type="spellEnd"/>
      <w:r w:rsidRPr="0082546B">
        <w:rPr>
          <w:iCs/>
          <w:lang w:val="pl-PL"/>
        </w:rPr>
        <w:t xml:space="preserve"> bar informujący o pobieraniu aktualiz</w:t>
      </w:r>
      <w:r>
        <w:rPr>
          <w:iCs/>
          <w:lang w:val="pl-PL"/>
        </w:rPr>
        <w:t>a</w:t>
      </w:r>
      <w:r w:rsidRPr="0082546B">
        <w:rPr>
          <w:iCs/>
          <w:lang w:val="pl-PL"/>
        </w:rPr>
        <w:t>cji.</w:t>
      </w:r>
    </w:p>
    <w:p w14:paraId="79E31730" w14:textId="77777777" w:rsidR="00C12D6F" w:rsidRDefault="00C12D6F" w:rsidP="007A4E1E">
      <w:pPr>
        <w:pStyle w:val="Akapitzlist"/>
        <w:widowControl/>
        <w:numPr>
          <w:ilvl w:val="0"/>
          <w:numId w:val="8"/>
        </w:numPr>
        <w:spacing w:before="480" w:line="288" w:lineRule="auto"/>
        <w:contextualSpacing/>
        <w:jc w:val="left"/>
        <w:rPr>
          <w:iCs/>
          <w:lang w:val="pl-PL"/>
        </w:rPr>
      </w:pPr>
      <w:r w:rsidRPr="0082546B">
        <w:rPr>
          <w:iCs/>
          <w:lang w:val="pl-PL"/>
        </w:rPr>
        <w:t xml:space="preserve">Należy na nowo połączyć się z urządzeniem i uruchomić </w:t>
      </w:r>
      <w:proofErr w:type="spellStart"/>
      <w:r w:rsidRPr="0082546B">
        <w:rPr>
          <w:iCs/>
          <w:lang w:val="pl-PL"/>
        </w:rPr>
        <w:t>webserwer</w:t>
      </w:r>
      <w:proofErr w:type="spellEnd"/>
      <w:r w:rsidRPr="0082546B">
        <w:rPr>
          <w:iCs/>
          <w:lang w:val="pl-PL"/>
        </w:rPr>
        <w:t>.</w:t>
      </w:r>
    </w:p>
    <w:p w14:paraId="17FD7E8E" w14:textId="5D29CBCF" w:rsidR="00C12D6F" w:rsidRPr="00005AFE" w:rsidRDefault="00D4226F" w:rsidP="00C12D6F">
      <w:pPr>
        <w:spacing w:before="480" w:line="288" w:lineRule="auto"/>
        <w:rPr>
          <w:iCs/>
          <w:lang w:val="pl-PL"/>
        </w:rPr>
      </w:pPr>
      <w:r>
        <w:rPr>
          <w:noProof/>
        </w:rPr>
        <w:drawing>
          <wp:inline distT="0" distB="0" distL="0" distR="0" wp14:anchorId="3C20ED55" wp14:editId="009CB59B">
            <wp:extent cx="6408420" cy="354584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CD9A3" w14:textId="200FC57A" w:rsidR="00C12D6F" w:rsidRDefault="00C12D6F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1817AC0B" w14:textId="5F2FE9DA" w:rsidR="00E439EB" w:rsidRDefault="00E439EB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4C2B3174" w14:textId="63CA19D9" w:rsidR="00E439EB" w:rsidRDefault="00E439EB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5B4E8893" w14:textId="68034687" w:rsidR="00E439EB" w:rsidRDefault="00E439EB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60B5AA11" w14:textId="3D273410" w:rsidR="00E439EB" w:rsidRDefault="00E439EB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0AFC3CD3" w14:textId="77777777" w:rsidR="00E439EB" w:rsidRPr="00521764" w:rsidRDefault="00E439EB" w:rsidP="00521764">
      <w:pPr>
        <w:spacing w:before="480" w:line="288" w:lineRule="auto"/>
        <w:rPr>
          <w:iCs/>
          <w:lang w:val="pl-PL"/>
        </w:rPr>
      </w:pPr>
    </w:p>
    <w:p w14:paraId="56B134EE" w14:textId="428FE38D" w:rsidR="00C12D6F" w:rsidRDefault="00C12D6F" w:rsidP="00C12D6F">
      <w:pPr>
        <w:pStyle w:val="Nagwek1"/>
      </w:pPr>
      <w:bookmarkStart w:id="4" w:name="_Toc96420551"/>
      <w:r>
        <w:lastRenderedPageBreak/>
        <w:t>SERVICE</w:t>
      </w:r>
      <w:bookmarkEnd w:id="4"/>
    </w:p>
    <w:p w14:paraId="7B8A1C69" w14:textId="77777777" w:rsidR="00E439EB" w:rsidRPr="006B1B87" w:rsidRDefault="00E439EB" w:rsidP="00E439EB">
      <w:pPr>
        <w:pStyle w:val="Akapitzlist"/>
        <w:spacing w:before="480" w:line="288" w:lineRule="auto"/>
        <w:ind w:left="360" w:firstLine="0"/>
        <w:rPr>
          <w:iCs/>
          <w:lang w:val="pl-PL"/>
        </w:rPr>
      </w:pPr>
      <w:r w:rsidRPr="0082546B">
        <w:rPr>
          <w:iCs/>
          <w:lang w:val="pl-PL"/>
        </w:rPr>
        <w:t>Ustawienie daty i czasu. Kasowanie liczników lamp UV, filtra HEPA</w:t>
      </w:r>
    </w:p>
    <w:p w14:paraId="7C70D191" w14:textId="77777777" w:rsidR="00E439EB" w:rsidRDefault="00E439EB" w:rsidP="007A4E1E">
      <w:pPr>
        <w:pStyle w:val="Akapitzlist"/>
        <w:widowControl/>
        <w:numPr>
          <w:ilvl w:val="0"/>
          <w:numId w:val="9"/>
        </w:numPr>
        <w:spacing w:before="480" w:line="288" w:lineRule="auto"/>
        <w:contextualSpacing/>
        <w:jc w:val="left"/>
        <w:rPr>
          <w:iCs/>
        </w:rPr>
      </w:pPr>
      <w:proofErr w:type="spellStart"/>
      <w:r>
        <w:rPr>
          <w:iCs/>
        </w:rPr>
        <w:t>Ustawienie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właściwej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daty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czasu</w:t>
      </w:r>
      <w:proofErr w:type="spellEnd"/>
    </w:p>
    <w:p w14:paraId="09D0D0F1" w14:textId="6AD7F7D9" w:rsidR="00E439EB" w:rsidRPr="00521764" w:rsidRDefault="00E439EB" w:rsidP="007A4E1E">
      <w:pPr>
        <w:pStyle w:val="Akapitzlist"/>
        <w:widowControl/>
        <w:numPr>
          <w:ilvl w:val="0"/>
          <w:numId w:val="10"/>
        </w:numPr>
        <w:spacing w:before="480" w:line="288" w:lineRule="auto"/>
        <w:contextualSpacing/>
        <w:jc w:val="left"/>
        <w:rPr>
          <w:iCs/>
          <w:lang w:val="pl-PL"/>
        </w:rPr>
      </w:pPr>
      <w:r w:rsidRPr="0082546B">
        <w:rPr>
          <w:iCs/>
          <w:lang w:val="pl-PL"/>
        </w:rPr>
        <w:t>Rozwinąć pasek D</w:t>
      </w:r>
      <w:r w:rsidR="00521764">
        <w:rPr>
          <w:iCs/>
          <w:lang w:val="pl-PL"/>
        </w:rPr>
        <w:t xml:space="preserve">ata &amp; Time </w:t>
      </w:r>
      <w:proofErr w:type="spellStart"/>
      <w:r w:rsidR="00521764">
        <w:rPr>
          <w:iCs/>
          <w:lang w:val="pl-PL"/>
        </w:rPr>
        <w:t>setting</w:t>
      </w:r>
      <w:proofErr w:type="spellEnd"/>
      <w:r w:rsidRPr="0082546B">
        <w:rPr>
          <w:iCs/>
          <w:lang w:val="pl-PL"/>
        </w:rPr>
        <w:t>. Wybrać datę</w:t>
      </w:r>
      <w:r w:rsidR="00521764">
        <w:rPr>
          <w:iCs/>
          <w:lang w:val="pl-PL"/>
        </w:rPr>
        <w:t xml:space="preserve"> i godzinę.</w:t>
      </w:r>
    </w:p>
    <w:p w14:paraId="2AEC5976" w14:textId="061B545F" w:rsidR="00E439EB" w:rsidRDefault="00E439EB" w:rsidP="007A4E1E">
      <w:pPr>
        <w:pStyle w:val="Akapitzlist"/>
        <w:widowControl/>
        <w:numPr>
          <w:ilvl w:val="0"/>
          <w:numId w:val="10"/>
        </w:numPr>
        <w:spacing w:before="480" w:line="288" w:lineRule="auto"/>
        <w:contextualSpacing/>
        <w:jc w:val="left"/>
        <w:rPr>
          <w:iCs/>
        </w:rPr>
      </w:pPr>
      <w:proofErr w:type="spellStart"/>
      <w:r>
        <w:rPr>
          <w:iCs/>
        </w:rPr>
        <w:t>Kliknąć</w:t>
      </w:r>
      <w:proofErr w:type="spellEnd"/>
      <w:r>
        <w:rPr>
          <w:iCs/>
        </w:rPr>
        <w:t xml:space="preserve"> SET TIME</w:t>
      </w:r>
      <w:r w:rsidR="00521764">
        <w:rPr>
          <w:iCs/>
        </w:rPr>
        <w:t>.</w:t>
      </w:r>
    </w:p>
    <w:p w14:paraId="2981C9BB" w14:textId="309510F4" w:rsidR="00521764" w:rsidRPr="00B069A7" w:rsidRDefault="00D4226F" w:rsidP="00E439EB">
      <w:pPr>
        <w:spacing w:before="480" w:line="288" w:lineRule="auto"/>
        <w:rPr>
          <w:iCs/>
        </w:rPr>
      </w:pPr>
      <w:r>
        <w:rPr>
          <w:noProof/>
        </w:rPr>
        <w:drawing>
          <wp:inline distT="0" distB="0" distL="0" distR="0" wp14:anchorId="784A3F6D" wp14:editId="3203FB12">
            <wp:extent cx="5867400" cy="3250558"/>
            <wp:effectExtent l="0" t="0" r="0" b="762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939" cy="3253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01F6B" w14:textId="74AD370F" w:rsidR="00E439EB" w:rsidRDefault="00521764" w:rsidP="007A4E1E">
      <w:pPr>
        <w:pStyle w:val="Akapitzlist"/>
        <w:numPr>
          <w:ilvl w:val="0"/>
          <w:numId w:val="13"/>
        </w:numPr>
        <w:spacing w:before="120" w:line="288" w:lineRule="auto"/>
        <w:ind w:left="2024" w:hanging="357"/>
        <w:rPr>
          <w:iCs/>
        </w:rPr>
      </w:pPr>
      <w:proofErr w:type="spellStart"/>
      <w:r>
        <w:rPr>
          <w:iCs/>
        </w:rPr>
        <w:t>Pojawi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się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informacja</w:t>
      </w:r>
      <w:proofErr w:type="spellEnd"/>
      <w:r>
        <w:rPr>
          <w:iCs/>
        </w:rPr>
        <w:t xml:space="preserve"> o </w:t>
      </w:r>
      <w:proofErr w:type="spellStart"/>
      <w:r>
        <w:rPr>
          <w:iCs/>
        </w:rPr>
        <w:t>aktualizacji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daty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czasu</w:t>
      </w:r>
      <w:proofErr w:type="spellEnd"/>
      <w:r>
        <w:rPr>
          <w:iCs/>
        </w:rPr>
        <w:t>.</w:t>
      </w:r>
    </w:p>
    <w:p w14:paraId="7E8C7607" w14:textId="41534ED5" w:rsidR="00521764" w:rsidRPr="00521764" w:rsidRDefault="00521764" w:rsidP="00521764">
      <w:pPr>
        <w:spacing w:before="120" w:line="288" w:lineRule="auto"/>
        <w:rPr>
          <w:iCs/>
        </w:rPr>
      </w:pPr>
      <w:r>
        <w:rPr>
          <w:noProof/>
        </w:rPr>
        <w:drawing>
          <wp:inline distT="0" distB="0" distL="0" distR="0" wp14:anchorId="691F9F46" wp14:editId="226BE37D">
            <wp:extent cx="5797550" cy="3063240"/>
            <wp:effectExtent l="0" t="0" r="0" b="381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368" cy="308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D01E0" w14:textId="77777777" w:rsidR="00521764" w:rsidRPr="00521764" w:rsidRDefault="00521764" w:rsidP="00521764">
      <w:pPr>
        <w:spacing w:before="480" w:line="288" w:lineRule="auto"/>
        <w:rPr>
          <w:iCs/>
        </w:rPr>
      </w:pPr>
    </w:p>
    <w:p w14:paraId="5841F442" w14:textId="77777777" w:rsidR="00E439EB" w:rsidRPr="00F75026" w:rsidRDefault="00E439EB" w:rsidP="007A4E1E">
      <w:pPr>
        <w:pStyle w:val="Akapitzlist"/>
        <w:widowControl/>
        <w:numPr>
          <w:ilvl w:val="0"/>
          <w:numId w:val="9"/>
        </w:numPr>
        <w:spacing w:before="480" w:line="288" w:lineRule="auto"/>
        <w:contextualSpacing/>
        <w:jc w:val="left"/>
        <w:rPr>
          <w:iCs/>
          <w:lang w:val="pl-PL"/>
        </w:rPr>
      </w:pPr>
      <w:r>
        <w:rPr>
          <w:iCs/>
        </w:rPr>
        <w:lastRenderedPageBreak/>
        <w:t>Reset</w:t>
      </w:r>
      <w:r w:rsidRPr="00F75026">
        <w:rPr>
          <w:iCs/>
          <w:lang w:val="pl-PL"/>
        </w:rPr>
        <w:t xml:space="preserve"> liczników</w:t>
      </w:r>
      <w:r>
        <w:rPr>
          <w:iCs/>
        </w:rPr>
        <w:t>.</w:t>
      </w:r>
    </w:p>
    <w:p w14:paraId="75445E24" w14:textId="44457552" w:rsidR="00E439EB" w:rsidRDefault="00E439EB" w:rsidP="007A4E1E">
      <w:pPr>
        <w:pStyle w:val="Akapitzlist"/>
        <w:widowControl/>
        <w:numPr>
          <w:ilvl w:val="0"/>
          <w:numId w:val="11"/>
        </w:numPr>
        <w:spacing w:before="480" w:line="288" w:lineRule="auto"/>
        <w:contextualSpacing/>
        <w:jc w:val="left"/>
        <w:rPr>
          <w:iCs/>
        </w:rPr>
      </w:pPr>
      <w:r w:rsidRPr="00F75026">
        <w:rPr>
          <w:iCs/>
          <w:lang w:val="pl-PL"/>
        </w:rPr>
        <w:t>Rozwinąć</w:t>
      </w:r>
      <w:r>
        <w:rPr>
          <w:iCs/>
        </w:rPr>
        <w:t xml:space="preserve"> </w:t>
      </w:r>
      <w:proofErr w:type="spellStart"/>
      <w:r>
        <w:rPr>
          <w:iCs/>
        </w:rPr>
        <w:t>pasek</w:t>
      </w:r>
      <w:proofErr w:type="spellEnd"/>
      <w:r>
        <w:rPr>
          <w:iCs/>
        </w:rPr>
        <w:t xml:space="preserve"> Equipment replacement</w:t>
      </w:r>
      <w:r w:rsidR="00521764">
        <w:rPr>
          <w:iCs/>
        </w:rPr>
        <w:t>.</w:t>
      </w:r>
    </w:p>
    <w:p w14:paraId="5ADC86EF" w14:textId="544D68D0" w:rsidR="00E439EB" w:rsidRPr="00F75026" w:rsidRDefault="00E439EB" w:rsidP="007A4E1E">
      <w:pPr>
        <w:pStyle w:val="Akapitzlist"/>
        <w:widowControl/>
        <w:numPr>
          <w:ilvl w:val="0"/>
          <w:numId w:val="11"/>
        </w:numPr>
        <w:spacing w:before="480" w:line="288" w:lineRule="auto"/>
        <w:contextualSpacing/>
        <w:jc w:val="left"/>
        <w:rPr>
          <w:iCs/>
          <w:lang w:val="pl-PL"/>
        </w:rPr>
      </w:pPr>
      <w:r w:rsidRPr="0082546B">
        <w:rPr>
          <w:iCs/>
          <w:lang w:val="pl-PL"/>
        </w:rPr>
        <w:t>Wybrać który licznik chcemy skasować (HEPA, UV-1, UV-2)</w:t>
      </w:r>
      <w:r w:rsidR="00521764">
        <w:rPr>
          <w:iCs/>
          <w:lang w:val="pl-PL"/>
        </w:rPr>
        <w:t>.</w:t>
      </w:r>
    </w:p>
    <w:p w14:paraId="59316267" w14:textId="40C8F4FC" w:rsidR="00E439EB" w:rsidRDefault="00E439EB" w:rsidP="007A4E1E">
      <w:pPr>
        <w:pStyle w:val="Akapitzlist"/>
        <w:widowControl/>
        <w:numPr>
          <w:ilvl w:val="0"/>
          <w:numId w:val="11"/>
        </w:numPr>
        <w:spacing w:before="480" w:line="288" w:lineRule="auto"/>
        <w:contextualSpacing/>
        <w:jc w:val="left"/>
        <w:rPr>
          <w:iCs/>
        </w:rPr>
      </w:pPr>
      <w:r w:rsidRPr="00F75026">
        <w:rPr>
          <w:iCs/>
          <w:lang w:val="pl-PL"/>
        </w:rPr>
        <w:t>Kliknąć</w:t>
      </w:r>
      <w:r>
        <w:rPr>
          <w:iCs/>
        </w:rPr>
        <w:t xml:space="preserve"> RESET</w:t>
      </w:r>
      <w:r w:rsidR="00521764">
        <w:rPr>
          <w:iCs/>
        </w:rPr>
        <w:t>.</w:t>
      </w:r>
      <w:r>
        <w:rPr>
          <w:iCs/>
        </w:rPr>
        <w:t xml:space="preserve"> </w:t>
      </w:r>
    </w:p>
    <w:p w14:paraId="5698F29E" w14:textId="1BB318BE" w:rsidR="00E439EB" w:rsidRPr="001A6927" w:rsidRDefault="00E439EB" w:rsidP="007A4E1E">
      <w:pPr>
        <w:pStyle w:val="Akapitzlist"/>
        <w:widowControl/>
        <w:numPr>
          <w:ilvl w:val="0"/>
          <w:numId w:val="11"/>
        </w:numPr>
        <w:spacing w:before="480" w:line="288" w:lineRule="auto"/>
        <w:contextualSpacing/>
        <w:jc w:val="left"/>
        <w:rPr>
          <w:iCs/>
        </w:rPr>
      </w:pPr>
      <w:proofErr w:type="spellStart"/>
      <w:r>
        <w:rPr>
          <w:iCs/>
        </w:rPr>
        <w:t>Podać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hasło</w:t>
      </w:r>
      <w:proofErr w:type="spellEnd"/>
      <w:r w:rsidR="00521764">
        <w:rPr>
          <w:iCs/>
        </w:rPr>
        <w:t>.</w:t>
      </w:r>
    </w:p>
    <w:p w14:paraId="44A07223" w14:textId="786B37B8" w:rsidR="00E439EB" w:rsidRPr="00B069A7" w:rsidRDefault="00E439EB" w:rsidP="007A4E1E">
      <w:pPr>
        <w:pStyle w:val="Akapitzlist"/>
        <w:widowControl/>
        <w:numPr>
          <w:ilvl w:val="0"/>
          <w:numId w:val="11"/>
        </w:numPr>
        <w:spacing w:before="480" w:line="288" w:lineRule="auto"/>
        <w:contextualSpacing/>
        <w:jc w:val="left"/>
        <w:rPr>
          <w:iCs/>
        </w:rPr>
      </w:pPr>
      <w:proofErr w:type="spellStart"/>
      <w:r>
        <w:t>Kliknąć</w:t>
      </w:r>
      <w:proofErr w:type="spellEnd"/>
      <w:r>
        <w:t xml:space="preserve"> SEND</w:t>
      </w:r>
      <w:r w:rsidR="00521764">
        <w:t>.</w:t>
      </w:r>
    </w:p>
    <w:p w14:paraId="6E8942BA" w14:textId="131E7E43" w:rsidR="006F5761" w:rsidRPr="00521764" w:rsidRDefault="00521764" w:rsidP="00521764">
      <w:pPr>
        <w:spacing w:before="480" w:line="288" w:lineRule="auto"/>
        <w:rPr>
          <w:iCs/>
        </w:rPr>
      </w:pPr>
      <w:r>
        <w:rPr>
          <w:noProof/>
        </w:rPr>
        <w:drawing>
          <wp:inline distT="0" distB="0" distL="0" distR="0" wp14:anchorId="471EAD9C" wp14:editId="7FE9BA2F">
            <wp:extent cx="6408420" cy="3559175"/>
            <wp:effectExtent l="0" t="0" r="0" b="317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7BDC4" w14:textId="13DE80BF" w:rsidR="00521764" w:rsidRDefault="00521764" w:rsidP="007A4E1E">
      <w:pPr>
        <w:pStyle w:val="RDbodytext"/>
        <w:numPr>
          <w:ilvl w:val="0"/>
          <w:numId w:val="14"/>
        </w:numPr>
      </w:pPr>
      <w:proofErr w:type="spellStart"/>
      <w:r>
        <w:t>Pojawi</w:t>
      </w:r>
      <w:proofErr w:type="spellEnd"/>
      <w:r>
        <w:t xml:space="preserve"> </w:t>
      </w:r>
      <w:proofErr w:type="spellStart"/>
      <w:r>
        <w:t>się</w:t>
      </w:r>
      <w:proofErr w:type="spellEnd"/>
      <w:r>
        <w:t xml:space="preserve"> </w:t>
      </w:r>
      <w:proofErr w:type="spellStart"/>
      <w:r>
        <w:t>informacją</w:t>
      </w:r>
      <w:proofErr w:type="spellEnd"/>
      <w:r>
        <w:t xml:space="preserve"> o </w:t>
      </w:r>
      <w:proofErr w:type="spellStart"/>
      <w:r>
        <w:t>wykasowaniu</w:t>
      </w:r>
      <w:proofErr w:type="spellEnd"/>
      <w:r>
        <w:t xml:space="preserve"> </w:t>
      </w:r>
      <w:proofErr w:type="spellStart"/>
      <w:r>
        <w:t>liczników</w:t>
      </w:r>
      <w:proofErr w:type="spellEnd"/>
      <w:r>
        <w:t>.</w:t>
      </w:r>
    </w:p>
    <w:p w14:paraId="459EFA6D" w14:textId="1E14C41B" w:rsidR="00521764" w:rsidRDefault="00521764" w:rsidP="00521764">
      <w:pPr>
        <w:pStyle w:val="RDbodytext"/>
      </w:pPr>
      <w:r>
        <w:rPr>
          <w:noProof/>
        </w:rPr>
        <w:drawing>
          <wp:inline distT="0" distB="0" distL="0" distR="0" wp14:anchorId="1EDB3C44" wp14:editId="21F44DCF">
            <wp:extent cx="6408420" cy="3560445"/>
            <wp:effectExtent l="0" t="0" r="0" b="190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40319" w14:textId="71EEFB36" w:rsidR="007A4E1E" w:rsidRDefault="007A4E1E" w:rsidP="007A4E1E">
      <w:pPr>
        <w:pStyle w:val="RDbodytext"/>
        <w:numPr>
          <w:ilvl w:val="0"/>
          <w:numId w:val="9"/>
        </w:numPr>
        <w:rPr>
          <w:rFonts w:asciiTheme="majorHAnsi" w:hAnsiTheme="majorHAnsi" w:cstheme="majorHAnsi"/>
        </w:rPr>
      </w:pPr>
      <w:proofErr w:type="spellStart"/>
      <w:r w:rsidRPr="007A4E1E">
        <w:rPr>
          <w:rFonts w:asciiTheme="majorHAnsi" w:hAnsiTheme="majorHAnsi" w:cstheme="majorHAnsi"/>
        </w:rPr>
        <w:t>D</w:t>
      </w:r>
      <w:r w:rsidRPr="007A4E1E">
        <w:rPr>
          <w:rFonts w:asciiTheme="majorHAnsi" w:hAnsiTheme="majorHAnsi" w:cstheme="majorHAnsi"/>
        </w:rPr>
        <w:t>iagnostyka</w:t>
      </w:r>
      <w:proofErr w:type="spellEnd"/>
      <w:r w:rsidRPr="007A4E1E">
        <w:rPr>
          <w:rFonts w:asciiTheme="majorHAnsi" w:hAnsiTheme="majorHAnsi" w:cstheme="majorHAnsi"/>
        </w:rPr>
        <w:t xml:space="preserve">. </w:t>
      </w:r>
      <w:proofErr w:type="spellStart"/>
      <w:r w:rsidRPr="007A4E1E">
        <w:rPr>
          <w:rFonts w:asciiTheme="majorHAnsi" w:hAnsiTheme="majorHAnsi" w:cstheme="majorHAnsi"/>
        </w:rPr>
        <w:t>P</w:t>
      </w:r>
      <w:r w:rsidRPr="007A4E1E">
        <w:rPr>
          <w:rFonts w:asciiTheme="majorHAnsi" w:hAnsiTheme="majorHAnsi" w:cstheme="majorHAnsi"/>
        </w:rPr>
        <w:t>odgląd</w:t>
      </w:r>
      <w:proofErr w:type="spellEnd"/>
      <w:r w:rsidRPr="007A4E1E">
        <w:rPr>
          <w:rFonts w:asciiTheme="majorHAnsi" w:hAnsiTheme="majorHAnsi" w:cstheme="majorHAnsi"/>
        </w:rPr>
        <w:t xml:space="preserve"> </w:t>
      </w:r>
      <w:proofErr w:type="spellStart"/>
      <w:r w:rsidRPr="007A4E1E">
        <w:rPr>
          <w:rFonts w:asciiTheme="majorHAnsi" w:hAnsiTheme="majorHAnsi" w:cstheme="majorHAnsi"/>
        </w:rPr>
        <w:t>stanu</w:t>
      </w:r>
      <w:proofErr w:type="spellEnd"/>
      <w:r w:rsidRPr="007A4E1E">
        <w:rPr>
          <w:rFonts w:asciiTheme="majorHAnsi" w:hAnsiTheme="majorHAnsi" w:cstheme="majorHAnsi"/>
        </w:rPr>
        <w:t xml:space="preserve"> </w:t>
      </w:r>
      <w:proofErr w:type="spellStart"/>
      <w:r w:rsidRPr="007A4E1E">
        <w:rPr>
          <w:rFonts w:asciiTheme="majorHAnsi" w:hAnsiTheme="majorHAnsi" w:cstheme="majorHAnsi"/>
        </w:rPr>
        <w:t>wejść</w:t>
      </w:r>
      <w:proofErr w:type="spellEnd"/>
      <w:r w:rsidRPr="007A4E1E">
        <w:rPr>
          <w:rFonts w:asciiTheme="majorHAnsi" w:hAnsiTheme="majorHAnsi" w:cstheme="majorHAnsi"/>
        </w:rPr>
        <w:t>/</w:t>
      </w:r>
      <w:proofErr w:type="spellStart"/>
      <w:r w:rsidRPr="007A4E1E">
        <w:rPr>
          <w:rFonts w:asciiTheme="majorHAnsi" w:hAnsiTheme="majorHAnsi" w:cstheme="majorHAnsi"/>
        </w:rPr>
        <w:t>wyjść</w:t>
      </w:r>
      <w:proofErr w:type="spellEnd"/>
      <w:r w:rsidRPr="007A4E1E">
        <w:rPr>
          <w:rFonts w:asciiTheme="majorHAnsi" w:hAnsiTheme="majorHAnsi" w:cstheme="majorHAnsi"/>
        </w:rPr>
        <w:t xml:space="preserve"> </w:t>
      </w:r>
      <w:proofErr w:type="spellStart"/>
      <w:r w:rsidRPr="007A4E1E">
        <w:rPr>
          <w:rFonts w:asciiTheme="majorHAnsi" w:hAnsiTheme="majorHAnsi" w:cstheme="majorHAnsi"/>
        </w:rPr>
        <w:t>timerów</w:t>
      </w:r>
      <w:proofErr w:type="spellEnd"/>
      <w:r w:rsidRPr="007A4E1E">
        <w:rPr>
          <w:rFonts w:asciiTheme="majorHAnsi" w:hAnsiTheme="majorHAnsi" w:cstheme="majorHAnsi"/>
        </w:rPr>
        <w:t>.</w:t>
      </w:r>
    </w:p>
    <w:p w14:paraId="78284B03" w14:textId="77777777" w:rsidR="007A4E1E" w:rsidRDefault="007A4E1E" w:rsidP="007A4E1E">
      <w:pPr>
        <w:pStyle w:val="RDbodytext"/>
        <w:ind w:left="1080"/>
        <w:rPr>
          <w:rFonts w:asciiTheme="majorHAnsi" w:hAnsiTheme="majorHAnsi" w:cstheme="majorHAnsi"/>
        </w:rPr>
      </w:pPr>
    </w:p>
    <w:p w14:paraId="7FB99CF9" w14:textId="1B82695A" w:rsidR="007A4E1E" w:rsidRDefault="007A4E1E" w:rsidP="007A4E1E">
      <w:pPr>
        <w:pStyle w:val="RDbodytext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2B564596" wp14:editId="4A1C7FB3">
            <wp:extent cx="6408420" cy="3559175"/>
            <wp:effectExtent l="0" t="0" r="0" b="317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3000B" w14:textId="2C5584A2" w:rsidR="007A4E1E" w:rsidRDefault="007A4E1E" w:rsidP="007A4E1E">
      <w:pPr>
        <w:pStyle w:val="RDbodytext"/>
        <w:ind w:left="1080"/>
        <w:rPr>
          <w:rFonts w:asciiTheme="majorHAnsi" w:hAnsiTheme="majorHAnsi" w:cstheme="majorHAnsi"/>
        </w:rPr>
      </w:pPr>
    </w:p>
    <w:p w14:paraId="05693023" w14:textId="0EC80042" w:rsidR="007A4E1E" w:rsidRPr="007A4E1E" w:rsidRDefault="007A4E1E" w:rsidP="007A4E1E">
      <w:pPr>
        <w:pStyle w:val="RDbodytext"/>
        <w:ind w:left="1080"/>
        <w:rPr>
          <w:rFonts w:asciiTheme="majorHAnsi" w:hAnsiTheme="majorHAnsi" w:cstheme="majorHAnsi"/>
        </w:rPr>
      </w:pPr>
    </w:p>
    <w:sectPr w:rsidR="007A4E1E" w:rsidRPr="007A4E1E" w:rsidSect="00F838E8">
      <w:headerReference w:type="default" r:id="rId23"/>
      <w:footerReference w:type="default" r:id="rId24"/>
      <w:headerReference w:type="first" r:id="rId25"/>
      <w:footerReference w:type="first" r:id="rId26"/>
      <w:pgSz w:w="11906" w:h="16838"/>
      <w:pgMar w:top="1701" w:right="907" w:bottom="851" w:left="907" w:header="851" w:footer="45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140F10" w14:textId="77777777" w:rsidR="005D50F6" w:rsidRDefault="005D50F6" w:rsidP="005C6071">
      <w:r>
        <w:separator/>
      </w:r>
    </w:p>
  </w:endnote>
  <w:endnote w:type="continuationSeparator" w:id="0">
    <w:p w14:paraId="7D5AFCA5" w14:textId="77777777" w:rsidR="005D50F6" w:rsidRDefault="005D50F6" w:rsidP="005C6071">
      <w:r>
        <w:continuationSeparator/>
      </w:r>
    </w:p>
  </w:endnote>
  <w:endnote w:type="continuationNotice" w:id="1">
    <w:p w14:paraId="2F5FF9DC" w14:textId="77777777" w:rsidR="005D50F6" w:rsidRDefault="005D50F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ource Sans Pro Light">
    <w:altName w:val="Arial"/>
    <w:charset w:val="00"/>
    <w:family w:val="swiss"/>
    <w:pitch w:val="variable"/>
    <w:sig w:usb0="600002F7" w:usb1="02000001" w:usb2="00000000" w:usb3="00000000" w:csb0="0000019F" w:csb1="00000000"/>
  </w:font>
  <w:font w:name="Microsoft YaHei UI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  <w:embedRegular r:id="rId1" w:fontKey="{607B549F-589A-483F-81A7-24F21C351885}"/>
    <w:embedItalic r:id="rId2" w:fontKey="{3F0F2794-41CD-4A50-8947-E753B81C6373}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3" w:fontKey="{20E40125-B39A-486D-913D-74A288BC3890}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4" w:fontKey="{8F26A58E-BF5D-41F8-BE85-176C32A37741}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  <w:embedRegular r:id="rId5" w:fontKey="{5AFBA49F-EBC9-40EE-A5B4-422B6EA6B1EC}"/>
    <w:embedBoldItalic r:id="rId6" w:fontKey="{E04D075B-9E61-4F99-A815-FF769F587ABF}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ource Sans Pro SemiBold">
    <w:altName w:val="Arial"/>
    <w:charset w:val="00"/>
    <w:family w:val="swiss"/>
    <w:pitch w:val="variable"/>
    <w:sig w:usb0="600002F7" w:usb1="02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567B27" w14:textId="28F53048" w:rsidR="006F164F" w:rsidRDefault="00B35DFD" w:rsidP="00B1418D">
    <w:pPr>
      <w:pStyle w:val="Stopka"/>
      <w:pBdr>
        <w:top w:val="single" w:sz="4" w:space="1" w:color="auto"/>
      </w:pBdr>
      <w:tabs>
        <w:tab w:val="clear" w:pos="9072"/>
        <w:tab w:val="right" w:pos="10080"/>
      </w:tabs>
      <w:rPr>
        <w:sz w:val="12"/>
        <w:szCs w:val="12"/>
      </w:rPr>
    </w:pPr>
    <w:r>
      <w:rPr>
        <w:sz w:val="12"/>
        <w:szCs w:val="12"/>
      </w:rPr>
      <w:t xml:space="preserve">This document is a controlled version, if viewed direct in </w:t>
    </w:r>
    <w:proofErr w:type="spellStart"/>
    <w:r>
      <w:rPr>
        <w:sz w:val="12"/>
        <w:szCs w:val="12"/>
      </w:rPr>
      <w:t>Fideltronik</w:t>
    </w:r>
    <w:proofErr w:type="spellEnd"/>
    <w:r>
      <w:rPr>
        <w:sz w:val="12"/>
        <w:szCs w:val="12"/>
      </w:rPr>
      <w:t xml:space="preserve"> SharePoint</w:t>
    </w:r>
    <w:r>
      <w:rPr>
        <w:sz w:val="12"/>
        <w:szCs w:val="12"/>
      </w:rPr>
      <w:tab/>
    </w:r>
    <w:r w:rsidR="006F164F">
      <w:rPr>
        <w:sz w:val="12"/>
        <w:szCs w:val="12"/>
      </w:rPr>
      <w:tab/>
    </w:r>
    <w:sdt>
      <w:sdtPr>
        <w:rPr>
          <w:sz w:val="12"/>
          <w:szCs w:val="12"/>
        </w:rPr>
        <w:alias w:val="Document ID Value"/>
        <w:tag w:val="_dlc_DocId"/>
        <w:id w:val="1013883640"/>
        <w:lock w:val="contentLocked"/>
        <w:dataBinding w:prefixMappings="xmlns:ns0='http://schemas.microsoft.com/office/2006/metadata/properties' xmlns:ns1='http://www.w3.org/2001/XMLSchema-instance' xmlns:ns2='http://schemas.microsoft.com/office/infopath/2007/PartnerControls' xmlns:ns3='B272B1E8-9CEC-440b-AE3D-956DC7471BCB' xmlns:ns4='26f12538-60e2-4128-8466-5a2f513fd584' xmlns:ns5='http://schemas.microsoft.com/sharepoint/v3' " w:xpath="/ns0:properties[1]/documentManagement[1]/ns4:_dlc_DocId[1]" w:storeItemID="{7D78906C-5C87-4813-A7A4-C2F97CC8BDC3}"/>
        <w:text/>
      </w:sdtPr>
      <w:sdtEndPr/>
      <w:sdtContent>
        <w:r w:rsidR="00802E5B">
          <w:rPr>
            <w:sz w:val="12"/>
            <w:szCs w:val="12"/>
          </w:rPr>
          <w:t>FDMS-376237895-46</w:t>
        </w:r>
      </w:sdtContent>
    </w:sdt>
    <w:r w:rsidR="006F164F">
      <w:rPr>
        <w:sz w:val="12"/>
        <w:szCs w:val="12"/>
      </w:rPr>
      <w:t xml:space="preserve">  </w:t>
    </w:r>
    <w:r w:rsidR="006F164F" w:rsidRPr="00867472">
      <w:rPr>
        <w:sz w:val="12"/>
        <w:szCs w:val="12"/>
      </w:rPr>
      <w:t xml:space="preserve">Ver. </w:t>
    </w:r>
    <w:sdt>
      <w:sdtPr>
        <w:rPr>
          <w:sz w:val="12"/>
          <w:szCs w:val="12"/>
        </w:rPr>
        <w:alias w:val="SP Document Version"/>
        <w:tag w:val="SPDocumentVersion"/>
        <w:id w:val="694047134"/>
        <w:lock w:val="contentLocked"/>
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3177f1c5-3cd9-4eae-a784-06992b5ac07c' " w:xpath="/ns0:properties[1]/documentManagement[1]/ns4:SPDocumentVersion[1]" w:storeItemID="{7D78906C-5C87-4813-A7A4-C2F97CC8BDC3}"/>
        <w:text/>
      </w:sdtPr>
      <w:sdtEndPr/>
      <w:sdtContent>
        <w:r w:rsidR="00802E5B">
          <w:rPr>
            <w:sz w:val="12"/>
            <w:szCs w:val="12"/>
          </w:rPr>
          <w:t>1.1</w:t>
        </w:r>
      </w:sdtContent>
    </w:sdt>
  </w:p>
  <w:p w14:paraId="0BBF65E1" w14:textId="77777777" w:rsidR="006F164F" w:rsidRPr="00315B97" w:rsidRDefault="00F218CB" w:rsidP="00B1418D">
    <w:pPr>
      <w:pStyle w:val="Stopka"/>
      <w:tabs>
        <w:tab w:val="clear" w:pos="9072"/>
        <w:tab w:val="left" w:pos="709"/>
        <w:tab w:val="right" w:pos="10080"/>
      </w:tabs>
      <w:rPr>
        <w:sz w:val="12"/>
        <w:szCs w:val="12"/>
      </w:rPr>
    </w:pPr>
    <w:r>
      <w:rPr>
        <w:sz w:val="12"/>
        <w:szCs w:val="12"/>
      </w:rPr>
      <w:t>Te</w:t>
    </w:r>
    <w:r w:rsidR="009C4729">
      <w:rPr>
        <w:sz w:val="12"/>
        <w:szCs w:val="12"/>
      </w:rPr>
      <w:t>m</w:t>
    </w:r>
    <w:r w:rsidR="00413C12">
      <w:rPr>
        <w:sz w:val="12"/>
        <w:szCs w:val="12"/>
      </w:rPr>
      <w:t xml:space="preserve">plate ID: FDMS-35-52; Version: </w:t>
    </w:r>
    <w:r w:rsidR="00992ADD">
      <w:rPr>
        <w:sz w:val="12"/>
        <w:szCs w:val="12"/>
      </w:rPr>
      <w:t>5</w:t>
    </w:r>
    <w:r>
      <w:rPr>
        <w:sz w:val="12"/>
        <w:szCs w:val="12"/>
      </w:rPr>
      <w:t>.0</w:t>
    </w:r>
    <w:r w:rsidR="006F164F">
      <w:rPr>
        <w:sz w:val="12"/>
        <w:szCs w:val="12"/>
      </w:rPr>
      <w:tab/>
    </w:r>
    <w:r w:rsidR="006F164F">
      <w:rPr>
        <w:sz w:val="12"/>
        <w:szCs w:val="12"/>
      </w:rPr>
      <w:tab/>
      <w:t xml:space="preserve">Page </w:t>
    </w:r>
    <w:r w:rsidR="006F164F">
      <w:rPr>
        <w:sz w:val="12"/>
        <w:szCs w:val="12"/>
      </w:rPr>
      <w:fldChar w:fldCharType="begin"/>
    </w:r>
    <w:r w:rsidR="006F164F">
      <w:rPr>
        <w:sz w:val="12"/>
        <w:szCs w:val="12"/>
      </w:rPr>
      <w:instrText xml:space="preserve"> PAGE   \* MERGEFORMAT </w:instrText>
    </w:r>
    <w:r w:rsidR="006F164F">
      <w:rPr>
        <w:sz w:val="12"/>
        <w:szCs w:val="12"/>
      </w:rPr>
      <w:fldChar w:fldCharType="separate"/>
    </w:r>
    <w:r w:rsidR="009739AE">
      <w:rPr>
        <w:noProof/>
        <w:sz w:val="12"/>
        <w:szCs w:val="12"/>
      </w:rPr>
      <w:t>2</w:t>
    </w:r>
    <w:r w:rsidR="006F164F">
      <w:rPr>
        <w:sz w:val="12"/>
        <w:szCs w:val="12"/>
      </w:rPr>
      <w:fldChar w:fldCharType="end"/>
    </w:r>
    <w:r w:rsidR="006F164F">
      <w:rPr>
        <w:sz w:val="12"/>
        <w:szCs w:val="12"/>
      </w:rPr>
      <w:t xml:space="preserve"> of </w:t>
    </w:r>
    <w:r w:rsidR="006F164F">
      <w:rPr>
        <w:sz w:val="12"/>
        <w:szCs w:val="12"/>
      </w:rPr>
      <w:fldChar w:fldCharType="begin"/>
    </w:r>
    <w:r w:rsidR="006F164F">
      <w:rPr>
        <w:sz w:val="12"/>
        <w:szCs w:val="12"/>
      </w:rPr>
      <w:instrText xml:space="preserve"> NUMPAGES  \* Arabic  \* MERGEFORMAT </w:instrText>
    </w:r>
    <w:r w:rsidR="006F164F">
      <w:rPr>
        <w:sz w:val="12"/>
        <w:szCs w:val="12"/>
      </w:rPr>
      <w:fldChar w:fldCharType="separate"/>
    </w:r>
    <w:r w:rsidR="009739AE">
      <w:rPr>
        <w:noProof/>
        <w:sz w:val="12"/>
        <w:szCs w:val="12"/>
      </w:rPr>
      <w:t>3</w:t>
    </w:r>
    <w:r w:rsidR="006F164F">
      <w:rPr>
        <w:sz w:val="12"/>
        <w:szCs w:val="12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BEEDF8" w14:textId="44ECBCD0" w:rsidR="006F164F" w:rsidRPr="00867472" w:rsidRDefault="00B35DFD" w:rsidP="00F838E8">
    <w:pPr>
      <w:pStyle w:val="Stopka"/>
      <w:pBdr>
        <w:top w:val="single" w:sz="4" w:space="1" w:color="auto"/>
      </w:pBdr>
      <w:tabs>
        <w:tab w:val="clear" w:pos="9072"/>
        <w:tab w:val="right" w:pos="10080"/>
      </w:tabs>
      <w:ind w:right="12"/>
      <w:rPr>
        <w:sz w:val="12"/>
        <w:szCs w:val="12"/>
      </w:rPr>
    </w:pPr>
    <w:r>
      <w:rPr>
        <w:sz w:val="12"/>
        <w:szCs w:val="12"/>
      </w:rPr>
      <w:t xml:space="preserve">This document is a controlled version, if viewed direct in </w:t>
    </w:r>
    <w:proofErr w:type="spellStart"/>
    <w:r>
      <w:rPr>
        <w:sz w:val="12"/>
        <w:szCs w:val="12"/>
      </w:rPr>
      <w:t>Fideltronik</w:t>
    </w:r>
    <w:proofErr w:type="spellEnd"/>
    <w:r>
      <w:rPr>
        <w:sz w:val="12"/>
        <w:szCs w:val="12"/>
      </w:rPr>
      <w:t xml:space="preserve"> SharePoint</w:t>
    </w:r>
    <w:r>
      <w:rPr>
        <w:sz w:val="12"/>
        <w:szCs w:val="12"/>
      </w:rPr>
      <w:tab/>
    </w:r>
    <w:r w:rsidR="006F164F" w:rsidRPr="00867472">
      <w:rPr>
        <w:sz w:val="12"/>
        <w:szCs w:val="12"/>
      </w:rPr>
      <w:tab/>
    </w:r>
    <w:sdt>
      <w:sdtPr>
        <w:rPr>
          <w:sz w:val="12"/>
          <w:szCs w:val="12"/>
        </w:rPr>
        <w:alias w:val="Document ID Value"/>
        <w:tag w:val="_dlc_DocId"/>
        <w:id w:val="1452900621"/>
        <w:lock w:val="contentLocked"/>
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3:_dlc_DocId[1]" w:storeItemID="{7D78906C-5C87-4813-A7A4-C2F97CC8BDC3}"/>
        <w:text/>
      </w:sdtPr>
      <w:sdtEndPr/>
      <w:sdtContent>
        <w:r w:rsidR="00802E5B">
          <w:rPr>
            <w:sz w:val="12"/>
            <w:szCs w:val="12"/>
          </w:rPr>
          <w:t>FDMS-376237895-46</w:t>
        </w:r>
      </w:sdtContent>
    </w:sdt>
    <w:r w:rsidR="006F164F">
      <w:rPr>
        <w:sz w:val="12"/>
        <w:szCs w:val="12"/>
      </w:rPr>
      <w:t xml:space="preserve">  V</w:t>
    </w:r>
    <w:r w:rsidR="006F164F" w:rsidRPr="00867472">
      <w:rPr>
        <w:sz w:val="12"/>
        <w:szCs w:val="12"/>
      </w:rPr>
      <w:t xml:space="preserve">er. </w:t>
    </w:r>
    <w:sdt>
      <w:sdtPr>
        <w:rPr>
          <w:sz w:val="12"/>
          <w:szCs w:val="12"/>
        </w:rPr>
        <w:alias w:val="SP Document Version"/>
        <w:tag w:val="SPDocumentVersion"/>
        <w:id w:val="1065689056"/>
        <w:lock w:val="contentLocked"/>
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4:SPDocumentVersion[1]" w:storeItemID="{7D78906C-5C87-4813-A7A4-C2F97CC8BDC3}"/>
        <w:text/>
      </w:sdtPr>
      <w:sdtEndPr/>
      <w:sdtContent>
        <w:r w:rsidR="00802E5B">
          <w:rPr>
            <w:sz w:val="12"/>
            <w:szCs w:val="12"/>
          </w:rPr>
          <w:t>1.1</w:t>
        </w:r>
      </w:sdtContent>
    </w:sdt>
  </w:p>
  <w:p w14:paraId="22BC3357" w14:textId="77777777" w:rsidR="006F164F" w:rsidRPr="00867472" w:rsidRDefault="00E07A02" w:rsidP="00F838E8">
    <w:pPr>
      <w:pStyle w:val="Stopka"/>
      <w:tabs>
        <w:tab w:val="clear" w:pos="9072"/>
        <w:tab w:val="right" w:pos="10080"/>
      </w:tabs>
      <w:ind w:right="-567"/>
    </w:pPr>
    <w:r>
      <w:rPr>
        <w:sz w:val="12"/>
        <w:szCs w:val="12"/>
      </w:rPr>
      <w:t>Template ID:</w:t>
    </w:r>
    <w:r w:rsidR="00C351B5">
      <w:rPr>
        <w:sz w:val="12"/>
        <w:szCs w:val="12"/>
      </w:rPr>
      <w:t xml:space="preserve"> FDMS-</w:t>
    </w:r>
    <w:r w:rsidR="00F449C6">
      <w:rPr>
        <w:sz w:val="12"/>
        <w:szCs w:val="12"/>
      </w:rPr>
      <w:t>35</w:t>
    </w:r>
    <w:r w:rsidR="00C351B5">
      <w:rPr>
        <w:sz w:val="12"/>
        <w:szCs w:val="12"/>
      </w:rPr>
      <w:t>-</w:t>
    </w:r>
    <w:r w:rsidR="009C4729">
      <w:rPr>
        <w:sz w:val="12"/>
        <w:szCs w:val="12"/>
      </w:rPr>
      <w:t>52</w:t>
    </w:r>
    <w:r w:rsidR="00691993">
      <w:rPr>
        <w:sz w:val="12"/>
        <w:szCs w:val="12"/>
      </w:rPr>
      <w:t>;</w:t>
    </w:r>
    <w:r w:rsidR="007415AD">
      <w:rPr>
        <w:sz w:val="12"/>
        <w:szCs w:val="12"/>
      </w:rPr>
      <w:t xml:space="preserve"> Version:</w:t>
    </w:r>
    <w:r w:rsidR="00B35DFD">
      <w:rPr>
        <w:sz w:val="12"/>
        <w:szCs w:val="12"/>
      </w:rPr>
      <w:t xml:space="preserve"> </w:t>
    </w:r>
    <w:r w:rsidR="00992ADD">
      <w:rPr>
        <w:sz w:val="12"/>
        <w:szCs w:val="12"/>
      </w:rPr>
      <w:t>5</w:t>
    </w:r>
    <w:r w:rsidR="00B35DFD">
      <w:rPr>
        <w:sz w:val="12"/>
        <w:szCs w:val="12"/>
      </w:rPr>
      <w:t>.0</w:t>
    </w:r>
    <w:r w:rsidR="006F164F" w:rsidRPr="00867472">
      <w:rPr>
        <w:sz w:val="12"/>
        <w:szCs w:val="12"/>
      </w:rPr>
      <w:tab/>
    </w:r>
    <w:r w:rsidR="006F164F" w:rsidRPr="00867472">
      <w:rPr>
        <w:sz w:val="12"/>
        <w:szCs w:val="12"/>
      </w:rPr>
      <w:tab/>
    </w:r>
    <w:r w:rsidR="006F164F">
      <w:rPr>
        <w:sz w:val="12"/>
        <w:szCs w:val="12"/>
      </w:rPr>
      <w:t xml:space="preserve">Page </w:t>
    </w:r>
    <w:r w:rsidR="006F164F">
      <w:rPr>
        <w:sz w:val="12"/>
        <w:szCs w:val="12"/>
      </w:rPr>
      <w:fldChar w:fldCharType="begin"/>
    </w:r>
    <w:r w:rsidR="006F164F">
      <w:rPr>
        <w:sz w:val="12"/>
        <w:szCs w:val="12"/>
      </w:rPr>
      <w:instrText xml:space="preserve"> PAGE   \* MERGEFORMAT </w:instrText>
    </w:r>
    <w:r w:rsidR="006F164F">
      <w:rPr>
        <w:sz w:val="12"/>
        <w:szCs w:val="12"/>
      </w:rPr>
      <w:fldChar w:fldCharType="separate"/>
    </w:r>
    <w:r w:rsidR="009739AE">
      <w:rPr>
        <w:noProof/>
        <w:sz w:val="12"/>
        <w:szCs w:val="12"/>
      </w:rPr>
      <w:t>1</w:t>
    </w:r>
    <w:r w:rsidR="006F164F">
      <w:rPr>
        <w:sz w:val="12"/>
        <w:szCs w:val="12"/>
      </w:rPr>
      <w:fldChar w:fldCharType="end"/>
    </w:r>
    <w:r w:rsidR="006F164F">
      <w:rPr>
        <w:sz w:val="12"/>
        <w:szCs w:val="12"/>
      </w:rPr>
      <w:t xml:space="preserve"> of </w:t>
    </w:r>
    <w:r w:rsidR="006F164F">
      <w:rPr>
        <w:sz w:val="12"/>
        <w:szCs w:val="12"/>
      </w:rPr>
      <w:fldChar w:fldCharType="begin"/>
    </w:r>
    <w:r w:rsidR="006F164F">
      <w:rPr>
        <w:sz w:val="12"/>
        <w:szCs w:val="12"/>
      </w:rPr>
      <w:instrText xml:space="preserve"> NUMPAGES  \* Arabic  \* MERGEFORMAT </w:instrText>
    </w:r>
    <w:r w:rsidR="006F164F">
      <w:rPr>
        <w:sz w:val="12"/>
        <w:szCs w:val="12"/>
      </w:rPr>
      <w:fldChar w:fldCharType="separate"/>
    </w:r>
    <w:r w:rsidR="009739AE">
      <w:rPr>
        <w:noProof/>
        <w:sz w:val="12"/>
        <w:szCs w:val="12"/>
      </w:rPr>
      <w:t>3</w:t>
    </w:r>
    <w:r w:rsidR="006F164F">
      <w:rPr>
        <w:sz w:val="12"/>
        <w:szCs w:val="1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85C6AE" w14:textId="77777777" w:rsidR="005D50F6" w:rsidRDefault="005D50F6" w:rsidP="005C6071">
      <w:r>
        <w:separator/>
      </w:r>
    </w:p>
  </w:footnote>
  <w:footnote w:type="continuationSeparator" w:id="0">
    <w:p w14:paraId="0A1BB8F6" w14:textId="77777777" w:rsidR="005D50F6" w:rsidRDefault="005D50F6" w:rsidP="005C6071">
      <w:r>
        <w:continuationSeparator/>
      </w:r>
    </w:p>
  </w:footnote>
  <w:footnote w:type="continuationNotice" w:id="1">
    <w:p w14:paraId="03E83224" w14:textId="77777777" w:rsidR="005D50F6" w:rsidRDefault="005D50F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-Siatka"/>
      <w:tblW w:w="10080" w:type="dxa"/>
      <w:tblLook w:val="04A0" w:firstRow="1" w:lastRow="0" w:firstColumn="1" w:lastColumn="0" w:noHBand="0" w:noVBand="1"/>
    </w:tblPr>
    <w:tblGrid>
      <w:gridCol w:w="6521"/>
      <w:gridCol w:w="3559"/>
    </w:tblGrid>
    <w:tr w:rsidR="006F164F" w:rsidRPr="00200D2C" w14:paraId="25D357A9" w14:textId="77777777" w:rsidTr="00F838E8">
      <w:sdt>
        <w:sdtPr>
          <w:alias w:val="Title"/>
          <w:tag w:val=""/>
          <w:id w:val="1632431643"/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tc>
            <w:tcPr>
              <w:tcW w:w="6521" w:type="dxa"/>
              <w:tcBorders>
                <w:top w:val="nil"/>
                <w:left w:val="nil"/>
                <w:bottom w:val="single" w:sz="4" w:space="0" w:color="auto"/>
                <w:right w:val="nil"/>
              </w:tcBorders>
            </w:tcPr>
            <w:p w14:paraId="38112F71" w14:textId="7D9D4C9E" w:rsidR="006F164F" w:rsidRDefault="00623E29" w:rsidP="00B1418D">
              <w:pPr>
                <w:pStyle w:val="RDtitledocument"/>
                <w:rPr>
                  <w:lang w:val="sv-SE"/>
                </w:rPr>
              </w:pPr>
              <w:r>
                <w:t>Instruction/Report</w:t>
              </w:r>
            </w:p>
          </w:tc>
        </w:sdtContent>
      </w:sdt>
      <w:tc>
        <w:tcPr>
          <w:tcW w:w="3559" w:type="dxa"/>
          <w:tcBorders>
            <w:top w:val="nil"/>
            <w:left w:val="nil"/>
            <w:bottom w:val="single" w:sz="4" w:space="0" w:color="auto"/>
            <w:right w:val="nil"/>
          </w:tcBorders>
        </w:tcPr>
        <w:p w14:paraId="0655D4DA" w14:textId="77777777" w:rsidR="006F164F" w:rsidRDefault="00B1418D" w:rsidP="00162DDB">
          <w:r>
            <w:rPr>
              <w:noProof/>
              <w:lang w:val="pl-PL"/>
            </w:rPr>
            <w:drawing>
              <wp:anchor distT="0" distB="0" distL="114300" distR="114300" simplePos="0" relativeHeight="251665408" behindDoc="0" locked="0" layoutInCell="1" allowOverlap="1" wp14:anchorId="619330E5" wp14:editId="66C7A226">
                <wp:simplePos x="0" y="0"/>
                <wp:positionH relativeFrom="margin">
                  <wp:posOffset>-33655</wp:posOffset>
                </wp:positionH>
                <wp:positionV relativeFrom="paragraph">
                  <wp:posOffset>150261</wp:posOffset>
                </wp:positionV>
                <wp:extent cx="2226519" cy="292963"/>
                <wp:effectExtent l="0" t="0" r="2540" b="0"/>
                <wp:wrapNone/>
                <wp:docPr id="2" name="Obraz 2" descr="C:\Users\darkon\Documents\fideltronik 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darkon\Documents\fideltronik 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26519" cy="292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</w:tbl>
  <w:p w14:paraId="37D6A52B" w14:textId="77777777" w:rsidR="006F164F" w:rsidRPr="00490B65" w:rsidRDefault="006F164F" w:rsidP="004C666B">
    <w:pPr>
      <w:pStyle w:val="Bezodstpw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-Siatka"/>
      <w:tblW w:w="10080" w:type="dxa"/>
      <w:tblLook w:val="04A0" w:firstRow="1" w:lastRow="0" w:firstColumn="1" w:lastColumn="0" w:noHBand="0" w:noVBand="1"/>
    </w:tblPr>
    <w:tblGrid>
      <w:gridCol w:w="2437"/>
      <w:gridCol w:w="2568"/>
      <w:gridCol w:w="1291"/>
      <w:gridCol w:w="1217"/>
      <w:gridCol w:w="2567"/>
    </w:tblGrid>
    <w:tr w:rsidR="002315AB" w:rsidRPr="00200D2C" w14:paraId="37B0FE51" w14:textId="77777777" w:rsidTr="00B1418D">
      <w:sdt>
        <w:sdtPr>
          <w:alias w:val="Title"/>
          <w:tag w:val=""/>
          <w:id w:val="-420957300"/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tc>
            <w:tcPr>
              <w:tcW w:w="6296" w:type="dxa"/>
              <w:gridSpan w:val="3"/>
              <w:tcBorders>
                <w:top w:val="nil"/>
                <w:left w:val="nil"/>
                <w:bottom w:val="nil"/>
                <w:right w:val="nil"/>
              </w:tcBorders>
            </w:tcPr>
            <w:p w14:paraId="44151456" w14:textId="5C88444C" w:rsidR="002315AB" w:rsidRPr="00304AA8" w:rsidRDefault="00623E29" w:rsidP="00485D6F">
              <w:pPr>
                <w:pStyle w:val="RDtitledocument"/>
              </w:pPr>
              <w:r>
                <w:t>Instruction/Report</w:t>
              </w:r>
            </w:p>
          </w:tc>
        </w:sdtContent>
      </w:sdt>
      <w:tc>
        <w:tcPr>
          <w:tcW w:w="3784" w:type="dxa"/>
          <w:gridSpan w:val="2"/>
          <w:tcBorders>
            <w:top w:val="nil"/>
            <w:left w:val="nil"/>
            <w:bottom w:val="nil"/>
            <w:right w:val="nil"/>
          </w:tcBorders>
        </w:tcPr>
        <w:p w14:paraId="77BA0DD1" w14:textId="77777777" w:rsidR="002315AB" w:rsidRPr="00753FC3" w:rsidRDefault="00B1418D" w:rsidP="00406071">
          <w:pPr>
            <w:ind w:left="34"/>
            <w:rPr>
              <w:lang w:val="en-GB"/>
            </w:rPr>
          </w:pPr>
          <w:r>
            <w:rPr>
              <w:noProof/>
              <w:lang w:val="pl-PL"/>
            </w:rPr>
            <w:drawing>
              <wp:anchor distT="0" distB="0" distL="114300" distR="114300" simplePos="0" relativeHeight="251663360" behindDoc="0" locked="0" layoutInCell="1" allowOverlap="1" wp14:anchorId="13A4674C" wp14:editId="251B79C5">
                <wp:simplePos x="0" y="0"/>
                <wp:positionH relativeFrom="margin">
                  <wp:posOffset>109220</wp:posOffset>
                </wp:positionH>
                <wp:positionV relativeFrom="paragraph">
                  <wp:posOffset>181610</wp:posOffset>
                </wp:positionV>
                <wp:extent cx="2226519" cy="292963"/>
                <wp:effectExtent l="0" t="0" r="2540" b="0"/>
                <wp:wrapNone/>
                <wp:docPr id="1" name="Obraz 1" descr="C:\Users\darkon\Documents\fideltronik 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darkon\Documents\fideltronik 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26519" cy="292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  <w:tr w:rsidR="002315AB" w14:paraId="058ECD8F" w14:textId="77777777" w:rsidTr="00B1418D">
      <w:tblPrEx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</w:tblPrEx>
      <w:tc>
        <w:tcPr>
          <w:tcW w:w="2437" w:type="dxa"/>
        </w:tcPr>
        <w:p w14:paraId="1C1938C7" w14:textId="375418C1" w:rsidR="002315AB" w:rsidRDefault="002315AB" w:rsidP="00AF3ACE">
          <w:pPr>
            <w:pStyle w:val="Headerfootertext"/>
          </w:pPr>
          <w:r>
            <w:t xml:space="preserve">Document ID: </w:t>
          </w:r>
          <w:sdt>
            <w:sdtPr>
              <w:alias w:val="Document ID Value"/>
              <w:tag w:val="_dlc_DocId"/>
              <w:id w:val="1637226494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3177f1c5-3cd9-4eae-a784-06992b5ac07c' " w:xpath="/ns0:properties[1]/documentManagement[1]/ns3:_dlc_DocId[1]" w:storeItemID="{7D78906C-5C87-4813-A7A4-C2F97CC8BDC3}"/>
              <w:text/>
            </w:sdtPr>
            <w:sdtEndPr/>
            <w:sdtContent>
              <w:r w:rsidR="00802E5B">
                <w:t>FDMS-376237895-46</w:t>
              </w:r>
            </w:sdtContent>
          </w:sdt>
        </w:p>
      </w:tc>
      <w:tc>
        <w:tcPr>
          <w:tcW w:w="2568" w:type="dxa"/>
        </w:tcPr>
        <w:p w14:paraId="0EA3EB7C" w14:textId="1AFDFEC7" w:rsidR="002315AB" w:rsidRDefault="002315AB" w:rsidP="00AF3ACE">
          <w:pPr>
            <w:pStyle w:val="Headerfootertext"/>
          </w:pPr>
          <w:r>
            <w:t xml:space="preserve">Version: </w:t>
          </w:r>
          <w:sdt>
            <w:sdtPr>
              <w:alias w:val="SP Document Version"/>
              <w:tag w:val="SPDocumentVersion"/>
              <w:id w:val="-1515446126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3177f1c5-3cd9-4eae-a784-06992b5ac07c' " w:xpath="/ns0:properties[1]/documentManagement[1]/ns4:SPDocumentVersion[1]" w:storeItemID="{7D78906C-5C87-4813-A7A4-C2F97CC8BDC3}"/>
              <w:text/>
            </w:sdtPr>
            <w:sdtEndPr/>
            <w:sdtContent>
              <w:r w:rsidR="00802E5B">
                <w:t>1.1</w:t>
              </w:r>
            </w:sdtContent>
          </w:sdt>
        </w:p>
      </w:tc>
      <w:tc>
        <w:tcPr>
          <w:tcW w:w="2508" w:type="dxa"/>
          <w:gridSpan w:val="2"/>
        </w:tcPr>
        <w:p w14:paraId="418DA892" w14:textId="3E100523" w:rsidR="002315AB" w:rsidRDefault="002315AB" w:rsidP="00AF3ACE">
          <w:pPr>
            <w:pStyle w:val="Headerfootertext"/>
          </w:pPr>
          <w:r>
            <w:t xml:space="preserve">Life cycle: </w:t>
          </w:r>
          <w:sdt>
            <w:sdtPr>
              <w:alias w:val="Lifecycle Status"/>
              <w:tag w:val="LifecycleStatus"/>
              <w:id w:val="896401483"/>
              <w:lock w:val="contentLocked"/>
              <w:placeholder>
                <w:docPart w:val="0CEA2A069C0C427B840FC5E8FB58699D"/>
              </w:placeholder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abad0d0-3ddd-4aef-9048-a1f8a0780b60' " w:xpath="/ns0:properties[1]/documentManagement[1]/ns4:LifecycleStatus[1]" w:storeItemID="{7D78906C-5C87-4813-A7A4-C2F97CC8BDC3}"/>
              <w:dropDownList w:lastValue="Draft">
                <w:listItem w:value="[Lifecycle Status]"/>
              </w:dropDownList>
            </w:sdtPr>
            <w:sdtEndPr/>
            <w:sdtContent>
              <w:r w:rsidR="00802E5B">
                <w:t>Draft</w:t>
              </w:r>
            </w:sdtContent>
          </w:sdt>
        </w:p>
      </w:tc>
      <w:tc>
        <w:tcPr>
          <w:tcW w:w="2567" w:type="dxa"/>
        </w:tcPr>
        <w:p w14:paraId="7288CF8A" w14:textId="77777777" w:rsidR="002315AB" w:rsidRDefault="002315AB" w:rsidP="00AF3ACE">
          <w:pPr>
            <w:pStyle w:val="Headerfootertext"/>
          </w:pPr>
          <w:r>
            <w:t xml:space="preserve">Document Type: </w:t>
          </w:r>
          <w:sdt>
            <w:sdtPr>
              <w:alias w:val="Document Type"/>
              <w:tag w:val="OperationalDocumentType_Hidden"/>
              <w:id w:val="-96331741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3177f1c5-3cd9-4eae-a784-06992b5ac07c' " w:xpath="/ns0:properties[1]/documentManagement[1]/ns4:OperationalDocumentType_Hidden[1]/ns2:Terms[1]" w:storeItemID="{7D78906C-5C87-4813-A7A4-C2F97CC8BDC3}"/>
              <w:text w:multiLine="1"/>
            </w:sdtPr>
            <w:sdtEndPr/>
            <w:sdtContent>
              <w:r w:rsidR="00F449C6">
                <w:rPr>
                  <w:lang w:val="pl-PL"/>
                </w:rPr>
                <w:t>Test instruction</w:t>
              </w:r>
            </w:sdtContent>
          </w:sdt>
        </w:p>
      </w:tc>
    </w:tr>
    <w:tr w:rsidR="002315AB" w14:paraId="4BBD91B1" w14:textId="77777777" w:rsidTr="00B1418D">
      <w:tblPrEx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</w:tblPrEx>
      <w:tc>
        <w:tcPr>
          <w:tcW w:w="2437" w:type="dxa"/>
        </w:tcPr>
        <w:p w14:paraId="52709421" w14:textId="7D024F73" w:rsidR="002315AB" w:rsidRDefault="002315AB" w:rsidP="00AE2D59">
          <w:pPr>
            <w:pStyle w:val="Headerfootertext"/>
          </w:pPr>
          <w:r>
            <w:t xml:space="preserve">Approver: </w:t>
          </w:r>
          <w:sdt>
            <w:sdtPr>
              <w:alias w:val="SP Approver"/>
              <w:tag w:val="SPApprover"/>
              <w:id w:val="916586360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4:SPApprover[1]" w:storeItemID="{7D78906C-5C87-4813-A7A4-C2F97CC8BDC3}"/>
              <w:text/>
            </w:sdtPr>
            <w:sdtEndPr/>
            <w:sdtContent>
              <w:r w:rsidR="00802E5B">
                <w:t xml:space="preserve">Sławomir Ligenza; </w:t>
              </w:r>
            </w:sdtContent>
          </w:sdt>
        </w:p>
      </w:tc>
      <w:tc>
        <w:tcPr>
          <w:tcW w:w="2568" w:type="dxa"/>
        </w:tcPr>
        <w:p w14:paraId="43EFA422" w14:textId="2EEC8115" w:rsidR="002315AB" w:rsidRDefault="002315AB" w:rsidP="0051640B">
          <w:pPr>
            <w:pStyle w:val="Headerfootertext"/>
          </w:pPr>
          <w:r>
            <w:t xml:space="preserve">Approved: </w:t>
          </w:r>
          <w:sdt>
            <w:sdtPr>
              <w:alias w:val="SP Approved"/>
              <w:tag w:val="SPApproved"/>
              <w:id w:val="-1881237384"/>
              <w:lock w:val="contentLocked"/>
              <w:placeholder>
                <w:docPart w:val="6F06CD98FA934EBD95AF4DCECD147592"/>
              </w:placeholder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abad0d0-3ddd-4aef-9048-a1f8a0780b60' " w:xpath="/ns0:properties[1]/documentManagement[1]/ns4:SPApproved[1]" w:storeItemID="{7D78906C-5C87-4813-A7A4-C2F97CC8BDC3}"/>
              <w:text/>
            </w:sdtPr>
            <w:sdtEndPr/>
            <w:sdtContent>
              <w:r w:rsidR="00802E5B">
                <w:t>Not Approved</w:t>
              </w:r>
            </w:sdtContent>
          </w:sdt>
        </w:p>
      </w:tc>
      <w:tc>
        <w:tcPr>
          <w:tcW w:w="2508" w:type="dxa"/>
          <w:gridSpan w:val="2"/>
        </w:tcPr>
        <w:p w14:paraId="5B7886A4" w14:textId="77777777" w:rsidR="002315AB" w:rsidRDefault="002315AB" w:rsidP="00AF3ACE">
          <w:pPr>
            <w:pStyle w:val="Headerfootertext"/>
          </w:pPr>
          <w:r>
            <w:t xml:space="preserve">Process: </w:t>
          </w:r>
          <w:sdt>
            <w:sdtPr>
              <w:alias w:val="Process"/>
              <w:tag w:val="ProcessTaxHTField0"/>
              <w:id w:val="-938671960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3177f1c5-3cd9-4eae-a784-06992b5ac07c' " w:xpath="/ns0:properties[1]/documentManagement[1]/ns4:ProcessTaxHTField0[1]/ns2:Terms[1]" w:storeItemID="{7D78906C-5C87-4813-A7A4-C2F97CC8BDC3}"/>
              <w:text w:multiLine="1"/>
            </w:sdtPr>
            <w:sdtEndPr/>
            <w:sdtContent>
              <w:r w:rsidR="00F218CB">
                <w:rPr>
                  <w:lang w:val="pl-PL"/>
                </w:rPr>
                <w:t>Research and Development</w:t>
              </w:r>
            </w:sdtContent>
          </w:sdt>
        </w:p>
      </w:tc>
      <w:tc>
        <w:tcPr>
          <w:tcW w:w="2567" w:type="dxa"/>
        </w:tcPr>
        <w:p w14:paraId="39D216B3" w14:textId="77777777" w:rsidR="002315AB" w:rsidRDefault="002315AB" w:rsidP="00662A1F">
          <w:pPr>
            <w:pStyle w:val="Headerfootertext"/>
          </w:pPr>
          <w:r>
            <w:t xml:space="preserve">Page: </w:t>
          </w: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 w:rsidR="009739AE">
            <w:rPr>
              <w:noProof/>
            </w:rPr>
            <w:t>1</w:t>
          </w:r>
          <w:r>
            <w:fldChar w:fldCharType="end"/>
          </w:r>
          <w:r>
            <w:t xml:space="preserve"> of </w:t>
          </w:r>
          <w:r w:rsidR="00AE7D95">
            <w:rPr>
              <w:noProof/>
            </w:rPr>
            <w:fldChar w:fldCharType="begin"/>
          </w:r>
          <w:r w:rsidR="00AE7D95">
            <w:rPr>
              <w:noProof/>
            </w:rPr>
            <w:instrText xml:space="preserve"> NUMPAGES  \* Arabic  \* MERGEFORMAT </w:instrText>
          </w:r>
          <w:r w:rsidR="00AE7D95">
            <w:rPr>
              <w:noProof/>
            </w:rPr>
            <w:fldChar w:fldCharType="separate"/>
          </w:r>
          <w:r w:rsidR="009739AE">
            <w:rPr>
              <w:noProof/>
            </w:rPr>
            <w:t>3</w:t>
          </w:r>
          <w:r w:rsidR="00AE7D95">
            <w:rPr>
              <w:noProof/>
            </w:rPr>
            <w:fldChar w:fldCharType="end"/>
          </w:r>
        </w:p>
      </w:tc>
    </w:tr>
    <w:tr w:rsidR="002315AB" w14:paraId="401A5BF7" w14:textId="77777777" w:rsidTr="00B1418D">
      <w:tblPrEx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</w:tblPrEx>
      <w:trPr>
        <w:trHeight w:val="170"/>
      </w:trPr>
      <w:tc>
        <w:tcPr>
          <w:tcW w:w="2437" w:type="dxa"/>
          <w:tcBorders>
            <w:bottom w:val="single" w:sz="4" w:space="0" w:color="auto"/>
          </w:tcBorders>
        </w:tcPr>
        <w:p w14:paraId="428B03C6" w14:textId="0B2B671F" w:rsidR="002315AB" w:rsidRDefault="002315AB" w:rsidP="00AE2D59">
          <w:pPr>
            <w:pStyle w:val="Headerfootertext"/>
          </w:pPr>
          <w:r>
            <w:t xml:space="preserve">Reviewer: </w:t>
          </w:r>
          <w:sdt>
            <w:sdtPr>
              <w:alias w:val="SP Reviewers"/>
              <w:tag w:val="SPReviewers"/>
              <w:id w:val="2143918500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4:SPReviewers[1]" w:storeItemID="{7D78906C-5C87-4813-A7A4-C2F97CC8BDC3}"/>
              <w:text/>
            </w:sdtPr>
            <w:sdtEndPr/>
            <w:sdtContent>
              <w:r w:rsidR="00802E5B">
                <w:t xml:space="preserve">Artur Łoziński; </w:t>
              </w:r>
            </w:sdtContent>
          </w:sdt>
        </w:p>
      </w:tc>
      <w:tc>
        <w:tcPr>
          <w:tcW w:w="2568" w:type="dxa"/>
          <w:tcBorders>
            <w:bottom w:val="single" w:sz="4" w:space="0" w:color="auto"/>
          </w:tcBorders>
        </w:tcPr>
        <w:p w14:paraId="6A1C9FEA" w14:textId="786E40C8" w:rsidR="002315AB" w:rsidRDefault="002315AB" w:rsidP="00AE2D59">
          <w:pPr>
            <w:pStyle w:val="Headerfootertext"/>
          </w:pPr>
          <w:r>
            <w:t xml:space="preserve">Reviewed: </w:t>
          </w:r>
          <w:sdt>
            <w:sdtPr>
              <w:alias w:val="SP Reviewed"/>
              <w:tag w:val="SPReviewed"/>
              <w:id w:val="1489357008"/>
              <w:lock w:val="contentLocked"/>
              <w:placeholder>
                <w:docPart w:val="C024722FC387477C96BE78C70840E163"/>
              </w:placeholder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abad0d0-3ddd-4aef-9048-a1f8a0780b60' " w:xpath="/ns0:properties[1]/documentManagement[1]/ns4:SPReviewed[1]" w:storeItemID="{7D78906C-5C87-4813-A7A4-C2F97CC8BDC3}"/>
              <w:text/>
            </w:sdtPr>
            <w:sdtEndPr/>
            <w:sdtContent>
              <w:r w:rsidR="00802E5B">
                <w:t>Not Reviewed</w:t>
              </w:r>
            </w:sdtContent>
          </w:sdt>
        </w:p>
      </w:tc>
      <w:tc>
        <w:tcPr>
          <w:tcW w:w="2508" w:type="dxa"/>
          <w:gridSpan w:val="2"/>
          <w:tcBorders>
            <w:bottom w:val="single" w:sz="4" w:space="0" w:color="auto"/>
          </w:tcBorders>
        </w:tcPr>
        <w:p w14:paraId="672FBDCE" w14:textId="2D0EC93E" w:rsidR="002315AB" w:rsidRDefault="002315AB" w:rsidP="00AE2D59">
          <w:pPr>
            <w:pStyle w:val="Headerfootertext"/>
          </w:pPr>
          <w:r>
            <w:t>Modified by</w:t>
          </w:r>
          <w:r w:rsidR="00C351B5">
            <w:t xml:space="preserve">: </w:t>
          </w:r>
          <w:sdt>
            <w:sdtPr>
              <w:alias w:val="SP Last Modified By"/>
              <w:tag w:val="SPLastModifiedBy"/>
              <w:id w:val="1315843586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4:SPLastModifiedBy[1]" w:storeItemID="{7D78906C-5C87-4813-A7A4-C2F97CC8BDC3}"/>
              <w:text/>
            </w:sdtPr>
            <w:sdtEndPr/>
            <w:sdtContent>
              <w:r w:rsidR="00802E5B">
                <w:t>Izabela Świerkosz</w:t>
              </w:r>
            </w:sdtContent>
          </w:sdt>
        </w:p>
      </w:tc>
      <w:tc>
        <w:tcPr>
          <w:tcW w:w="2567" w:type="dxa"/>
          <w:tcBorders>
            <w:bottom w:val="single" w:sz="4" w:space="0" w:color="auto"/>
          </w:tcBorders>
        </w:tcPr>
        <w:p w14:paraId="2D9173F5" w14:textId="77777777" w:rsidR="002315AB" w:rsidRDefault="002315AB" w:rsidP="00662A1F">
          <w:pPr>
            <w:pStyle w:val="Headerfootertext"/>
          </w:pPr>
        </w:p>
      </w:tc>
    </w:tr>
  </w:tbl>
  <w:p w14:paraId="4E46E407" w14:textId="77777777" w:rsidR="002315AB" w:rsidRPr="001B7486" w:rsidRDefault="002315AB" w:rsidP="001B7486">
    <w:pPr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919A37BC"/>
    <w:lvl w:ilvl="0">
      <w:start w:val="1"/>
      <w:numFmt w:val="decimal"/>
      <w:pStyle w:val="Nagwek9"/>
      <w:lvlText w:val="%1."/>
      <w:lvlJc w:val="left"/>
      <w:pPr>
        <w:tabs>
          <w:tab w:val="num" w:pos="207"/>
        </w:tabs>
        <w:ind w:left="207" w:hanging="360"/>
      </w:pPr>
    </w:lvl>
  </w:abstractNum>
  <w:abstractNum w:abstractNumId="1" w15:restartNumberingAfterBreak="0">
    <w:nsid w:val="FFFFFF89"/>
    <w:multiLevelType w:val="singleLevel"/>
    <w:tmpl w:val="289428A4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1D02BBD"/>
    <w:multiLevelType w:val="hybridMultilevel"/>
    <w:tmpl w:val="5DC00866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3836F7E"/>
    <w:multiLevelType w:val="hybridMultilevel"/>
    <w:tmpl w:val="EE9442A2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49F7B67"/>
    <w:multiLevelType w:val="hybridMultilevel"/>
    <w:tmpl w:val="E9944F5E"/>
    <w:lvl w:ilvl="0" w:tplc="04150013">
      <w:start w:val="1"/>
      <w:numFmt w:val="upperRoman"/>
      <w:lvlText w:val="%1."/>
      <w:lvlJc w:val="right"/>
      <w:pPr>
        <w:ind w:left="1074" w:hanging="360"/>
      </w:pPr>
    </w:lvl>
    <w:lvl w:ilvl="1" w:tplc="04150019" w:tentative="1">
      <w:start w:val="1"/>
      <w:numFmt w:val="lowerLetter"/>
      <w:lvlText w:val="%2."/>
      <w:lvlJc w:val="left"/>
      <w:pPr>
        <w:ind w:left="1794" w:hanging="360"/>
      </w:pPr>
    </w:lvl>
    <w:lvl w:ilvl="2" w:tplc="0415001B" w:tentative="1">
      <w:start w:val="1"/>
      <w:numFmt w:val="lowerRoman"/>
      <w:lvlText w:val="%3."/>
      <w:lvlJc w:val="right"/>
      <w:pPr>
        <w:ind w:left="2514" w:hanging="180"/>
      </w:pPr>
    </w:lvl>
    <w:lvl w:ilvl="3" w:tplc="0415000F" w:tentative="1">
      <w:start w:val="1"/>
      <w:numFmt w:val="decimal"/>
      <w:lvlText w:val="%4."/>
      <w:lvlJc w:val="left"/>
      <w:pPr>
        <w:ind w:left="3234" w:hanging="360"/>
      </w:pPr>
    </w:lvl>
    <w:lvl w:ilvl="4" w:tplc="04150019" w:tentative="1">
      <w:start w:val="1"/>
      <w:numFmt w:val="lowerLetter"/>
      <w:lvlText w:val="%5."/>
      <w:lvlJc w:val="left"/>
      <w:pPr>
        <w:ind w:left="3954" w:hanging="360"/>
      </w:pPr>
    </w:lvl>
    <w:lvl w:ilvl="5" w:tplc="0415001B" w:tentative="1">
      <w:start w:val="1"/>
      <w:numFmt w:val="lowerRoman"/>
      <w:lvlText w:val="%6."/>
      <w:lvlJc w:val="right"/>
      <w:pPr>
        <w:ind w:left="4674" w:hanging="180"/>
      </w:pPr>
    </w:lvl>
    <w:lvl w:ilvl="6" w:tplc="0415000F" w:tentative="1">
      <w:start w:val="1"/>
      <w:numFmt w:val="decimal"/>
      <w:lvlText w:val="%7."/>
      <w:lvlJc w:val="left"/>
      <w:pPr>
        <w:ind w:left="5394" w:hanging="360"/>
      </w:pPr>
    </w:lvl>
    <w:lvl w:ilvl="7" w:tplc="04150019" w:tentative="1">
      <w:start w:val="1"/>
      <w:numFmt w:val="lowerLetter"/>
      <w:lvlText w:val="%8."/>
      <w:lvlJc w:val="left"/>
      <w:pPr>
        <w:ind w:left="6114" w:hanging="360"/>
      </w:pPr>
    </w:lvl>
    <w:lvl w:ilvl="8" w:tplc="0415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5" w15:restartNumberingAfterBreak="0">
    <w:nsid w:val="1DCC6288"/>
    <w:multiLevelType w:val="hybridMultilevel"/>
    <w:tmpl w:val="A2ECD77E"/>
    <w:lvl w:ilvl="0" w:tplc="04150019">
      <w:start w:val="1"/>
      <w:numFmt w:val="lowerLetter"/>
      <w:lvlText w:val="%1."/>
      <w:lvlJc w:val="left"/>
      <w:pPr>
        <w:ind w:left="1080" w:hanging="360"/>
      </w:p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04704CF"/>
    <w:multiLevelType w:val="hybridMultilevel"/>
    <w:tmpl w:val="82F69A14"/>
    <w:lvl w:ilvl="0" w:tplc="04150019">
      <w:start w:val="1"/>
      <w:numFmt w:val="lowerLetter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E675F9C"/>
    <w:multiLevelType w:val="hybridMultilevel"/>
    <w:tmpl w:val="4F4A30DA"/>
    <w:lvl w:ilvl="0" w:tplc="04150001">
      <w:start w:val="1"/>
      <w:numFmt w:val="bullet"/>
      <w:lvlText w:val=""/>
      <w:lvlJc w:val="left"/>
      <w:pPr>
        <w:ind w:left="166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38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10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82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54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26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98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70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424" w:hanging="360"/>
      </w:pPr>
      <w:rPr>
        <w:rFonts w:ascii="Wingdings" w:hAnsi="Wingdings" w:hint="default"/>
      </w:rPr>
    </w:lvl>
  </w:abstractNum>
  <w:abstractNum w:abstractNumId="8" w15:restartNumberingAfterBreak="0">
    <w:nsid w:val="47265063"/>
    <w:multiLevelType w:val="hybridMultilevel"/>
    <w:tmpl w:val="7B20D9BA"/>
    <w:lvl w:ilvl="0" w:tplc="04150019">
      <w:start w:val="1"/>
      <w:numFmt w:val="lowerLetter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E28086A"/>
    <w:multiLevelType w:val="multilevel"/>
    <w:tmpl w:val="3BB2AE6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5A1D5215"/>
    <w:multiLevelType w:val="hybridMultilevel"/>
    <w:tmpl w:val="86B8B07C"/>
    <w:lvl w:ilvl="0" w:tplc="04150001">
      <w:start w:val="1"/>
      <w:numFmt w:val="bullet"/>
      <w:lvlText w:val=""/>
      <w:lvlJc w:val="left"/>
      <w:pPr>
        <w:ind w:left="20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7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4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1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9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6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3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0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788" w:hanging="360"/>
      </w:pPr>
      <w:rPr>
        <w:rFonts w:ascii="Wingdings" w:hAnsi="Wingdings" w:hint="default"/>
      </w:rPr>
    </w:lvl>
  </w:abstractNum>
  <w:abstractNum w:abstractNumId="11" w15:restartNumberingAfterBreak="0">
    <w:nsid w:val="69D6786D"/>
    <w:multiLevelType w:val="hybridMultilevel"/>
    <w:tmpl w:val="C35C134C"/>
    <w:lvl w:ilvl="0" w:tplc="04150019">
      <w:start w:val="1"/>
      <w:numFmt w:val="lowerLetter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3F25BBE"/>
    <w:multiLevelType w:val="multilevel"/>
    <w:tmpl w:val="41BE7340"/>
    <w:lvl w:ilvl="0">
      <w:start w:val="1"/>
      <w:numFmt w:val="decimal"/>
      <w:pStyle w:val="Nagwek1"/>
      <w:lvlText w:val="%1"/>
      <w:lvlJc w:val="left"/>
      <w:pPr>
        <w:ind w:left="432" w:hanging="432"/>
      </w:pPr>
      <w:rPr>
        <w:rFonts w:hint="default"/>
        <w:sz w:val="28"/>
      </w:rPr>
    </w:lvl>
    <w:lvl w:ilvl="1">
      <w:start w:val="1"/>
      <w:numFmt w:val="decimal"/>
      <w:pStyle w:val="Nagwek2"/>
      <w:lvlText w:val="%1.%2"/>
      <w:lvlJc w:val="left"/>
      <w:pPr>
        <w:ind w:left="576" w:hanging="576"/>
      </w:pPr>
      <w:rPr>
        <w:rFonts w:hint="default"/>
        <w:sz w:val="24"/>
      </w:r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  <w:rPr>
        <w:rFonts w:hint="default"/>
        <w:sz w:val="22"/>
      </w:r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  <w:rPr>
        <w:rFonts w:hint="default"/>
        <w:sz w:val="20"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7A2230A5"/>
    <w:multiLevelType w:val="hybridMultilevel"/>
    <w:tmpl w:val="D8CC8FC0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9"/>
  </w:num>
  <w:num w:numId="4">
    <w:abstractNumId w:val="12"/>
  </w:num>
  <w:num w:numId="5">
    <w:abstractNumId w:val="11"/>
  </w:num>
  <w:num w:numId="6">
    <w:abstractNumId w:val="2"/>
  </w:num>
  <w:num w:numId="7">
    <w:abstractNumId w:val="5"/>
  </w:num>
  <w:num w:numId="8">
    <w:abstractNumId w:val="8"/>
  </w:num>
  <w:num w:numId="9">
    <w:abstractNumId w:val="6"/>
  </w:num>
  <w:num w:numId="10">
    <w:abstractNumId w:val="13"/>
  </w:num>
  <w:num w:numId="11">
    <w:abstractNumId w:val="3"/>
  </w:num>
  <w:num w:numId="12">
    <w:abstractNumId w:val="4"/>
  </w:num>
  <w:num w:numId="13">
    <w:abstractNumId w:val="10"/>
  </w:num>
  <w:num w:numId="14">
    <w:abstractNumId w:val="7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DateAndTime/>
  <w:embedTrueTypeFonts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defaultTabStop w:val="1304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F8E"/>
    <w:rsid w:val="00007BD0"/>
    <w:rsid w:val="0001000E"/>
    <w:rsid w:val="00027616"/>
    <w:rsid w:val="0004481B"/>
    <w:rsid w:val="0008537A"/>
    <w:rsid w:val="000856CA"/>
    <w:rsid w:val="000D77F2"/>
    <w:rsid w:val="000D7986"/>
    <w:rsid w:val="00106BF6"/>
    <w:rsid w:val="00131872"/>
    <w:rsid w:val="001332D1"/>
    <w:rsid w:val="00133ABA"/>
    <w:rsid w:val="001371C2"/>
    <w:rsid w:val="001513A3"/>
    <w:rsid w:val="00162DDB"/>
    <w:rsid w:val="00185D73"/>
    <w:rsid w:val="00192FEB"/>
    <w:rsid w:val="001A27C9"/>
    <w:rsid w:val="001B7486"/>
    <w:rsid w:val="001B7F7F"/>
    <w:rsid w:val="00200D2C"/>
    <w:rsid w:val="002119F2"/>
    <w:rsid w:val="00217FF7"/>
    <w:rsid w:val="002315AB"/>
    <w:rsid w:val="00236564"/>
    <w:rsid w:val="002450E3"/>
    <w:rsid w:val="0027211D"/>
    <w:rsid w:val="00280408"/>
    <w:rsid w:val="00294D2E"/>
    <w:rsid w:val="002950D4"/>
    <w:rsid w:val="00296DB0"/>
    <w:rsid w:val="002F1131"/>
    <w:rsid w:val="002F5212"/>
    <w:rsid w:val="00304AA8"/>
    <w:rsid w:val="00331CC2"/>
    <w:rsid w:val="003368BF"/>
    <w:rsid w:val="003376CD"/>
    <w:rsid w:val="00371024"/>
    <w:rsid w:val="00381449"/>
    <w:rsid w:val="003916CC"/>
    <w:rsid w:val="003A351F"/>
    <w:rsid w:val="003C48A7"/>
    <w:rsid w:val="003C78DD"/>
    <w:rsid w:val="003E1508"/>
    <w:rsid w:val="00406071"/>
    <w:rsid w:val="00413C12"/>
    <w:rsid w:val="00436234"/>
    <w:rsid w:val="00462B60"/>
    <w:rsid w:val="00476802"/>
    <w:rsid w:val="0047735A"/>
    <w:rsid w:val="00481144"/>
    <w:rsid w:val="00485D6F"/>
    <w:rsid w:val="00487D6A"/>
    <w:rsid w:val="00490B65"/>
    <w:rsid w:val="00490DFC"/>
    <w:rsid w:val="0049155E"/>
    <w:rsid w:val="004C666B"/>
    <w:rsid w:val="0051640B"/>
    <w:rsid w:val="00521764"/>
    <w:rsid w:val="00521960"/>
    <w:rsid w:val="0053067B"/>
    <w:rsid w:val="00541A5E"/>
    <w:rsid w:val="0057120D"/>
    <w:rsid w:val="005970C6"/>
    <w:rsid w:val="00597525"/>
    <w:rsid w:val="005A4A5F"/>
    <w:rsid w:val="005B4A80"/>
    <w:rsid w:val="005C6071"/>
    <w:rsid w:val="005D07BF"/>
    <w:rsid w:val="005D50F6"/>
    <w:rsid w:val="005F4B28"/>
    <w:rsid w:val="00623E29"/>
    <w:rsid w:val="00625715"/>
    <w:rsid w:val="00635046"/>
    <w:rsid w:val="00647416"/>
    <w:rsid w:val="0066574B"/>
    <w:rsid w:val="00671A01"/>
    <w:rsid w:val="00673B4F"/>
    <w:rsid w:val="006762C3"/>
    <w:rsid w:val="00682269"/>
    <w:rsid w:val="0068524C"/>
    <w:rsid w:val="00691993"/>
    <w:rsid w:val="006B6BE4"/>
    <w:rsid w:val="006B6CF7"/>
    <w:rsid w:val="006C08C8"/>
    <w:rsid w:val="006C50AC"/>
    <w:rsid w:val="006E56B5"/>
    <w:rsid w:val="006F081C"/>
    <w:rsid w:val="006F164F"/>
    <w:rsid w:val="006F5761"/>
    <w:rsid w:val="007100D4"/>
    <w:rsid w:val="00717FF5"/>
    <w:rsid w:val="00725D3D"/>
    <w:rsid w:val="007415AD"/>
    <w:rsid w:val="007521D6"/>
    <w:rsid w:val="00761732"/>
    <w:rsid w:val="00770476"/>
    <w:rsid w:val="00774082"/>
    <w:rsid w:val="00777BDB"/>
    <w:rsid w:val="0078099E"/>
    <w:rsid w:val="007A467A"/>
    <w:rsid w:val="007A4E1E"/>
    <w:rsid w:val="007B5B07"/>
    <w:rsid w:val="007D3A91"/>
    <w:rsid w:val="007D3BD7"/>
    <w:rsid w:val="00802E5B"/>
    <w:rsid w:val="008060EE"/>
    <w:rsid w:val="00815D43"/>
    <w:rsid w:val="00825B80"/>
    <w:rsid w:val="0082738E"/>
    <w:rsid w:val="008274F6"/>
    <w:rsid w:val="008345B4"/>
    <w:rsid w:val="008453C3"/>
    <w:rsid w:val="008473F5"/>
    <w:rsid w:val="008517AC"/>
    <w:rsid w:val="00851905"/>
    <w:rsid w:val="00867472"/>
    <w:rsid w:val="0087360F"/>
    <w:rsid w:val="00887B68"/>
    <w:rsid w:val="008915AA"/>
    <w:rsid w:val="008C629A"/>
    <w:rsid w:val="008C684F"/>
    <w:rsid w:val="008D46A2"/>
    <w:rsid w:val="0090411A"/>
    <w:rsid w:val="00932CFA"/>
    <w:rsid w:val="00933D68"/>
    <w:rsid w:val="009537E2"/>
    <w:rsid w:val="009739AE"/>
    <w:rsid w:val="00992ADD"/>
    <w:rsid w:val="009A7CEF"/>
    <w:rsid w:val="009C02D7"/>
    <w:rsid w:val="009C4729"/>
    <w:rsid w:val="00A1290E"/>
    <w:rsid w:val="00A146EF"/>
    <w:rsid w:val="00A2564E"/>
    <w:rsid w:val="00A3112B"/>
    <w:rsid w:val="00A3302D"/>
    <w:rsid w:val="00A411F5"/>
    <w:rsid w:val="00A43CE8"/>
    <w:rsid w:val="00A461DF"/>
    <w:rsid w:val="00AA0310"/>
    <w:rsid w:val="00AA3206"/>
    <w:rsid w:val="00AB07B3"/>
    <w:rsid w:val="00AB3964"/>
    <w:rsid w:val="00AD2777"/>
    <w:rsid w:val="00AE2D59"/>
    <w:rsid w:val="00AE5603"/>
    <w:rsid w:val="00AE7D95"/>
    <w:rsid w:val="00AF3ACE"/>
    <w:rsid w:val="00AF71DF"/>
    <w:rsid w:val="00B01659"/>
    <w:rsid w:val="00B06ECD"/>
    <w:rsid w:val="00B10C9D"/>
    <w:rsid w:val="00B1418D"/>
    <w:rsid w:val="00B30250"/>
    <w:rsid w:val="00B314BE"/>
    <w:rsid w:val="00B31A87"/>
    <w:rsid w:val="00B35DFD"/>
    <w:rsid w:val="00B36D8E"/>
    <w:rsid w:val="00B42F6E"/>
    <w:rsid w:val="00B61DD2"/>
    <w:rsid w:val="00B63D46"/>
    <w:rsid w:val="00B7043A"/>
    <w:rsid w:val="00BA6BAD"/>
    <w:rsid w:val="00BA767A"/>
    <w:rsid w:val="00BA7AD1"/>
    <w:rsid w:val="00BC53C3"/>
    <w:rsid w:val="00BD4D2C"/>
    <w:rsid w:val="00C02E7B"/>
    <w:rsid w:val="00C12D6F"/>
    <w:rsid w:val="00C351B5"/>
    <w:rsid w:val="00C4130B"/>
    <w:rsid w:val="00C44063"/>
    <w:rsid w:val="00C453CE"/>
    <w:rsid w:val="00C70FD2"/>
    <w:rsid w:val="00CC0E17"/>
    <w:rsid w:val="00CF3775"/>
    <w:rsid w:val="00CF4D05"/>
    <w:rsid w:val="00D02821"/>
    <w:rsid w:val="00D064A1"/>
    <w:rsid w:val="00D06BA3"/>
    <w:rsid w:val="00D27DB1"/>
    <w:rsid w:val="00D3525D"/>
    <w:rsid w:val="00D4226F"/>
    <w:rsid w:val="00D52671"/>
    <w:rsid w:val="00D73F96"/>
    <w:rsid w:val="00D9171D"/>
    <w:rsid w:val="00DA1009"/>
    <w:rsid w:val="00DA310F"/>
    <w:rsid w:val="00DA429A"/>
    <w:rsid w:val="00DA4F36"/>
    <w:rsid w:val="00DA7899"/>
    <w:rsid w:val="00DC4FA9"/>
    <w:rsid w:val="00E019F7"/>
    <w:rsid w:val="00E07A02"/>
    <w:rsid w:val="00E369C4"/>
    <w:rsid w:val="00E41139"/>
    <w:rsid w:val="00E439EB"/>
    <w:rsid w:val="00E62DA6"/>
    <w:rsid w:val="00E803CB"/>
    <w:rsid w:val="00E843C0"/>
    <w:rsid w:val="00EA4C75"/>
    <w:rsid w:val="00ED1DF4"/>
    <w:rsid w:val="00EE6599"/>
    <w:rsid w:val="00F04FCD"/>
    <w:rsid w:val="00F05B18"/>
    <w:rsid w:val="00F218CB"/>
    <w:rsid w:val="00F37C79"/>
    <w:rsid w:val="00F449C6"/>
    <w:rsid w:val="00F451CF"/>
    <w:rsid w:val="00F73A09"/>
    <w:rsid w:val="00F838E8"/>
    <w:rsid w:val="00FA5185"/>
    <w:rsid w:val="00FA54A1"/>
    <w:rsid w:val="00FB6A9E"/>
    <w:rsid w:val="00FC0F7F"/>
    <w:rsid w:val="00FC1F8E"/>
    <w:rsid w:val="00FC6A55"/>
    <w:rsid w:val="00FF28E9"/>
    <w:rsid w:val="00FF4A13"/>
    <w:rsid w:val="00FF6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35A0448"/>
  <w15:docId w15:val="{5569F937-9DBA-4AEE-A84B-10790682A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nhideWhenUsed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671A01"/>
    <w:pPr>
      <w:spacing w:after="0" w:line="240" w:lineRule="auto"/>
    </w:pPr>
    <w:rPr>
      <w:rFonts w:ascii="Arial" w:eastAsiaTheme="minorHAnsi" w:hAnsi="Arial" w:cs="Arial"/>
      <w:i/>
      <w:sz w:val="20"/>
      <w:szCs w:val="20"/>
      <w:lang w:val="en-US" w:eastAsia="pl-PL"/>
    </w:rPr>
  </w:style>
  <w:style w:type="paragraph" w:styleId="Nagwek1">
    <w:name w:val="heading 1"/>
    <w:next w:val="RDbodytext"/>
    <w:link w:val="Nagwek1Znak"/>
    <w:qFormat/>
    <w:rsid w:val="00671A01"/>
    <w:pPr>
      <w:numPr>
        <w:numId w:val="4"/>
      </w:numPr>
      <w:pBdr>
        <w:bottom w:val="single" w:sz="12" w:space="1" w:color="FF0000"/>
      </w:pBdr>
      <w:spacing w:after="240" w:line="240" w:lineRule="auto"/>
      <w:contextualSpacing/>
      <w:outlineLvl w:val="0"/>
    </w:pPr>
    <w:rPr>
      <w:rFonts w:ascii="Source Sans Pro Light" w:eastAsia="Microsoft YaHei UI Light" w:hAnsi="Source Sans Pro Light" w:cs="Arial"/>
      <w:b/>
      <w:bCs/>
      <w:color w:val="000000" w:themeColor="text1"/>
      <w:sz w:val="26"/>
      <w:szCs w:val="28"/>
      <w:lang w:val="en-US" w:eastAsia="pl-PL"/>
    </w:rPr>
  </w:style>
  <w:style w:type="paragraph" w:styleId="Nagwek2">
    <w:name w:val="heading 2"/>
    <w:basedOn w:val="Nagwek1"/>
    <w:next w:val="RDbodytext"/>
    <w:link w:val="Nagwek2Znak"/>
    <w:qFormat/>
    <w:rsid w:val="00671A01"/>
    <w:pPr>
      <w:numPr>
        <w:ilvl w:val="1"/>
      </w:numPr>
      <w:pBdr>
        <w:bottom w:val="none" w:sz="0" w:space="0" w:color="auto"/>
      </w:pBdr>
      <w:outlineLvl w:val="1"/>
    </w:pPr>
    <w:rPr>
      <w:b w:val="0"/>
      <w:color w:val="auto"/>
      <w:sz w:val="24"/>
    </w:rPr>
  </w:style>
  <w:style w:type="paragraph" w:styleId="Nagwek3">
    <w:name w:val="heading 3"/>
    <w:basedOn w:val="Nagwek1"/>
    <w:next w:val="RDbodytext"/>
    <w:link w:val="Nagwek3Znak"/>
    <w:qFormat/>
    <w:rsid w:val="00671A01"/>
    <w:pPr>
      <w:numPr>
        <w:ilvl w:val="2"/>
      </w:numPr>
      <w:pBdr>
        <w:bottom w:val="none" w:sz="0" w:space="0" w:color="auto"/>
      </w:pBdr>
      <w:outlineLvl w:val="2"/>
    </w:pPr>
    <w:rPr>
      <w:b w:val="0"/>
      <w:color w:val="auto"/>
      <w:sz w:val="22"/>
    </w:rPr>
  </w:style>
  <w:style w:type="paragraph" w:styleId="Nagwek4">
    <w:name w:val="heading 4"/>
    <w:basedOn w:val="Nagwek1"/>
    <w:next w:val="RDbodytext"/>
    <w:link w:val="Nagwek4Znak"/>
    <w:qFormat/>
    <w:rsid w:val="00671A01"/>
    <w:pPr>
      <w:numPr>
        <w:ilvl w:val="3"/>
      </w:numPr>
      <w:pBdr>
        <w:bottom w:val="none" w:sz="0" w:space="0" w:color="auto"/>
      </w:pBdr>
      <w:tabs>
        <w:tab w:val="left" w:pos="425"/>
        <w:tab w:val="left" w:pos="992"/>
        <w:tab w:val="left" w:pos="1701"/>
      </w:tabs>
      <w:outlineLvl w:val="3"/>
    </w:pPr>
    <w:rPr>
      <w:b w:val="0"/>
      <w:iCs/>
      <w:color w:val="auto"/>
      <w:sz w:val="22"/>
    </w:rPr>
  </w:style>
  <w:style w:type="paragraph" w:styleId="Nagwek5">
    <w:name w:val="heading 5"/>
    <w:basedOn w:val="Nagwek1"/>
    <w:next w:val="RDbodytext"/>
    <w:link w:val="Nagwek5Znak"/>
    <w:qFormat/>
    <w:rsid w:val="00671A01"/>
    <w:pPr>
      <w:numPr>
        <w:ilvl w:val="4"/>
      </w:numPr>
      <w:pBdr>
        <w:bottom w:val="none" w:sz="0" w:space="0" w:color="auto"/>
      </w:pBdr>
      <w:tabs>
        <w:tab w:val="left" w:pos="425"/>
        <w:tab w:val="left" w:pos="992"/>
        <w:tab w:val="left" w:pos="1701"/>
      </w:tabs>
      <w:outlineLvl w:val="4"/>
    </w:pPr>
    <w:rPr>
      <w:b w:val="0"/>
      <w:color w:val="auto"/>
      <w:sz w:val="22"/>
    </w:rPr>
  </w:style>
  <w:style w:type="paragraph" w:styleId="Nagwek6">
    <w:name w:val="heading 6"/>
    <w:basedOn w:val="Nagwek1"/>
    <w:next w:val="Normalny"/>
    <w:link w:val="Nagwek6Znak"/>
    <w:rsid w:val="00B1418D"/>
    <w:pPr>
      <w:keepNext/>
      <w:numPr>
        <w:ilvl w:val="5"/>
      </w:numPr>
      <w:pBdr>
        <w:bottom w:val="none" w:sz="0" w:space="0" w:color="auto"/>
      </w:pBdr>
      <w:tabs>
        <w:tab w:val="left" w:pos="4500"/>
      </w:tabs>
      <w:spacing w:line="360" w:lineRule="auto"/>
      <w:outlineLvl w:val="5"/>
    </w:pPr>
    <w:rPr>
      <w:rFonts w:cs="Times New Roman"/>
      <w:b w:val="0"/>
      <w:bCs w:val="0"/>
      <w:color w:val="auto"/>
      <w:sz w:val="22"/>
      <w:szCs w:val="24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rsid w:val="003916CC"/>
    <w:pPr>
      <w:numPr>
        <w:ilvl w:val="6"/>
        <w:numId w:val="3"/>
      </w:numPr>
      <w:spacing w:line="276" w:lineRule="auto"/>
      <w:outlineLvl w:val="6"/>
    </w:pPr>
    <w:rPr>
      <w:rFonts w:asciiTheme="majorHAnsi" w:eastAsiaTheme="majorEastAsia" w:hAnsiTheme="majorHAnsi" w:cstheme="majorBidi"/>
      <w:i w:val="0"/>
      <w:iCs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rsid w:val="003916CC"/>
    <w:pPr>
      <w:numPr>
        <w:ilvl w:val="7"/>
        <w:numId w:val="3"/>
      </w:numPr>
      <w:spacing w:line="276" w:lineRule="auto"/>
      <w:outlineLvl w:val="7"/>
    </w:pPr>
    <w:rPr>
      <w:rFonts w:asciiTheme="majorHAnsi" w:eastAsiaTheme="majorEastAsia" w:hAnsiTheme="majorHAnsi" w:cstheme="majorBidi"/>
    </w:rPr>
  </w:style>
  <w:style w:type="paragraph" w:styleId="Nagwek9">
    <w:name w:val="heading 9"/>
    <w:basedOn w:val="Nagwek1"/>
    <w:next w:val="RDbodytext"/>
    <w:link w:val="Nagwek9Znak"/>
    <w:qFormat/>
    <w:rsid w:val="00671A01"/>
    <w:pPr>
      <w:keepNext/>
      <w:numPr>
        <w:ilvl w:val="8"/>
        <w:numId w:val="2"/>
      </w:numPr>
      <w:pBdr>
        <w:bottom w:val="none" w:sz="0" w:space="0" w:color="auto"/>
      </w:pBdr>
      <w:ind w:left="1584" w:hanging="1584"/>
      <w:jc w:val="both"/>
      <w:outlineLvl w:val="8"/>
    </w:pPr>
    <w:rPr>
      <w:rFonts w:cstheme="majorBidi"/>
      <w:b w:val="0"/>
      <w:bCs w:val="0"/>
      <w:color w:val="auto"/>
      <w:sz w:val="22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rsid w:val="00671A01"/>
    <w:rPr>
      <w:rFonts w:ascii="Source Sans Pro Light" w:eastAsia="Microsoft YaHei UI Light" w:hAnsi="Source Sans Pro Light" w:cs="Arial"/>
      <w:b/>
      <w:bCs/>
      <w:color w:val="000000" w:themeColor="text1"/>
      <w:sz w:val="26"/>
      <w:szCs w:val="28"/>
      <w:lang w:val="en-US" w:eastAsia="pl-PL"/>
    </w:rPr>
  </w:style>
  <w:style w:type="character" w:customStyle="1" w:styleId="Nagwek2Znak">
    <w:name w:val="Nagłówek 2 Znak"/>
    <w:basedOn w:val="Domylnaczcionkaakapitu"/>
    <w:link w:val="Nagwek2"/>
    <w:rsid w:val="00671A01"/>
    <w:rPr>
      <w:rFonts w:ascii="Source Sans Pro Light" w:eastAsia="Microsoft YaHei UI Light" w:hAnsi="Source Sans Pro Light" w:cs="Arial"/>
      <w:bCs/>
      <w:sz w:val="24"/>
      <w:szCs w:val="28"/>
      <w:lang w:val="en-US" w:eastAsia="pl-PL"/>
    </w:rPr>
  </w:style>
  <w:style w:type="character" w:customStyle="1" w:styleId="Nagwek3Znak">
    <w:name w:val="Nagłówek 3 Znak"/>
    <w:basedOn w:val="Domylnaczcionkaakapitu"/>
    <w:link w:val="Nagwek3"/>
    <w:rsid w:val="00671A01"/>
    <w:rPr>
      <w:rFonts w:ascii="Source Sans Pro Light" w:eastAsia="Microsoft YaHei UI Light" w:hAnsi="Source Sans Pro Light" w:cs="Arial"/>
      <w:bCs/>
      <w:szCs w:val="28"/>
      <w:lang w:val="en-US" w:eastAsia="pl-PL"/>
    </w:rPr>
  </w:style>
  <w:style w:type="character" w:customStyle="1" w:styleId="Nagwek4Znak">
    <w:name w:val="Nagłówek 4 Znak"/>
    <w:basedOn w:val="Domylnaczcionkaakapitu"/>
    <w:link w:val="Nagwek4"/>
    <w:rsid w:val="00671A01"/>
    <w:rPr>
      <w:rFonts w:ascii="Source Sans Pro Light" w:eastAsia="Microsoft YaHei UI Light" w:hAnsi="Source Sans Pro Light" w:cs="Arial"/>
      <w:bCs/>
      <w:iCs/>
      <w:szCs w:val="28"/>
      <w:lang w:val="en-US" w:eastAsia="pl-PL"/>
    </w:rPr>
  </w:style>
  <w:style w:type="character" w:customStyle="1" w:styleId="Nagwek5Znak">
    <w:name w:val="Nagłówek 5 Znak"/>
    <w:basedOn w:val="Domylnaczcionkaakapitu"/>
    <w:link w:val="Nagwek5"/>
    <w:rsid w:val="00671A01"/>
    <w:rPr>
      <w:rFonts w:ascii="Source Sans Pro Light" w:eastAsia="Microsoft YaHei UI Light" w:hAnsi="Source Sans Pro Light" w:cs="Arial"/>
      <w:bCs/>
      <w:szCs w:val="28"/>
      <w:lang w:val="en-US" w:eastAsia="pl-PL"/>
    </w:rPr>
  </w:style>
  <w:style w:type="character" w:customStyle="1" w:styleId="Nagwek6Znak">
    <w:name w:val="Nagłówek 6 Znak"/>
    <w:basedOn w:val="Domylnaczcionkaakapitu"/>
    <w:link w:val="Nagwek6"/>
    <w:rsid w:val="00B1418D"/>
    <w:rPr>
      <w:rFonts w:ascii="Source Sans Pro Light" w:eastAsia="Microsoft YaHei UI Light" w:hAnsi="Source Sans Pro Light" w:cs="Times New Roman"/>
      <w:szCs w:val="24"/>
      <w:lang w:val="en-US" w:eastAsia="pl-PL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916CC"/>
    <w:rPr>
      <w:rFonts w:asciiTheme="majorHAnsi" w:eastAsiaTheme="majorEastAsia" w:hAnsiTheme="majorHAnsi" w:cstheme="majorBidi"/>
      <w:iCs/>
      <w:sz w:val="20"/>
      <w:szCs w:val="20"/>
      <w:lang w:val="en-US" w:eastAsia="pl-PL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916CC"/>
    <w:rPr>
      <w:rFonts w:asciiTheme="majorHAnsi" w:eastAsiaTheme="majorEastAsia" w:hAnsiTheme="majorHAnsi" w:cstheme="majorBidi"/>
      <w:i/>
      <w:sz w:val="20"/>
      <w:szCs w:val="20"/>
      <w:lang w:val="en-US" w:eastAsia="pl-PL"/>
    </w:rPr>
  </w:style>
  <w:style w:type="character" w:customStyle="1" w:styleId="Nagwek9Znak">
    <w:name w:val="Nagłówek 9 Znak"/>
    <w:basedOn w:val="Domylnaczcionkaakapitu"/>
    <w:link w:val="Nagwek9"/>
    <w:rsid w:val="00671A01"/>
    <w:rPr>
      <w:rFonts w:ascii="Source Sans Pro Light" w:eastAsia="Microsoft YaHei UI Light" w:hAnsi="Source Sans Pro Light" w:cstheme="majorBidi"/>
      <w:szCs w:val="24"/>
      <w:lang w:val="en-US" w:eastAsia="pl-PL"/>
    </w:rPr>
  </w:style>
  <w:style w:type="paragraph" w:styleId="Tytu">
    <w:name w:val="Title"/>
    <w:basedOn w:val="Normalny"/>
    <w:link w:val="TytuZnak"/>
    <w:qFormat/>
    <w:rsid w:val="00671A01"/>
    <w:pPr>
      <w:jc w:val="center"/>
    </w:pPr>
    <w:rPr>
      <w:rFonts w:ascii="Times New Roman" w:eastAsiaTheme="majorEastAsia" w:hAnsi="Times New Roman"/>
      <w:b/>
      <w:bCs/>
      <w:i w:val="0"/>
      <w:noProof/>
      <w:sz w:val="24"/>
      <w:szCs w:val="24"/>
      <w:lang w:val="sv-SE"/>
    </w:rPr>
  </w:style>
  <w:style w:type="character" w:customStyle="1" w:styleId="TytuZnak">
    <w:name w:val="Tytuł Znak"/>
    <w:basedOn w:val="Domylnaczcionkaakapitu"/>
    <w:link w:val="Tytu"/>
    <w:rsid w:val="00671A01"/>
    <w:rPr>
      <w:rFonts w:ascii="Times New Roman" w:eastAsiaTheme="majorEastAsia" w:hAnsi="Times New Roman" w:cs="Arial"/>
      <w:b/>
      <w:bCs/>
      <w:noProof/>
      <w:sz w:val="24"/>
      <w:szCs w:val="24"/>
      <w:lang w:eastAsia="pl-PL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671A01"/>
    <w:pPr>
      <w:spacing w:after="600"/>
    </w:pPr>
    <w:rPr>
      <w:rFonts w:asciiTheme="majorHAnsi" w:eastAsiaTheme="majorEastAsia" w:hAnsiTheme="majorHAnsi" w:cstheme="majorBidi"/>
      <w:i w:val="0"/>
      <w:iCs/>
      <w:noProof/>
      <w:spacing w:val="13"/>
      <w:sz w:val="24"/>
      <w:szCs w:val="24"/>
      <w:lang w:val="sv-SE"/>
    </w:rPr>
  </w:style>
  <w:style w:type="character" w:customStyle="1" w:styleId="PodtytuZnak">
    <w:name w:val="Podtytuł Znak"/>
    <w:basedOn w:val="Domylnaczcionkaakapitu"/>
    <w:link w:val="Podtytu"/>
    <w:uiPriority w:val="11"/>
    <w:rsid w:val="00671A01"/>
    <w:rPr>
      <w:rFonts w:asciiTheme="majorHAnsi" w:eastAsiaTheme="majorEastAsia" w:hAnsiTheme="majorHAnsi" w:cstheme="majorBidi"/>
      <w:iCs/>
      <w:noProof/>
      <w:spacing w:val="13"/>
      <w:sz w:val="24"/>
      <w:szCs w:val="24"/>
      <w:lang w:eastAsia="pl-PL"/>
    </w:rPr>
  </w:style>
  <w:style w:type="character" w:styleId="Pogrubienie">
    <w:name w:val="Strong"/>
    <w:uiPriority w:val="22"/>
    <w:qFormat/>
    <w:rsid w:val="00671A01"/>
    <w:rPr>
      <w:b/>
      <w:bCs/>
    </w:rPr>
  </w:style>
  <w:style w:type="character" w:styleId="Uwydatnienie">
    <w:name w:val="Emphasis"/>
    <w:uiPriority w:val="20"/>
    <w:semiHidden/>
    <w:rsid w:val="003916CC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Bezodstpw">
    <w:name w:val="No Spacing"/>
    <w:basedOn w:val="Normalny"/>
    <w:uiPriority w:val="1"/>
    <w:qFormat/>
    <w:rsid w:val="00671A01"/>
    <w:rPr>
      <w:rFonts w:eastAsiaTheme="minorEastAsia"/>
    </w:rPr>
  </w:style>
  <w:style w:type="paragraph" w:styleId="Akapitzlist">
    <w:name w:val="List Paragraph"/>
    <w:basedOn w:val="Normalny"/>
    <w:uiPriority w:val="34"/>
    <w:qFormat/>
    <w:rsid w:val="00671A01"/>
    <w:pPr>
      <w:widowControl w:val="0"/>
      <w:ind w:left="830" w:hanging="340"/>
      <w:jc w:val="both"/>
    </w:pPr>
    <w:rPr>
      <w:rFonts w:eastAsia="Arial"/>
      <w:i w:val="0"/>
      <w:sz w:val="22"/>
      <w:szCs w:val="22"/>
      <w:lang w:eastAsia="en-US"/>
    </w:rPr>
  </w:style>
  <w:style w:type="paragraph" w:styleId="Cytat">
    <w:name w:val="Quote"/>
    <w:basedOn w:val="Normalny"/>
    <w:next w:val="Normalny"/>
    <w:link w:val="CytatZnak"/>
    <w:uiPriority w:val="29"/>
    <w:qFormat/>
    <w:rsid w:val="00671A01"/>
    <w:pPr>
      <w:spacing w:before="200"/>
      <w:ind w:left="360" w:right="360"/>
    </w:pPr>
    <w:rPr>
      <w:rFonts w:eastAsiaTheme="minorEastAsia"/>
      <w:i w:val="0"/>
      <w:iCs/>
      <w:noProof/>
      <w:lang w:val="sv-SE"/>
    </w:rPr>
  </w:style>
  <w:style w:type="character" w:customStyle="1" w:styleId="CytatZnak">
    <w:name w:val="Cytat Znak"/>
    <w:basedOn w:val="Domylnaczcionkaakapitu"/>
    <w:link w:val="Cytat"/>
    <w:uiPriority w:val="29"/>
    <w:rsid w:val="00671A01"/>
    <w:rPr>
      <w:rFonts w:ascii="Arial" w:eastAsiaTheme="minorEastAsia" w:hAnsi="Arial" w:cs="Arial"/>
      <w:iCs/>
      <w:noProof/>
      <w:sz w:val="20"/>
      <w:szCs w:val="20"/>
      <w:lang w:eastAsia="pl-PL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671A01"/>
    <w:pPr>
      <w:pBdr>
        <w:bottom w:val="single" w:sz="4" w:space="1" w:color="auto"/>
      </w:pBdr>
      <w:spacing w:before="200" w:after="280"/>
      <w:ind w:left="1008" w:right="1152"/>
      <w:jc w:val="both"/>
    </w:pPr>
    <w:rPr>
      <w:rFonts w:eastAsiaTheme="minorEastAsia"/>
      <w:b/>
      <w:bCs/>
      <w:i w:val="0"/>
      <w:iCs/>
      <w:noProof/>
      <w:lang w:val="sv-SE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671A01"/>
    <w:rPr>
      <w:rFonts w:ascii="Arial" w:eastAsiaTheme="minorEastAsia" w:hAnsi="Arial" w:cs="Arial"/>
      <w:b/>
      <w:bCs/>
      <w:iCs/>
      <w:noProof/>
      <w:sz w:val="20"/>
      <w:szCs w:val="20"/>
      <w:lang w:eastAsia="pl-PL"/>
    </w:rPr>
  </w:style>
  <w:style w:type="character" w:styleId="Wyrnieniedelikatne">
    <w:name w:val="Subtle Emphasis"/>
    <w:uiPriority w:val="19"/>
    <w:semiHidden/>
    <w:rsid w:val="003916CC"/>
    <w:rPr>
      <w:i/>
      <w:iCs/>
    </w:rPr>
  </w:style>
  <w:style w:type="character" w:styleId="Wyrnienieintensywne">
    <w:name w:val="Intense Emphasis"/>
    <w:uiPriority w:val="21"/>
    <w:qFormat/>
    <w:rsid w:val="00671A01"/>
    <w:rPr>
      <w:b/>
      <w:bCs/>
    </w:rPr>
  </w:style>
  <w:style w:type="character" w:styleId="Odwoaniedelikatne">
    <w:name w:val="Subtle Reference"/>
    <w:uiPriority w:val="31"/>
    <w:qFormat/>
    <w:rsid w:val="00671A01"/>
    <w:rPr>
      <w:smallCaps/>
    </w:rPr>
  </w:style>
  <w:style w:type="character" w:styleId="Odwoanieintensywne">
    <w:name w:val="Intense Reference"/>
    <w:uiPriority w:val="32"/>
    <w:qFormat/>
    <w:rsid w:val="00671A01"/>
    <w:rPr>
      <w:smallCaps/>
      <w:spacing w:val="5"/>
      <w:u w:val="single"/>
    </w:rPr>
  </w:style>
  <w:style w:type="character" w:styleId="Tytuksiki">
    <w:name w:val="Book Title"/>
    <w:uiPriority w:val="33"/>
    <w:qFormat/>
    <w:rsid w:val="00671A01"/>
    <w:rPr>
      <w:i/>
      <w:iCs/>
      <w:smallCaps/>
      <w:spacing w:val="5"/>
    </w:rPr>
  </w:style>
  <w:style w:type="paragraph" w:styleId="Nagwekspisutreci">
    <w:name w:val="TOC Heading"/>
    <w:next w:val="RDbodytext"/>
    <w:uiPriority w:val="39"/>
    <w:unhideWhenUsed/>
    <w:qFormat/>
    <w:rsid w:val="00671A01"/>
    <w:pPr>
      <w:keepLines/>
      <w:pBdr>
        <w:bottom w:val="single" w:sz="12" w:space="1" w:color="FF0000"/>
      </w:pBdr>
      <w:spacing w:before="240" w:line="259" w:lineRule="auto"/>
    </w:pPr>
    <w:rPr>
      <w:rFonts w:ascii="Source Sans Pro Light" w:eastAsiaTheme="majorEastAsia" w:hAnsi="Source Sans Pro Light" w:cstheme="majorBidi"/>
      <w:b/>
      <w:sz w:val="32"/>
      <w:szCs w:val="32"/>
      <w:lang w:val="en-US" w:eastAsia="pl-PL"/>
    </w:rPr>
  </w:style>
  <w:style w:type="paragraph" w:styleId="Nagwek">
    <w:name w:val="header"/>
    <w:basedOn w:val="Normalny"/>
    <w:link w:val="NagwekZnak"/>
    <w:uiPriority w:val="99"/>
    <w:rsid w:val="00815D43"/>
    <w:pPr>
      <w:tabs>
        <w:tab w:val="center" w:pos="4536"/>
        <w:tab w:val="right" w:pos="9072"/>
      </w:tabs>
    </w:pPr>
    <w:rPr>
      <w:rFonts w:eastAsiaTheme="minorEastAsia"/>
      <w:sz w:val="16"/>
    </w:rPr>
  </w:style>
  <w:style w:type="character" w:customStyle="1" w:styleId="NagwekZnak">
    <w:name w:val="Nagłówek Znak"/>
    <w:basedOn w:val="Domylnaczcionkaakapitu"/>
    <w:link w:val="Nagwek"/>
    <w:uiPriority w:val="99"/>
    <w:rsid w:val="00815D43"/>
    <w:rPr>
      <w:rFonts w:asciiTheme="minorHAnsi" w:hAnsiTheme="minorHAnsi"/>
      <w:sz w:val="16"/>
    </w:rPr>
  </w:style>
  <w:style w:type="paragraph" w:styleId="Stopka">
    <w:name w:val="footer"/>
    <w:basedOn w:val="Normalny"/>
    <w:link w:val="StopkaZnak"/>
    <w:rsid w:val="00B1418D"/>
    <w:pPr>
      <w:tabs>
        <w:tab w:val="center" w:pos="4536"/>
        <w:tab w:val="right" w:pos="9072"/>
      </w:tabs>
    </w:pPr>
    <w:rPr>
      <w:rFonts w:eastAsiaTheme="minorEastAsia"/>
      <w:i w:val="0"/>
      <w:sz w:val="16"/>
    </w:rPr>
  </w:style>
  <w:style w:type="character" w:customStyle="1" w:styleId="StopkaZnak">
    <w:name w:val="Stopka Znak"/>
    <w:basedOn w:val="Domylnaczcionkaakapitu"/>
    <w:link w:val="Stopka"/>
    <w:rsid w:val="00B1418D"/>
    <w:rPr>
      <w:rFonts w:ascii="Arial" w:eastAsiaTheme="minorEastAsia" w:hAnsi="Arial" w:cs="Arial"/>
      <w:sz w:val="16"/>
      <w:szCs w:val="20"/>
      <w:lang w:val="en-US" w:eastAsia="pl-PL"/>
    </w:rPr>
  </w:style>
  <w:style w:type="paragraph" w:styleId="Listapunktowana">
    <w:name w:val="List Bullet"/>
    <w:basedOn w:val="Normalny"/>
    <w:uiPriority w:val="99"/>
    <w:rsid w:val="00F451CF"/>
    <w:pPr>
      <w:numPr>
        <w:numId w:val="1"/>
      </w:numPr>
      <w:spacing w:after="200" w:line="276" w:lineRule="auto"/>
      <w:ind w:left="714" w:hanging="357"/>
      <w:contextualSpacing/>
    </w:pPr>
    <w:rPr>
      <w:rFonts w:eastAsiaTheme="minorEastAsia"/>
    </w:rPr>
  </w:style>
  <w:style w:type="paragraph" w:styleId="Listanumerowana">
    <w:name w:val="List Number"/>
    <w:basedOn w:val="Normalny"/>
    <w:uiPriority w:val="99"/>
    <w:rsid w:val="00F451CF"/>
    <w:pPr>
      <w:tabs>
        <w:tab w:val="num" w:pos="360"/>
      </w:tabs>
      <w:spacing w:after="200" w:line="276" w:lineRule="auto"/>
      <w:ind w:left="714" w:hanging="357"/>
      <w:contextualSpacing/>
    </w:pPr>
    <w:rPr>
      <w:rFonts w:eastAsiaTheme="minorEastAsia"/>
    </w:rPr>
  </w:style>
  <w:style w:type="paragraph" w:styleId="Tekstdymka">
    <w:name w:val="Balloon Text"/>
    <w:basedOn w:val="Normalny"/>
    <w:link w:val="TekstdymkaZnak"/>
    <w:uiPriority w:val="99"/>
    <w:semiHidden/>
    <w:rsid w:val="000D7986"/>
    <w:rPr>
      <w:rFonts w:ascii="Tahoma" w:eastAsiaTheme="minorEastAsi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0D7986"/>
    <w:rPr>
      <w:rFonts w:ascii="Tahoma" w:hAnsi="Tahoma" w:cs="Tahoma"/>
      <w:sz w:val="16"/>
      <w:szCs w:val="16"/>
    </w:rPr>
  </w:style>
  <w:style w:type="paragraph" w:styleId="Spistreci1">
    <w:name w:val="toc 1"/>
    <w:basedOn w:val="Normalny"/>
    <w:next w:val="Normalny"/>
    <w:autoRedefine/>
    <w:uiPriority w:val="39"/>
    <w:unhideWhenUsed/>
    <w:rsid w:val="006F5761"/>
    <w:pPr>
      <w:spacing w:after="100" w:line="276" w:lineRule="auto"/>
    </w:pPr>
    <w:rPr>
      <w:rFonts w:eastAsiaTheme="minorEastAsia"/>
      <w:b/>
      <w:i w:val="0"/>
    </w:rPr>
  </w:style>
  <w:style w:type="paragraph" w:styleId="Spistreci2">
    <w:name w:val="toc 2"/>
    <w:basedOn w:val="Spistreci1"/>
    <w:next w:val="Normalny"/>
    <w:autoRedefine/>
    <w:uiPriority w:val="39"/>
    <w:unhideWhenUsed/>
    <w:rsid w:val="000D7986"/>
    <w:pPr>
      <w:spacing w:line="240" w:lineRule="auto"/>
      <w:ind w:left="198"/>
    </w:pPr>
    <w:rPr>
      <w:b w:val="0"/>
    </w:rPr>
  </w:style>
  <w:style w:type="paragraph" w:styleId="Spistreci3">
    <w:name w:val="toc 3"/>
    <w:basedOn w:val="Spistreci2"/>
    <w:next w:val="Normalny"/>
    <w:autoRedefine/>
    <w:uiPriority w:val="39"/>
    <w:unhideWhenUsed/>
    <w:rsid w:val="000D7986"/>
    <w:pPr>
      <w:ind w:left="403"/>
    </w:pPr>
  </w:style>
  <w:style w:type="paragraph" w:styleId="Spistreci4">
    <w:name w:val="toc 4"/>
    <w:basedOn w:val="Spistreci2"/>
    <w:next w:val="Normalny"/>
    <w:autoRedefine/>
    <w:uiPriority w:val="39"/>
    <w:unhideWhenUsed/>
    <w:rsid w:val="000D7986"/>
    <w:pPr>
      <w:ind w:left="601"/>
    </w:pPr>
  </w:style>
  <w:style w:type="character" w:styleId="Tekstzastpczy">
    <w:name w:val="Placeholder Text"/>
    <w:basedOn w:val="Domylnaczcionkaakapitu"/>
    <w:uiPriority w:val="99"/>
    <w:semiHidden/>
    <w:rsid w:val="00DA429A"/>
    <w:rPr>
      <w:color w:val="808080"/>
    </w:rPr>
  </w:style>
  <w:style w:type="table" w:styleId="Tabela-Siatka">
    <w:name w:val="Table Grid"/>
    <w:basedOn w:val="Standardowy"/>
    <w:uiPriority w:val="59"/>
    <w:rsid w:val="00DA429A"/>
    <w:pPr>
      <w:spacing w:line="240" w:lineRule="auto"/>
    </w:pPr>
    <w:rPr>
      <w:rFonts w:ascii="Calibri" w:eastAsia="Calibri" w:hAnsi="Calibri" w:cs="Times New Roman"/>
      <w:lang w:eastAsia="sv-S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ial10ptAuto">
    <w:name w:val="Arial 10 pt Auto"/>
    <w:basedOn w:val="Normalny"/>
    <w:rsid w:val="00DA429A"/>
    <w:pPr>
      <w:autoSpaceDE w:val="0"/>
      <w:autoSpaceDN w:val="0"/>
      <w:adjustRightInd w:val="0"/>
      <w:spacing w:line="288" w:lineRule="auto"/>
      <w:textAlignment w:val="center"/>
    </w:pPr>
    <w:rPr>
      <w:szCs w:val="24"/>
      <w:lang w:eastAsia="sv-SE"/>
    </w:rPr>
  </w:style>
  <w:style w:type="paragraph" w:customStyle="1" w:styleId="Headerfootertext">
    <w:name w:val="Header/footer text"/>
    <w:basedOn w:val="Normalny"/>
    <w:rsid w:val="00B1418D"/>
    <w:pPr>
      <w:spacing w:after="100" w:afterAutospacing="1"/>
    </w:pPr>
    <w:rPr>
      <w:rFonts w:eastAsia="Calibri"/>
      <w:i w:val="0"/>
      <w:sz w:val="12"/>
      <w:szCs w:val="12"/>
    </w:rPr>
  </w:style>
  <w:style w:type="paragraph" w:customStyle="1" w:styleId="Default">
    <w:name w:val="Default"/>
    <w:rsid w:val="00CF3775"/>
    <w:pPr>
      <w:autoSpaceDE w:val="0"/>
      <w:autoSpaceDN w:val="0"/>
      <w:adjustRightInd w:val="0"/>
      <w:spacing w:line="240" w:lineRule="auto"/>
    </w:pPr>
    <w:rPr>
      <w:rFonts w:ascii="Cambria" w:eastAsia="Calibri" w:hAnsi="Cambria" w:cs="Cambria"/>
      <w:color w:val="000000"/>
      <w:sz w:val="24"/>
      <w:szCs w:val="24"/>
      <w:lang w:eastAsia="sv-SE"/>
    </w:rPr>
  </w:style>
  <w:style w:type="paragraph" w:customStyle="1" w:styleId="Instructions">
    <w:name w:val="Instructions"/>
    <w:basedOn w:val="Bezodstpw"/>
    <w:rsid w:val="001B7F7F"/>
    <w:rPr>
      <w:i w:val="0"/>
      <w:color w:val="597B97" w:themeColor="accent1"/>
      <w14:textFill>
        <w14:solidFill>
          <w14:schemeClr w14:val="accent1">
            <w14:lumMod w14:val="75000"/>
            <w14:lumMod w14:val="60000"/>
            <w14:lumOff w14:val="40000"/>
          </w14:schemeClr>
        </w14:solidFill>
      </w14:textFill>
    </w:rPr>
  </w:style>
  <w:style w:type="character" w:styleId="Hipercze">
    <w:name w:val="Hyperlink"/>
    <w:basedOn w:val="Domylnaczcionkaakapitu"/>
    <w:uiPriority w:val="99"/>
    <w:qFormat/>
    <w:rsid w:val="006F5761"/>
    <w:rPr>
      <w:rFonts w:ascii="Source Sans Pro Light" w:hAnsi="Source Sans Pro Light"/>
      <w:i w:val="0"/>
      <w:color w:val="0000FF"/>
      <w:u w:val="single"/>
    </w:rPr>
  </w:style>
  <w:style w:type="paragraph" w:customStyle="1" w:styleId="FTTabelabodytext2">
    <w:name w:val="FT Tabela bodytext 2"/>
    <w:basedOn w:val="Normalny"/>
    <w:rsid w:val="00FC0F7F"/>
    <w:rPr>
      <w:rFonts w:ascii="Calibri Light" w:eastAsia="Microsoft JhengHei UI" w:hAnsi="Calibri Light" w:cs="Calibri Light"/>
      <w:b/>
      <w:sz w:val="18"/>
      <w:szCs w:val="18"/>
    </w:rPr>
  </w:style>
  <w:style w:type="paragraph" w:customStyle="1" w:styleId="RDbodytext">
    <w:name w:val="RD_bodytext"/>
    <w:basedOn w:val="Normalny"/>
    <w:link w:val="RDbodytextZnak"/>
    <w:qFormat/>
    <w:rsid w:val="00671A01"/>
    <w:pPr>
      <w:suppressAutoHyphens/>
      <w:spacing w:line="20" w:lineRule="atLeast"/>
      <w:contextualSpacing/>
      <w:jc w:val="both"/>
    </w:pPr>
    <w:rPr>
      <w:rFonts w:ascii="Source Sans Pro Light" w:eastAsia="Times New Roman" w:hAnsi="Source Sans Pro Light"/>
      <w:i w:val="0"/>
      <w:color w:val="0D0D0D" w:themeColor="text1" w:themeTint="F2"/>
      <w:sz w:val="22"/>
    </w:rPr>
  </w:style>
  <w:style w:type="character" w:customStyle="1" w:styleId="RDbodytextZnak">
    <w:name w:val="RD_bodytext Znak"/>
    <w:basedOn w:val="Domylnaczcionkaakapitu"/>
    <w:link w:val="RDbodytext"/>
    <w:locked/>
    <w:rsid w:val="00671A01"/>
    <w:rPr>
      <w:rFonts w:ascii="Source Sans Pro Light" w:hAnsi="Source Sans Pro Light" w:cs="Arial"/>
      <w:color w:val="0D0D0D" w:themeColor="text1" w:themeTint="F2"/>
      <w:szCs w:val="20"/>
      <w:lang w:val="en-US" w:eastAsia="pl-PL"/>
    </w:rPr>
  </w:style>
  <w:style w:type="paragraph" w:customStyle="1" w:styleId="Styl2">
    <w:name w:val="Styl2"/>
    <w:basedOn w:val="Normalny"/>
    <w:uiPriority w:val="1"/>
    <w:qFormat/>
    <w:rsid w:val="00671A01"/>
    <w:pPr>
      <w:keepNext/>
      <w:numPr>
        <w:ilvl w:val="1"/>
      </w:numPr>
      <w:spacing w:before="240"/>
      <w:outlineLvl w:val="1"/>
    </w:pPr>
    <w:rPr>
      <w:rFonts w:ascii="Microsoft YaHei UI Light" w:eastAsia="Times New Roman" w:hAnsi="Microsoft YaHei UI Light"/>
      <w:i w:val="0"/>
      <w:sz w:val="24"/>
      <w:szCs w:val="28"/>
    </w:rPr>
  </w:style>
  <w:style w:type="paragraph" w:customStyle="1" w:styleId="Styl3">
    <w:name w:val="Styl3"/>
    <w:basedOn w:val="RDbodytext"/>
    <w:uiPriority w:val="1"/>
    <w:qFormat/>
    <w:rsid w:val="00671A01"/>
  </w:style>
  <w:style w:type="paragraph" w:customStyle="1" w:styleId="RDother">
    <w:name w:val="RD_other"/>
    <w:basedOn w:val="Normalny"/>
    <w:qFormat/>
    <w:rsid w:val="00671A01"/>
    <w:rPr>
      <w:rFonts w:ascii="Source Sans Pro Light" w:eastAsia="Microsoft JhengHei UI" w:hAnsi="Source Sans Pro Light"/>
      <w:b/>
      <w:bCs/>
      <w:i w:val="0"/>
      <w:color w:val="000000" w:themeColor="text1"/>
      <w:kern w:val="28"/>
      <w:sz w:val="24"/>
      <w:szCs w:val="28"/>
      <w:lang w:val="pt-BR"/>
    </w:rPr>
  </w:style>
  <w:style w:type="paragraph" w:customStyle="1" w:styleId="RDtitledocument">
    <w:name w:val="RD_title_document"/>
    <w:qFormat/>
    <w:rsid w:val="009C4729"/>
    <w:pPr>
      <w:spacing w:before="240" w:after="240" w:line="240" w:lineRule="auto"/>
      <w:ind w:left="-108"/>
    </w:pPr>
    <w:rPr>
      <w:rFonts w:ascii="Source Sans Pro SemiBold" w:eastAsia="Microsoft JhengHei UI" w:hAnsi="Source Sans Pro SemiBold" w:cs="Arial"/>
      <w:color w:val="000000" w:themeColor="text1"/>
      <w:spacing w:val="5"/>
      <w:sz w:val="32"/>
      <w:szCs w:val="52"/>
      <w:lang w:val="en-US" w:eastAsia="pl-PL"/>
    </w:rPr>
  </w:style>
  <w:style w:type="paragraph" w:customStyle="1" w:styleId="RDheading">
    <w:name w:val="RD_heading"/>
    <w:qFormat/>
    <w:rsid w:val="00671A01"/>
    <w:pPr>
      <w:framePr w:hSpace="141" w:wrap="around" w:vAnchor="text" w:hAnchor="margin" w:y="190"/>
      <w:spacing w:before="120" w:after="120" w:line="240" w:lineRule="auto"/>
    </w:pPr>
    <w:rPr>
      <w:rFonts w:ascii="Source Sans Pro Light" w:eastAsia="Microsoft YaHei UI Light" w:hAnsi="Source Sans Pro Light" w:cstheme="minorHAnsi"/>
      <w:b/>
      <w:bCs/>
      <w:spacing w:val="5"/>
      <w:kern w:val="28"/>
      <w:sz w:val="32"/>
      <w:szCs w:val="28"/>
      <w:lang w:val="en-US" w:eastAsia="pl-PL"/>
    </w:rPr>
  </w:style>
  <w:style w:type="paragraph" w:customStyle="1" w:styleId="RDtableheading">
    <w:name w:val="RD_table_heading"/>
    <w:qFormat/>
    <w:rsid w:val="00671A01"/>
    <w:pPr>
      <w:framePr w:hSpace="141" w:wrap="around" w:vAnchor="text" w:hAnchor="margin" w:y="190"/>
      <w:spacing w:after="120" w:line="240" w:lineRule="auto"/>
      <w:contextualSpacing/>
    </w:pPr>
    <w:rPr>
      <w:rFonts w:ascii="Source Sans Pro Light" w:eastAsia="Microsoft YaHei UI Light" w:hAnsi="Source Sans Pro Light" w:cstheme="minorHAnsi"/>
      <w:b/>
      <w:bCs/>
      <w:color w:val="000000"/>
      <w:sz w:val="24"/>
      <w:szCs w:val="28"/>
      <w:lang w:val="en-US" w:eastAsia="pl-PL"/>
    </w:rPr>
  </w:style>
  <w:style w:type="paragraph" w:customStyle="1" w:styleId="RDtablecontent">
    <w:name w:val="RD_table_content"/>
    <w:qFormat/>
    <w:rsid w:val="00671A01"/>
    <w:pPr>
      <w:framePr w:hSpace="141" w:wrap="around" w:vAnchor="text" w:hAnchor="margin" w:y="190"/>
      <w:spacing w:after="120" w:line="240" w:lineRule="auto"/>
      <w:contextualSpacing/>
    </w:pPr>
    <w:rPr>
      <w:rFonts w:ascii="Source Sans Pro Light" w:eastAsia="Microsoft YaHei UI Light" w:hAnsi="Source Sans Pro Light" w:cs="Arial"/>
      <w:bCs/>
      <w:color w:val="000000" w:themeColor="text1"/>
      <w:sz w:val="24"/>
      <w:szCs w:val="28"/>
      <w:lang w:val="en-US" w:eastAsia="pl-PL"/>
    </w:rPr>
  </w:style>
  <w:style w:type="paragraph" w:styleId="Legenda">
    <w:name w:val="caption"/>
    <w:basedOn w:val="Normalny"/>
    <w:next w:val="Normalny"/>
    <w:autoRedefine/>
    <w:uiPriority w:val="35"/>
    <w:semiHidden/>
    <w:unhideWhenUsed/>
    <w:qFormat/>
    <w:rsid w:val="00671A01"/>
    <w:pPr>
      <w:keepNext/>
      <w:spacing w:after="200"/>
      <w:jc w:val="center"/>
    </w:pPr>
    <w:rPr>
      <w:rFonts w:ascii="Source Sans Pro Light" w:eastAsia="Times New Roman" w:hAnsi="Source Sans Pro Light"/>
      <w:iCs/>
      <w:color w:val="000000" w:themeColor="text1"/>
      <w:sz w:val="18"/>
      <w:szCs w:val="18"/>
    </w:rPr>
  </w:style>
  <w:style w:type="paragraph" w:customStyle="1" w:styleId="RDtableheading11">
    <w:name w:val="RD_table_heading11"/>
    <w:rsid w:val="00B1418D"/>
    <w:pPr>
      <w:spacing w:after="120" w:line="240" w:lineRule="auto"/>
      <w:contextualSpacing/>
    </w:pPr>
    <w:rPr>
      <w:rFonts w:ascii="Source Sans Pro Light" w:hAnsi="Source Sans Pro Light" w:cs="Arial"/>
      <w:szCs w:val="20"/>
      <w:lang w:val="pl-PL" w:eastAsia="pl-PL"/>
    </w:rPr>
  </w:style>
  <w:style w:type="table" w:customStyle="1" w:styleId="RDtablestyle1">
    <w:name w:val="RD_table_style1"/>
    <w:basedOn w:val="Standardowy"/>
    <w:uiPriority w:val="99"/>
    <w:rsid w:val="00B1418D"/>
    <w:pPr>
      <w:spacing w:after="0" w:line="240" w:lineRule="auto"/>
    </w:pPr>
    <w:rPr>
      <w:rFonts w:ascii="Source Sans Pro Light" w:hAnsi="Source Sans Pro Light"/>
      <w:sz w:val="20"/>
      <w:lang w:val="pl-PL"/>
    </w:rPr>
    <w:tblPr/>
    <w:tcPr>
      <w:vAlign w:val="center"/>
    </w:tcPr>
    <w:tblStylePr w:type="firstRow">
      <w:pPr>
        <w:jc w:val="left"/>
      </w:pPr>
      <w:rPr>
        <w:rFonts w:ascii="Source Sans Pro Light" w:hAnsi="Source Sans Pro Light"/>
        <w:b/>
        <w:sz w:val="20"/>
      </w:rPr>
      <w:tblPr/>
      <w:tcPr>
        <w:tcBorders>
          <w:bottom w:val="single" w:sz="4" w:space="0" w:color="FF0000"/>
        </w:tcBorders>
        <w:vAlign w:val="bottom"/>
      </w:tcPr>
    </w:tblStylePr>
    <w:tblStylePr w:type="firstCol">
      <w:pPr>
        <w:jc w:val="right"/>
      </w:pPr>
      <w:rPr>
        <w:rFonts w:ascii="Source Sans Pro Light" w:hAnsi="Source Sans Pro Light"/>
        <w:b/>
        <w:sz w:val="20"/>
      </w:rPr>
      <w:tblPr/>
      <w:tcPr>
        <w:tcBorders>
          <w:right w:val="single" w:sz="4" w:space="0" w:color="FF0000"/>
        </w:tcBorders>
      </w:tcPr>
    </w:tblStylePr>
    <w:tblStylePr w:type="lastCol">
      <w:pPr>
        <w:jc w:val="left"/>
      </w:pPr>
      <w:rPr>
        <w:rFonts w:ascii="Source Sans Pro Light" w:hAnsi="Source Sans Pro Light"/>
        <w:sz w:val="20"/>
      </w:rPr>
    </w:tblStylePr>
  </w:style>
  <w:style w:type="table" w:customStyle="1" w:styleId="RDtablestyle2">
    <w:name w:val="RD_table_style2"/>
    <w:basedOn w:val="Standardowy"/>
    <w:uiPriority w:val="99"/>
    <w:rsid w:val="00B1418D"/>
    <w:pPr>
      <w:spacing w:after="0" w:line="240" w:lineRule="auto"/>
    </w:pPr>
    <w:rPr>
      <w:rFonts w:ascii="Source Sans Pro Light" w:hAnsi="Source Sans Pro Light"/>
      <w:sz w:val="20"/>
      <w:lang w:val="pl-PL"/>
    </w:rPr>
    <w:tblPr>
      <w:tblBorders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pPr>
        <w:jc w:val="left"/>
      </w:pPr>
      <w:rPr>
        <w:rFonts w:ascii="Source Sans Pro Light" w:hAnsi="Source Sans Pro Light"/>
        <w:b/>
        <w:sz w:val="20"/>
      </w:rPr>
      <w:tblPr/>
      <w:tcPr>
        <w:tcBorders>
          <w:top w:val="nil"/>
          <w:left w:val="nil"/>
          <w:bottom w:val="single" w:sz="12" w:space="0" w:color="FF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jc w:val="right"/>
      </w:pPr>
      <w:rPr>
        <w:rFonts w:ascii="Source Sans Pro Light" w:hAnsi="Source Sans Pro Light"/>
        <w:b/>
        <w:sz w:val="20"/>
      </w:rPr>
      <w:tblPr/>
      <w:tcPr>
        <w:tcBorders>
          <w:top w:val="nil"/>
          <w:left w:val="nil"/>
          <w:bottom w:val="nil"/>
          <w:right w:val="nil"/>
          <w:insideH w:val="nil"/>
          <w:insideV w:val="single" w:sz="12" w:space="0" w:color="FF0000"/>
          <w:tl2br w:val="nil"/>
          <w:tr2bl w:val="nil"/>
        </w:tcBorders>
      </w:tcPr>
    </w:tblStylePr>
  </w:style>
  <w:style w:type="paragraph" w:customStyle="1" w:styleId="Normalnystopka">
    <w:name w:val="Normalny stopka"/>
    <w:basedOn w:val="RDtitledocument"/>
    <w:qFormat/>
    <w:rsid w:val="00671A01"/>
    <w:rPr>
      <w:rFonts w:asciiTheme="minorHAnsi" w:hAnsiTheme="minorHAnsi"/>
      <w:sz w:val="16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A1290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A1290E"/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A1290E"/>
    <w:rPr>
      <w:rFonts w:ascii="Arial" w:eastAsiaTheme="minorHAnsi" w:hAnsi="Arial" w:cs="Arial"/>
      <w:i/>
      <w:sz w:val="20"/>
      <w:szCs w:val="20"/>
      <w:lang w:val="en-US"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A1290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A1290E"/>
    <w:rPr>
      <w:rFonts w:ascii="Arial" w:eastAsiaTheme="minorHAnsi" w:hAnsi="Arial" w:cs="Arial"/>
      <w:b/>
      <w:bCs/>
      <w:i/>
      <w:sz w:val="20"/>
      <w:szCs w:val="20"/>
      <w:lang w:val="en-US"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66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tyles" Target="styl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numbering" Target="numbering.xml"/><Relationship Id="rId12" Type="http://schemas.openxmlformats.org/officeDocument/2006/relationships/endnotes" Target="endnotes.xml"/><Relationship Id="rId17" Type="http://schemas.openxmlformats.org/officeDocument/2006/relationships/image" Target="media/image5.pn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footnotes" Target="footnotes.xml"/><Relationship Id="rId24" Type="http://schemas.openxmlformats.org/officeDocument/2006/relationships/footer" Target="footer1.xm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header" Target="header1.xml"/><Relationship Id="rId28" Type="http://schemas.openxmlformats.org/officeDocument/2006/relationships/glossaryDocument" Target="glossary/document.xml"/><Relationship Id="rId10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zaswi\Downloads\RD%20Instruction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CEA2A069C0C427B840FC5E8FB58699D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E2896BB7-6467-4457-8D1C-D729CC3069CC}"/>
      </w:docPartPr>
      <w:docPartBody>
        <w:p w:rsidR="002139DF" w:rsidRDefault="00BA676E" w:rsidP="00BA676E">
          <w:pPr>
            <w:pStyle w:val="0CEA2A069C0C427B840FC5E8FB58699D"/>
          </w:pPr>
          <w:r>
            <w:t>Wpisz tytuł rozdziału (poziom 1)</w:t>
          </w:r>
        </w:p>
      </w:docPartBody>
    </w:docPart>
    <w:docPart>
      <w:docPartPr>
        <w:name w:val="6F06CD98FA934EBD95AF4DCECD147592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6B6508CF-457E-4809-99D1-233F6453E217}"/>
      </w:docPartPr>
      <w:docPartBody>
        <w:p w:rsidR="002139DF" w:rsidRDefault="00BA676E" w:rsidP="00BA676E">
          <w:pPr>
            <w:pStyle w:val="6F06CD98FA934EBD95AF4DCECD147592"/>
          </w:pPr>
          <w:r>
            <w:t>Wpisz tytuł rozdziału (poziom 2)</w:t>
          </w:r>
        </w:p>
      </w:docPartBody>
    </w:docPart>
    <w:docPart>
      <w:docPartPr>
        <w:name w:val="C024722FC387477C96BE78C70840E163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9F8F41E0-BA03-4EA0-AC12-B59398AF9FD1}"/>
      </w:docPartPr>
      <w:docPartBody>
        <w:p w:rsidR="002139DF" w:rsidRDefault="00BA676E" w:rsidP="00BA676E">
          <w:pPr>
            <w:pStyle w:val="C024722FC387477C96BE78C70840E163"/>
          </w:pPr>
          <w:r>
            <w:t>Wpisz tytuł rozdziału (poziom 3)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ource Sans Pro Light">
    <w:altName w:val="Arial"/>
    <w:charset w:val="00"/>
    <w:family w:val="swiss"/>
    <w:pitch w:val="variable"/>
    <w:sig w:usb0="600002F7" w:usb1="02000001" w:usb2="00000000" w:usb3="00000000" w:csb0="0000019F" w:csb1="00000000"/>
  </w:font>
  <w:font w:name="Microsoft YaHei UI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ource Sans Pro SemiBold">
    <w:altName w:val="Arial"/>
    <w:charset w:val="00"/>
    <w:family w:val="swiss"/>
    <w:pitch w:val="variable"/>
    <w:sig w:usb0="600002F7" w:usb1="02000001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76E"/>
    <w:rsid w:val="00011AB9"/>
    <w:rsid w:val="002139DF"/>
    <w:rsid w:val="00267A52"/>
    <w:rsid w:val="00BA6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0CEA2A069C0C427B840FC5E8FB58699D">
    <w:name w:val="0CEA2A069C0C427B840FC5E8FB58699D"/>
    <w:rsid w:val="00BA676E"/>
  </w:style>
  <w:style w:type="paragraph" w:customStyle="1" w:styleId="6F06CD98FA934EBD95AF4DCECD147592">
    <w:name w:val="6F06CD98FA934EBD95AF4DCECD147592"/>
    <w:rsid w:val="00BA676E"/>
  </w:style>
  <w:style w:type="paragraph" w:customStyle="1" w:styleId="C024722FC387477C96BE78C70840E163">
    <w:name w:val="C024722FC387477C96BE78C70840E163"/>
    <w:rsid w:val="00BA676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Ascom">
  <a:themeElements>
    <a:clrScheme name="Ascom Word">
      <a:dk1>
        <a:srgbClr val="000000"/>
      </a:dk1>
      <a:lt1>
        <a:srgbClr val="FFFFFF"/>
      </a:lt1>
      <a:dk2>
        <a:srgbClr val="FF8354"/>
      </a:dk2>
      <a:lt2>
        <a:srgbClr val="F3FF0E"/>
      </a:lt2>
      <a:accent1>
        <a:srgbClr val="597B97"/>
      </a:accent1>
      <a:accent2>
        <a:srgbClr val="87254D"/>
      </a:accent2>
      <a:accent3>
        <a:srgbClr val="57521F"/>
      </a:accent3>
      <a:accent4>
        <a:srgbClr val="FF0000"/>
      </a:accent4>
      <a:accent5>
        <a:srgbClr val="FF8354"/>
      </a:accent5>
      <a:accent6>
        <a:srgbClr val="F3FF0E"/>
      </a:accent6>
      <a:hlink>
        <a:srgbClr val="FF8354"/>
      </a:hlink>
      <a:folHlink>
        <a:srgbClr val="FF8354"/>
      </a:folHlink>
    </a:clrScheme>
    <a:fontScheme name="Ascom">
      <a:majorFont>
        <a:latin typeface="Arial"/>
        <a:ea typeface="ＭＳ Ｐゴシック"/>
        <a:cs typeface=""/>
      </a:majorFont>
      <a:minorFont>
        <a:latin typeface="Arial"/>
        <a:ea typeface="ＭＳ Ｐゴシック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Project Document Fideltronik" ma:contentTypeID="0x010100F5B004A62D3B491FBEFFEF69A46FA8F700A43D2122F767C848B3EB9697A07C0A45" ma:contentTypeVersion="4" ma:contentTypeDescription="Content type of project document" ma:contentTypeScope="" ma:versionID="cf80a12e78b02a8931399d2cd80096a0">
  <xsd:schema xmlns:xsd="http://www.w3.org/2001/XMLSchema" xmlns:xs="http://www.w3.org/2001/XMLSchema" xmlns:p="http://schemas.microsoft.com/office/2006/metadata/properties" xmlns:ns1="http://schemas.microsoft.com/sharepoint/v3" xmlns:ns3="26f12538-60e2-4128-8466-5a2f513fd584" xmlns:ns4="A2A80080-FD2A-4CAF-A166-D79E83562855" xmlns:ns5="a2a80080-fd2a-4caf-a166-d79e83562855" targetNamespace="http://schemas.microsoft.com/office/2006/metadata/properties" ma:root="true" ma:fieldsID="8d3b92e9e0f47a26cc635838f592feec" ns1:_="" ns3:_="" ns4:_="" ns5:_="">
    <xsd:import namespace="http://schemas.microsoft.com/sharepoint/v3"/>
    <xsd:import namespace="26f12538-60e2-4128-8466-5a2f513fd584"/>
    <xsd:import namespace="A2A80080-FD2A-4CAF-A166-D79E83562855"/>
    <xsd:import namespace="a2a80080-fd2a-4caf-a166-d79e83562855"/>
    <xsd:element name="properties">
      <xsd:complexType>
        <xsd:sequence>
          <xsd:element name="documentManagement">
            <xsd:complexType>
              <xsd:all>
                <xsd:element ref="ns1:Reviewers" minOccurs="0"/>
                <xsd:element ref="ns1:Reviewed" minOccurs="0"/>
                <xsd:element ref="ns1:Approvers" minOccurs="0"/>
                <xsd:element ref="ns1:Approval_x0020_Date" minOccurs="0"/>
                <xsd:element ref="ns1:ProjectLookup" minOccurs="0"/>
                <xsd:element ref="ns1:ProcessTaxHTField0" minOccurs="0"/>
                <xsd:element ref="ns1:hd5a523da6e54a298b8bcb213543c73d" minOccurs="0"/>
                <xsd:element ref="ns3:_dlc_DocId" minOccurs="0"/>
                <xsd:element ref="ns1:OperationalDocumentType_Hidden"/>
                <xsd:element ref="ns3:_dlc_DocIdUrl" minOccurs="0"/>
                <xsd:element ref="ns1:je8d2d072df34d4b9e67b9fa12dfd60f"/>
                <xsd:element ref="ns3:_dlc_DocIdPersistId" minOccurs="0"/>
                <xsd:element ref="ns1:ProductFamily_Hidden" minOccurs="0"/>
                <xsd:element ref="ns1:LifecycleStatus" minOccurs="0"/>
                <xsd:element ref="ns1:SPDocumentVersion" minOccurs="0"/>
                <xsd:element ref="ns1:SPCreatedBy" minOccurs="0"/>
                <xsd:element ref="ns1:SPLastModified" minOccurs="0"/>
                <xsd:element ref="ns1:SPLastModifiedBy" minOccurs="0"/>
                <xsd:element ref="ns1:SPReviewers" minOccurs="0"/>
                <xsd:element ref="ns1:SPReviewed" minOccurs="0"/>
                <xsd:element ref="ns1:SPApprover" minOccurs="0"/>
                <xsd:element ref="ns1:SPApproved" minOccurs="0"/>
                <xsd:element ref="ns3:TaxCatchAll" minOccurs="0"/>
                <xsd:element ref="ns3:TaxCatchAllLabel" minOccurs="0"/>
                <xsd:element ref="ns3:TaxKeywordTaxHTField" minOccurs="0"/>
                <xsd:element ref="ns4:Fideltronik_x0020_DMS_x0020_Approval" minOccurs="0"/>
                <xsd:element ref="ns4:Fideltronik_x0020_DMS_x0020_Review" minOccurs="0"/>
                <xsd:element ref="ns4:Fideltronik_x0020_DMS_x0020_Invalidate" minOccurs="0"/>
                <xsd:element ref="ns4:Send_x0020_by" minOccurs="0"/>
                <xsd:element ref="ns4:ff1cd7923a9e46d9ac4662988689dfbd" minOccurs="0"/>
                <xsd:element ref="ns5:Fideltronik_x0020_DMS_x0020_Approval_x0020__x0028_1_x0029_" minOccurs="0"/>
                <xsd:element ref="ns5:Fideltronik_x0020_DMS_x0020_Review_x0020__x0028_1_x0029_" minOccurs="0"/>
                <xsd:element ref="ns5:Fideltronik_x0020_DMS_x0020_Invalidate_x0020__x0028_1_x0029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Reviewers" ma:index="3" nillable="true" ma:displayName="Reviewers" ma:SearchPeopleOnly="false" ma:internalName="Review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Reviewed" ma:index="4" nillable="true" ma:displayName="Reviewed" ma:format="DateOnly" ma:hidden="true" ma:internalName="Reviewed">
      <xsd:simpleType>
        <xsd:restriction base="dms:DateTime"/>
      </xsd:simpleType>
    </xsd:element>
    <xsd:element name="Approvers" ma:index="5" nillable="true" ma:displayName="Approver" ma:SearchPeopleOnly="false" ma:internalName="Approvers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pproval_x0020_Date" ma:index="6" nillable="true" ma:displayName="Approved" ma:format="DateOnly" ma:hidden="true" ma:internalName="Approval_x0020_Date" ma:readOnly="false">
      <xsd:simpleType>
        <xsd:restriction base="dms:DateTime"/>
      </xsd:simpleType>
    </xsd:element>
    <xsd:element name="ProjectLookup" ma:index="12" nillable="true" ma:displayName="Project" ma:hidden="true" ma:indexed="true" ma:list="{CEC405EE-E844-4E94-A534-22FFDB3649EA}" ma:internalName="ProjectLookup" ma:showField="Title" ma:web="d75cd5b9-6027-4670-8d8e-2ab0c499c63e">
      <xsd:simpleType>
        <xsd:restriction base="dms:Lookup"/>
      </xsd:simpleType>
    </xsd:element>
    <xsd:element name="ProcessTaxHTField0" ma:index="16" nillable="true" ma:taxonomy="true" ma:internalName="ProcessTaxHTField0" ma:taxonomyFieldName="Process" ma:displayName="Process" ma:fieldId="{520b3b68-dba7-41fd-80c8-c86c329d87f3}" ma:sspId="990b9b66-498b-48aa-b1b4-4afd386282e6" ma:termSetId="d10bd7aa-6f51-4d54-9290-1f20da5b51d0" ma:anchorId="c8489619-b868-4936-b087-c95335233778" ma:open="false" ma:isKeyword="false">
      <xsd:complexType>
        <xsd:sequence>
          <xsd:element ref="pc:Terms" minOccurs="0" maxOccurs="1"/>
        </xsd:sequence>
      </xsd:complexType>
    </xsd:element>
    <xsd:element name="hd5a523da6e54a298b8bcb213543c73d" ma:index="18" ma:taxonomy="true" ma:internalName="hd5a523da6e54a298b8bcb213543c73d" ma:taxonomyFieldName="GeographicalLocation" ma:displayName="Location" ma:fieldId="{1d5a523d-a6e5-4a29-8b8b-cb213543c73d}" ma:sspId="990b9b66-498b-48aa-b1b4-4afd386282e6" ma:termSetId="b021f113-b091-486b-b04c-28a0ae5e2f7a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OperationalDocumentType_Hidden" ma:index="20" ma:taxonomy="true" ma:internalName="OperationalDocumentType_Hidden" ma:taxonomyFieldName="OperationalDocumentType" ma:displayName="Document Type" ma:default="" ma:fieldId="{b9880661-3b50-43de-a2b6-bf92141ab014}" ma:sspId="990b9b66-498b-48aa-b1b4-4afd386282e6" ma:termSetId="df320d5d-c0bc-4382-a984-b1458869bfc9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je8d2d072df34d4b9e67b9fa12dfd60f" ma:index="22" ma:taxonomy="true" ma:internalName="je8d2d072df34d4b9e67b9fa12dfd60f" ma:taxonomyFieldName="Customer" ma:displayName="Customer" ma:fieldId="{3e8d2d07-2df3-4d4b-9e67-b9fa12dfd60f}" ma:sspId="990b9b66-498b-48aa-b1b4-4afd386282e6" ma:termSetId="8e12c646-ab20-428b-9ecd-11279946d0a7" ma:anchorId="04ac5164-5ea1-4a4e-bf74-40cffea5c00d" ma:open="false" ma:isKeyword="false">
      <xsd:complexType>
        <xsd:sequence>
          <xsd:element ref="pc:Terms" minOccurs="0" maxOccurs="1"/>
        </xsd:sequence>
      </xsd:complexType>
    </xsd:element>
    <xsd:element name="ProductFamily_Hidden" ma:index="24" ma:taxonomy="true" ma:internalName="ProductFamily_Hidden" ma:taxonomyFieldName="ProductFamily" ma:displayName="Product Family" ma:fieldId="{b9880661-3b50-43de-a2b6-bf92141ab017}" ma:taxonomyMulti="true" ma:sspId="990b9b66-498b-48aa-b1b4-4afd386282e6" ma:termSetId="8e12c646-ab20-428b-9ecd-11279946d0a7" ma:anchorId="04ac5164-5ea1-4a4e-bf74-40cffea5c00d" ma:open="false" ma:isKeyword="false">
      <xsd:complexType>
        <xsd:sequence>
          <xsd:element ref="pc:Terms" minOccurs="0" maxOccurs="1"/>
        </xsd:sequence>
      </xsd:complexType>
    </xsd:element>
    <xsd:element name="LifecycleStatus" ma:index="25" nillable="true" ma:displayName="Lifecycle Status" ma:default="Draft" ma:internalName="LifecycleStatus" ma:readOnly="true">
      <xsd:simpleType>
        <xsd:restriction base="dms:Choice">
          <xsd:enumeration value="Draft"/>
          <xsd:enumeration value="Preliminary"/>
          <xsd:enumeration value="Reviewed"/>
          <xsd:enumeration value="Approved"/>
          <xsd:enumeration value="Invalid"/>
          <xsd:enumeration value="Terminated"/>
          <xsd:enumeration value="Archived"/>
        </xsd:restriction>
      </xsd:simpleType>
    </xsd:element>
    <xsd:element name="SPDocumentVersion" ma:index="27" nillable="true" ma:displayName="SP Document Version" ma:internalName="SPDocumentVersion" ma:readOnly="true">
      <xsd:simpleType>
        <xsd:restriction base="dms:Text"/>
      </xsd:simpleType>
    </xsd:element>
    <xsd:element name="SPCreatedBy" ma:index="28" nillable="true" ma:displayName="SP Created By" ma:internalName="SPCreatedBy" ma:readOnly="true">
      <xsd:simpleType>
        <xsd:restriction base="dms:Text"/>
      </xsd:simpleType>
    </xsd:element>
    <xsd:element name="SPLastModified" ma:index="29" nillable="true" ma:displayName="SP Last Modified" ma:internalName="SPLastModified" ma:readOnly="true">
      <xsd:simpleType>
        <xsd:restriction base="dms:Text"/>
      </xsd:simpleType>
    </xsd:element>
    <xsd:element name="SPLastModifiedBy" ma:index="30" nillable="true" ma:displayName="SP Last Modified By" ma:internalName="SPLastModifiedBy" ma:readOnly="true">
      <xsd:simpleType>
        <xsd:restriction base="dms:Text"/>
      </xsd:simpleType>
    </xsd:element>
    <xsd:element name="SPReviewers" ma:index="31" nillable="true" ma:displayName="SP Reviewers" ma:internalName="SPReviewers" ma:readOnly="true">
      <xsd:simpleType>
        <xsd:restriction base="dms:Text"/>
      </xsd:simpleType>
    </xsd:element>
    <xsd:element name="SPReviewed" ma:index="32" nillable="true" ma:displayName="SP Reviewed" ma:internalName="SPReviewed" ma:readOnly="true">
      <xsd:simpleType>
        <xsd:restriction base="dms:Text"/>
      </xsd:simpleType>
    </xsd:element>
    <xsd:element name="SPApprover" ma:index="33" nillable="true" ma:displayName="SP Approver" ma:internalName="SPApprover" ma:readOnly="true">
      <xsd:simpleType>
        <xsd:restriction base="dms:Text"/>
      </xsd:simpleType>
    </xsd:element>
    <xsd:element name="SPApproved" ma:index="34" nillable="true" ma:displayName="SP Approved" ma:internalName="SPApproved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f12538-60e2-4128-8466-5a2f513fd584" elementFormDefault="qualified">
    <xsd:import namespace="http://schemas.microsoft.com/office/2006/documentManagement/types"/>
    <xsd:import namespace="http://schemas.microsoft.com/office/infopath/2007/PartnerControls"/>
    <xsd:element name="_dlc_DocId" ma:index="19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21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23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TaxCatchAll" ma:index="36" nillable="true" ma:displayName="Taxonomy Catch All Column" ma:hidden="true" ma:list="{b6671459-9819-4b10-96f4-b44ebba78c04}" ma:internalName="TaxCatchAll" ma:showField="CatchAllData" ma:web="26f12538-60e2-4128-8466-5a2f513fd58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37" nillable="true" ma:displayName="Taxonomy Catch All Column1" ma:hidden="true" ma:list="{b6671459-9819-4b10-96f4-b44ebba78c04}" ma:internalName="TaxCatchAllLabel" ma:readOnly="true" ma:showField="CatchAllDataLabel" ma:web="26f12538-60e2-4128-8466-5a2f513fd58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KeywordTaxHTField" ma:index="39" nillable="true" ma:taxonomy="true" ma:internalName="TaxKeywordTaxHTField" ma:taxonomyFieldName="TaxKeyword" ma:displayName="Enterprise Keywords" ma:fieldId="{23f27201-bee3-471e-b2e7-b64fd8b7ca38}" ma:taxonomyMulti="true" ma:sspId="bf4d8c2e-5737-44e0-b1b0-6f12ee8125c8" ma:termSetId="00000000-0000-0000-0000-000000000000" ma:anchorId="00000000-0000-0000-0000-000000000000" ma:open="true" ma:isKeyword="tru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A80080-FD2A-4CAF-A166-D79E83562855" elementFormDefault="qualified">
    <xsd:import namespace="http://schemas.microsoft.com/office/2006/documentManagement/types"/>
    <xsd:import namespace="http://schemas.microsoft.com/office/infopath/2007/PartnerControls"/>
    <xsd:element name="Fideltronik_x0020_DMS_x0020_Approval" ma:index="40" nillable="true" ma:displayName="Fideltronik DMS Approval" ma:internalName="Fideltronik_x0020_DMS_x0020_Approva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Fideltronik_x0020_DMS_x0020_Review" ma:index="41" nillable="true" ma:displayName="Fideltronik DMS Review" ma:internalName="Fideltronik_x0020_DMS_x0020_Review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Fideltronik_x0020_DMS_x0020_Invalidate" ma:index="42" nillable="true" ma:displayName="Fideltronik DMS Invalidate" ma:internalName="Fideltronik_x0020_DMS_x0020_Invalidate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Send_x0020_by" ma:index="43" nillable="true" ma:displayName="Send by" ma:internalName="Send_x0020_by">
      <xsd:simpleType>
        <xsd:restriction base="dms:Text">
          <xsd:maxLength value="255"/>
        </xsd:restriction>
      </xsd:simpleType>
    </xsd:element>
    <xsd:element name="ff1cd7923a9e46d9ac4662988689dfbd" ma:index="45" ma:taxonomy="true" ma:internalName="ff1cd7923a9e46d9ac4662988689dfbd" ma:taxonomyFieldName="Mileston0" ma:displayName="Mileston" ma:default="" ma:fieldId="{ff1cd792-3a9e-46d9-ac46-62988689dfbd}" ma:sspId="990b9b66-498b-48aa-b1b4-4afd386282e6" ma:termSetId="e3bdb757-1eca-4c3e-a333-3b5a246f42f6" ma:anchorId="00000000-0000-0000-0000-000000000000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a80080-fd2a-4caf-a166-d79e83562855" elementFormDefault="qualified">
    <xsd:import namespace="http://schemas.microsoft.com/office/2006/documentManagement/types"/>
    <xsd:import namespace="http://schemas.microsoft.com/office/infopath/2007/PartnerControls"/>
    <xsd:element name="Fideltronik_x0020_DMS_x0020_Approval_x0020__x0028_1_x0029_" ma:index="46" nillable="true" ma:displayName="Fideltronik DMS Approval" ma:internalName="Fideltronik_x0020_DMS_x0020_Approval_x0020_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Fideltronik_x0020_DMS_x0020_Review_x0020__x0028_1_x0029_" ma:index="47" nillable="true" ma:displayName="Fideltronik DMS Review" ma:internalName="Fideltronik_x0020_DMS_x0020_Review_x0020_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Fideltronik_x0020_DMS_x0020_Invalidate_x0020__x0028_1_x0029_" ma:index="48" nillable="true" ma:displayName="Fideltronik DMS Invalidate" ma:internalName="Fideltronik_x0020_DMS_x0020_Invalidate_x0020_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35" ma:displayName="Content Type"/>
        <xsd:element ref="dc:title" minOccurs="0" maxOccurs="1" ma:index="1" ma:displayName="Title"/>
        <xsd:element ref="dc:subject" minOccurs="0" maxOccurs="1" ma:index="2" ma:displayName="Subject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26f12538-60e2-4128-8466-5a2f513fd584">FDMS-376237895-46</_dlc_DocId>
    <_dlc_DocIdUrl xmlns="26f12538-60e2-4128-8466-5a2f513fd584">
      <Url>https://intranet/project/Projects/10665tco21/_layouts/15/DocIdRedir.aspx?ID=FDMS-376237895-46</Url>
      <Description>FDMS-376237895-46</Description>
    </_dlc_DocIdUrl>
    <Approval_x0020_Date xmlns="http://schemas.microsoft.com/sharepoint/v3" xsi:nil="true"/>
    <SPApprover xmlns="http://schemas.microsoft.com/sharepoint/v3">Sławomir Ligenza; </SPApprover>
    <SPLastModifiedBy xmlns="http://schemas.microsoft.com/sharepoint/v3">Izabela Świerkosz</SPLastModifiedBy>
    <SPDocumentVersion xmlns="http://schemas.microsoft.com/sharepoint/v3">1.2</SPDocumentVersion>
    <SPApproved xmlns="http://schemas.microsoft.com/sharepoint/v3">Not approved</SPApproved>
    <SPLastModified xmlns="http://schemas.microsoft.com/sharepoint/v3">2022-02-22</SPLastModified>
    <SPCreatedBy xmlns="http://schemas.microsoft.com/sharepoint/v3">Izabela Świerkosz</SPCreatedBy>
    <SPReviewers xmlns="http://schemas.microsoft.com/sharepoint/v3">Artur Łoziński; </SPReviewers>
    <SPReviewed xmlns="http://schemas.microsoft.com/sharepoint/v3">Not reviewed</SPReviewed>
    <Reviewed xmlns="http://schemas.microsoft.com/sharepoint/v3" xsi:nil="true"/>
    <Approvers xmlns="http://schemas.microsoft.com/sharepoint/v3">
      <UserInfo>
        <DisplayName>Sławomir Ligenza</DisplayName>
        <AccountId>2055</AccountId>
        <AccountType/>
      </UserInfo>
    </Approvers>
    <hd5a523da6e54a298b8bcb213543c73d xmlns="http://schemas.microsoft.com/sharepoint/v3">
      <Terms xmlns="http://schemas.microsoft.com/office/infopath/2007/PartnerControls">
        <TermInfo xmlns="http://schemas.microsoft.com/office/infopath/2007/PartnerControls">
          <TermName xmlns="http://schemas.microsoft.com/office/infopath/2007/PartnerControls">Krakow</TermName>
          <TermId xmlns="http://schemas.microsoft.com/office/infopath/2007/PartnerControls">c8c5c911-5d55-46d5-9231-c1b002ce7a0b</TermId>
        </TermInfo>
      </Terms>
    </hd5a523da6e54a298b8bcb213543c73d>
    <ProcessTaxHTField0 xmlns="http://schemas.microsoft.com/sharepoint/v3">
      <Terms xmlns="http://schemas.microsoft.com/office/infopath/2007/PartnerControls">
        <TermInfo xmlns="http://schemas.microsoft.com/office/infopath/2007/PartnerControls">
          <TermName xmlns="http://schemas.microsoft.com/office/infopath/2007/PartnerControls">Research and Development</TermName>
          <TermId xmlns="http://schemas.microsoft.com/office/infopath/2007/PartnerControls">aeaba631-3065-4d17-a452-5423702e9af3</TermId>
        </TermInfo>
      </Terms>
    </ProcessTaxHTField0>
    <Reviewers xmlns="http://schemas.microsoft.com/sharepoint/v3">
      <UserInfo>
        <DisplayName>i:0#.w|fideltronik\artloz</DisplayName>
        <AccountId>7024</AccountId>
        <AccountType/>
      </UserInfo>
    </Reviewers>
    <OperationalDocumentType_Hidden xmlns="http://schemas.microsoft.com/sharepoint/v3">
      <Terms xmlns="http://schemas.microsoft.com/office/infopath/2007/PartnerControls">
        <TermInfo xmlns="http://schemas.microsoft.com/office/infopath/2007/PartnerControls">
          <TermName xmlns="http://schemas.microsoft.com/office/infopath/2007/PartnerControls">Test instruction</TermName>
          <TermId xmlns="http://schemas.microsoft.com/office/infopath/2007/PartnerControls">24f4794c-cacf-442d-9a24-f90bb054c156</TermId>
        </TermInfo>
      </Terms>
    </OperationalDocumentType_Hidden>
    <LifecycleStatus xmlns="http://schemas.microsoft.com/sharepoint/v3">Draft</LifecycleStatus>
    <ProductFamily_Hidden xmlns="http://schemas.microsoft.com/sharepoint/v3">
      <Terms xmlns="http://schemas.microsoft.com/office/infopath/2007/PartnerControls">
        <TermInfo xmlns="http://schemas.microsoft.com/office/infopath/2007/PartnerControls">
          <TermName xmlns="http://schemas.microsoft.com/office/infopath/2007/PartnerControls">n/a</TermName>
          <TermId xmlns="http://schemas.microsoft.com/office/infopath/2007/PartnerControls">66558a2b-9f14-44ae-b257-4bedb3a6fec1</TermId>
        </TermInfo>
      </Terms>
    </ProductFamily_Hidden>
    <je8d2d072df34d4b9e67b9fa12dfd60f xmlns="http://schemas.microsoft.com/sharepoint/v3">
      <Terms xmlns="http://schemas.microsoft.com/office/infopath/2007/PartnerControls">
        <TermInfo xmlns="http://schemas.microsoft.com/office/infopath/2007/PartnerControls">
          <TermName xmlns="http://schemas.microsoft.com/office/infopath/2007/PartnerControls">TCO</TermName>
          <TermId xmlns="http://schemas.microsoft.com/office/infopath/2007/PartnerControls">7c1faa38-3aed-4b83-9842-b3cb894c35f9</TermId>
        </TermInfo>
      </Terms>
    </je8d2d072df34d4b9e67b9fa12dfd60f>
    <Fideltronik_x0020_DMS_x0020_Approval xmlns="A2A80080-FD2A-4CAF-A166-D79E83562855">
      <Url xsi:nil="true"/>
      <Description xsi:nil="true"/>
    </Fideltronik_x0020_DMS_x0020_Approval>
    <Fideltronik_x0020_DMS_x0020_Review xmlns="A2A80080-FD2A-4CAF-A166-D79E83562855">
      <Url xsi:nil="true"/>
      <Description xsi:nil="true"/>
    </Fideltronik_x0020_DMS_x0020_Review>
    <Fideltronik_x0020_DMS_x0020_Invalidate xmlns="A2A80080-FD2A-4CAF-A166-D79E83562855">
      <Url xsi:nil="true"/>
      <Description xsi:nil="true"/>
    </Fideltronik_x0020_DMS_x0020_Invalidate>
    <Fideltronik_x0020_DMS_x0020_Invalidate_x0020__x0028_1_x0029_ xmlns="a2a80080-fd2a-4caf-a166-d79e83562855">
      <Url xsi:nil="true"/>
      <Description xsi:nil="true"/>
    </Fideltronik_x0020_DMS_x0020_Invalidate_x0020__x0028_1_x0029_>
    <Fideltronik_x0020_DMS_x0020_Review_x0020__x0028_1_x0029_ xmlns="a2a80080-fd2a-4caf-a166-d79e83562855">
      <Url xsi:nil="true"/>
      <Description xsi:nil="true"/>
    </Fideltronik_x0020_DMS_x0020_Review_x0020__x0028_1_x0029_>
    <TaxCatchAll xmlns="26f12538-60e2-4128-8466-5a2f513fd584">
      <Value>1850</Value>
      <Value>965</Value>
      <Value>1831</Value>
      <Value>317</Value>
      <Value>1757</Value>
      <Value>225</Value>
    </TaxCatchAll>
    <Send_x0020_by xmlns="A2A80080-FD2A-4CAF-A166-D79E83562855" xsi:nil="true"/>
    <Fideltronik_x0020_DMS_x0020_Approval_x0020__x0028_1_x0029_ xmlns="a2a80080-fd2a-4caf-a166-d79e83562855">
      <Url xsi:nil="true"/>
      <Description xsi:nil="true"/>
    </Fideltronik_x0020_DMS_x0020_Approval_x0020__x0028_1_x0029_>
    <ProjectLookup xmlns="http://schemas.microsoft.com/sharepoint/v3">907</ProjectLookup>
    <TaxKeywordTaxHTField xmlns="26f12538-60e2-4128-8466-5a2f513fd584">
      <Terms xmlns="http://schemas.microsoft.com/office/infopath/2007/PartnerControls"/>
    </TaxKeywordTaxHTField>
    <ff1cd7923a9e46d9ac4662988689dfbd xmlns="A2A80080-FD2A-4CAF-A166-D79E83562855">
      <Terms xmlns="http://schemas.microsoft.com/office/infopath/2007/PartnerControls">
        <TermInfo xmlns="http://schemas.microsoft.com/office/infopath/2007/PartnerControls">
          <TermName xmlns="http://schemas.microsoft.com/office/infopath/2007/PartnerControls">M1.1</TermName>
          <TermId xmlns="http://schemas.microsoft.com/office/infopath/2007/PartnerControls">37f4fdaf-b1ec-4500-a1a4-863cbd1c3fa7</TermId>
        </TermInfo>
      </Terms>
    </ff1cd7923a9e46d9ac4662988689dfbd>
  </documentManagement>
</p:properties>
</file>

<file path=customXml/itemProps1.xml><?xml version="1.0" encoding="utf-8"?>
<ds:datastoreItem xmlns:ds="http://schemas.openxmlformats.org/officeDocument/2006/customXml" ds:itemID="{E1C90642-3618-45DC-BD52-9C5DD170F80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34FFB60-8010-4B9D-A86D-35B12785B72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CB0DBC0-0B99-4BFE-9B43-6E9FC1FD89A2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4152B0DD-4C5E-42DC-8830-00F560DD0162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E2831089-4796-461D-91B7-2D191D09A2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6f12538-60e2-4128-8466-5a2f513fd584"/>
    <ds:schemaRef ds:uri="A2A80080-FD2A-4CAF-A166-D79E83562855"/>
    <ds:schemaRef ds:uri="a2a80080-fd2a-4caf-a166-d79e835628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6.xml><?xml version="1.0" encoding="utf-8"?>
<ds:datastoreItem xmlns:ds="http://schemas.openxmlformats.org/officeDocument/2006/customXml" ds:itemID="{7D78906C-5C87-4813-A7A4-C2F97CC8BDC3}">
  <ds:schemaRefs>
    <ds:schemaRef ds:uri="http://schemas.microsoft.com/sharepoint/v3"/>
    <ds:schemaRef ds:uri="http://purl.org/dc/terms/"/>
    <ds:schemaRef ds:uri="a2a80080-fd2a-4caf-a166-d79e83562855"/>
    <ds:schemaRef ds:uri="http://schemas.microsoft.com/office/2006/documentManagement/types"/>
    <ds:schemaRef ds:uri="A2A80080-FD2A-4CAF-A166-D79E83562855"/>
    <ds:schemaRef ds:uri="http://schemas.microsoft.com/office/infopath/2007/PartnerControls"/>
    <ds:schemaRef ds:uri="http://purl.org/dc/elements/1.1/"/>
    <ds:schemaRef ds:uri="http://schemas.microsoft.com/office/2006/metadata/properties"/>
    <ds:schemaRef ds:uri="http://schemas.openxmlformats.org/package/2006/metadata/core-properties"/>
    <ds:schemaRef ds:uri="26f12538-60e2-4128-8466-5a2f513fd584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RD Instruction</Template>
  <TotalTime>110</TotalTime>
  <Pages>10</Pages>
  <Words>409</Words>
  <Characters>2454</Characters>
  <Application>Microsoft Office Word</Application>
  <DocSecurity>0</DocSecurity>
  <Lines>20</Lines>
  <Paragraphs>5</Paragraphs>
  <ScaleCrop>false</ScaleCrop>
  <HeadingPairs>
    <vt:vector size="6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  <vt:variant>
        <vt:lpstr>Rubrik</vt:lpstr>
      </vt:variant>
      <vt:variant>
        <vt:i4>1</vt:i4>
      </vt:variant>
    </vt:vector>
  </HeadingPairs>
  <TitlesOfParts>
    <vt:vector size="3" baseType="lpstr">
      <vt:lpstr>Instruction/Report</vt:lpstr>
      <vt:lpstr>Work Instruction</vt:lpstr>
      <vt:lpstr/>
    </vt:vector>
  </TitlesOfParts>
  <Manager/>
  <Company/>
  <LinksUpToDate>false</LinksUpToDate>
  <CharactersWithSpaces>2858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Instruction/Report</dc:title>
  <dc:subject/>
  <dc:creator>Izabela Świerkosz</dc:creator>
  <cp:keywords/>
  <cp:lastModifiedBy>Izabela Świerkosz</cp:lastModifiedBy>
  <cp:revision>3</cp:revision>
  <dcterms:created xsi:type="dcterms:W3CDTF">2022-02-09T13:48:00Z</dcterms:created>
  <dcterms:modified xsi:type="dcterms:W3CDTF">2022-02-22T10:09:00Z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0x010100F5B004A62D3B491FBEFFEF69A46FA8F700A43D2122F767C848B3EB9697A07C0A45</vt:lpwstr>
  </property>
  <property fmtid="{D5CDD505-2E9C-101B-9397-08002B2CF9AE}" pid="3" name="_dlc_DocIdItemGuid">
    <vt:lpwstr>730c5ead-380f-4698-8635-14affe7a4116</vt:lpwstr>
  </property>
  <property fmtid="{D5CDD505-2E9C-101B-9397-08002B2CF9AE}" pid="4" name="TaxCatchAll">
    <vt:lpwstr>965;#Research and Development|aeaba631-3065-4d17-a452-5423702e9af3;#317;#n/a|66558a2b-9f14-44ae-b257-4bedb3a6fec1;#225;#Krakow|c8c5c911-5d55-46d5-9231-c1b002ce7a0b;#2051;#Test instruction|a4639e3e-0f5b-40ba-bf74-c50c353ac8c3</vt:lpwstr>
  </property>
  <property fmtid="{D5CDD505-2E9C-101B-9397-08002B2CF9AE}" pid="5" name="Process">
    <vt:lpwstr>965;#Research and Development|aeaba631-3065-4d17-a452-5423702e9af3</vt:lpwstr>
  </property>
  <property fmtid="{D5CDD505-2E9C-101B-9397-08002B2CF9AE}" pid="6" name="_dlc_policyId">
    <vt:lpwstr/>
  </property>
  <property fmtid="{D5CDD505-2E9C-101B-9397-08002B2CF9AE}" pid="7" name="ItemRetentionFormula">
    <vt:lpwstr/>
  </property>
  <property fmtid="{D5CDD505-2E9C-101B-9397-08002B2CF9AE}" pid="8" name="ProcessTaxHTField0">
    <vt:lpwstr>Product Creation Process|5f90a156-9305-462e-8c90-0b61078c1337</vt:lpwstr>
  </property>
  <property fmtid="{D5CDD505-2E9C-101B-9397-08002B2CF9AE}" pid="9" name="GeographicalLocation">
    <vt:lpwstr>225;#Krakow|c8c5c911-5d55-46d5-9231-c1b002ce7a0b</vt:lpwstr>
  </property>
  <property fmtid="{D5CDD505-2E9C-101B-9397-08002B2CF9AE}" pid="10" name="PrintedCopyLocationNew">
    <vt:lpwstr/>
  </property>
  <property fmtid="{D5CDD505-2E9C-101B-9397-08002B2CF9AE}" pid="11" name="OperationalDocumentType">
    <vt:lpwstr>1850;#Test instruction|24f4794c-cacf-442d-9a24-f90bb054c156</vt:lpwstr>
  </property>
  <property fmtid="{D5CDD505-2E9C-101B-9397-08002B2CF9AE}" pid="12" name="Approver">
    <vt:lpwstr>1556;#Bert-Ove Johansson</vt:lpwstr>
  </property>
  <property fmtid="{D5CDD505-2E9C-101B-9397-08002B2CF9AE}" pid="13" name="FT_x0020_Company">
    <vt:lpwstr>510;#Fideltronik Poland|6d884b60-b1a0-42fa-864b-25c6a290fd88;#511;#Fideltronik SA|3a3f5ac8-9df3-4d38-9202-0605f9fa2130;#512;#Fideltronik Zbigniew Fidelus|4114f154-b82a-409b-8830-b8f0ea35f302;#513;#Fitech|00133428-0f48-4c36-8e75-fdb8bdfa1f1b</vt:lpwstr>
  </property>
  <property fmtid="{D5CDD505-2E9C-101B-9397-08002B2CF9AE}" pid="14" name="Scope">
    <vt:lpwstr>554;#R＆D|fb5a1f89-b0b4-4880-9971-a3132914f5db</vt:lpwstr>
  </property>
  <property fmtid="{D5CDD505-2E9C-101B-9397-08002B2CF9AE}" pid="15" name="FT Company">
    <vt:lpwstr>510;#Fideltronik Poland|6d884b60-b1a0-42fa-864b-25c6a290fd88;#511;#Fideltronik SA|3a3f5ac8-9df3-4d38-9202-0605f9fa2130;#512;#Fideltronik Zbigniew Fidelus|4114f154-b82a-409b-8830-b8f0ea35f302;#513;#Fitech|00133428-0f48-4c36-8e75-fdb8bdfa1f1b</vt:lpwstr>
  </property>
  <property fmtid="{D5CDD505-2E9C-101B-9397-08002B2CF9AE}" pid="16" name="ProductFamily">
    <vt:lpwstr>317;#n/a|66558a2b-9f14-44ae-b257-4bedb3a6fec1</vt:lpwstr>
  </property>
  <property fmtid="{D5CDD505-2E9C-101B-9397-08002B2CF9AE}" pid="17" name="Customer">
    <vt:lpwstr>1757;#TCO|7c1faa38-3aed-4b83-9842-b3cb894c35f9</vt:lpwstr>
  </property>
  <property fmtid="{D5CDD505-2E9C-101B-9397-08002B2CF9AE}" pid="18" name="TaxKeyword">
    <vt:lpwstr/>
  </property>
  <property fmtid="{D5CDD505-2E9C-101B-9397-08002B2CF9AE}" pid="19" name="Mileston0">
    <vt:lpwstr>1831;#M1.1|37f4fdaf-b1ec-4500-a1a4-863cbd1c3fa7</vt:lpwstr>
  </property>
  <property fmtid="{D5CDD505-2E9C-101B-9397-08002B2CF9AE}" pid="20" name="SPProject">
    <vt:lpwstr>10665 iCON industrialization</vt:lpwstr>
  </property>
  <property fmtid="{D5CDD505-2E9C-101B-9397-08002B2CF9AE}" pid="21" name="SPCreated">
    <vt:lpwstr>2022-02-08</vt:lpwstr>
  </property>
</Properties>
</file>